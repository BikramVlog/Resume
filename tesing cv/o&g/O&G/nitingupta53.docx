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1F8BB" w14:textId="77777777" w:rsidR="00594A01" w:rsidRDefault="00665633" w:rsidP="00EB3598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iCs/>
          <w:sz w:val="3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iCs/>
          <w:sz w:val="38"/>
          <w:szCs w:val="18"/>
        </w:rPr>
        <w:t xml:space="preserve"> </w:t>
      </w:r>
      <w:r w:rsidR="00594A01" w:rsidRPr="00594A01">
        <w:rPr>
          <w:rFonts w:ascii="Arial" w:hAnsi="Arial" w:cs="Arial"/>
          <w:b/>
          <w:bCs/>
          <w:iCs/>
          <w:sz w:val="38"/>
          <w:szCs w:val="18"/>
        </w:rPr>
        <w:t>Nitin Gupta</w:t>
      </w:r>
    </w:p>
    <w:p w14:paraId="6EDFEC4E" w14:textId="77777777" w:rsidR="00EB3598" w:rsidRPr="004A10F3" w:rsidRDefault="00EB3598" w:rsidP="00EB3598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iCs/>
          <w:sz w:val="38"/>
          <w:szCs w:val="18"/>
          <w:lang w:val="en-GB"/>
        </w:rPr>
      </w:pPr>
      <w:r w:rsidRPr="004A772A">
        <w:rPr>
          <w:rFonts w:ascii="Arial" w:hAnsi="Arial" w:cs="Arial"/>
          <w:sz w:val="18"/>
          <w:szCs w:val="18"/>
        </w:rPr>
        <w:sym w:font="Wingdings 2" w:char="F0B0"/>
      </w:r>
      <w:r w:rsidRPr="004A772A">
        <w:rPr>
          <w:rFonts w:ascii="Arial" w:hAnsi="Arial" w:cs="Arial"/>
          <w:sz w:val="18"/>
          <w:szCs w:val="18"/>
        </w:rPr>
        <w:t xml:space="preserve"> </w:t>
      </w:r>
      <w:r w:rsidRPr="004A772A">
        <w:rPr>
          <w:rFonts w:ascii="Arial" w:hAnsi="Arial" w:cs="Arial"/>
          <w:b/>
          <w:sz w:val="18"/>
          <w:szCs w:val="18"/>
        </w:rPr>
        <w:t>Mob</w:t>
      </w:r>
      <w:r>
        <w:rPr>
          <w:rFonts w:ascii="Arial" w:hAnsi="Arial" w:cs="Arial"/>
          <w:b/>
          <w:sz w:val="18"/>
          <w:szCs w:val="18"/>
        </w:rPr>
        <w:t>ile</w:t>
      </w:r>
      <w:r w:rsidRPr="00EB3598">
        <w:rPr>
          <w:rFonts w:ascii="Arial" w:hAnsi="Arial" w:cs="Arial"/>
          <w:sz w:val="18"/>
          <w:szCs w:val="18"/>
          <w:lang w:val="en-GB"/>
        </w:rPr>
        <w:t xml:space="preserve">: </w:t>
      </w:r>
      <w:r w:rsidR="00594A01" w:rsidRPr="00594A01">
        <w:rPr>
          <w:rFonts w:ascii="Arial" w:hAnsi="Arial" w:cs="Arial"/>
          <w:sz w:val="18"/>
          <w:szCs w:val="18"/>
          <w:lang w:val="en-GB"/>
        </w:rPr>
        <w:t>9970050737</w:t>
      </w:r>
      <w:r w:rsidR="000279B7">
        <w:rPr>
          <w:rFonts w:ascii="Arial" w:hAnsi="Arial" w:cs="Arial"/>
          <w:sz w:val="18"/>
          <w:szCs w:val="18"/>
          <w:lang w:val="en-GB"/>
        </w:rPr>
        <w:t>, 8128998594</w:t>
      </w:r>
      <w:r w:rsidR="007C0952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fr-FR"/>
        </w:rPr>
        <w:t xml:space="preserve"> </w:t>
      </w:r>
      <w:r w:rsidRPr="004A772A">
        <w:rPr>
          <w:rFonts w:ascii="Arial" w:hAnsi="Arial" w:cs="Arial"/>
          <w:sz w:val="18"/>
          <w:szCs w:val="18"/>
        </w:rPr>
        <w:sym w:font="Wingdings 2" w:char="F0B0"/>
      </w:r>
      <w:r w:rsidRPr="004A772A">
        <w:rPr>
          <w:rFonts w:ascii="Arial" w:hAnsi="Arial" w:cs="Arial"/>
          <w:sz w:val="18"/>
          <w:szCs w:val="18"/>
        </w:rPr>
        <w:t xml:space="preserve"> </w:t>
      </w:r>
      <w:r w:rsidRPr="004A772A">
        <w:rPr>
          <w:rFonts w:ascii="Arial" w:hAnsi="Arial" w:cs="Arial"/>
          <w:b/>
          <w:sz w:val="18"/>
          <w:szCs w:val="18"/>
        </w:rPr>
        <w:t>E-Mail:</w:t>
      </w:r>
      <w:r w:rsidRPr="004A772A">
        <w:rPr>
          <w:rFonts w:ascii="Arial" w:hAnsi="Arial" w:cs="Arial"/>
          <w:sz w:val="18"/>
          <w:szCs w:val="18"/>
        </w:rPr>
        <w:t xml:space="preserve"> </w:t>
      </w:r>
      <w:hyperlink r:id="rId5" w:history="1">
        <w:r w:rsidR="00DB51FE" w:rsidRPr="00804246">
          <w:rPr>
            <w:rStyle w:val="Hyperlink"/>
            <w:rFonts w:ascii="Arial" w:hAnsi="Arial" w:cs="Arial"/>
            <w:sz w:val="18"/>
            <w:szCs w:val="18"/>
            <w:lang w:val="en-GB"/>
          </w:rPr>
          <w:t>guptanitin2222@gmail.com</w:t>
        </w:r>
      </w:hyperlink>
      <w:r w:rsidR="007C0952">
        <w:rPr>
          <w:rFonts w:ascii="Arial" w:hAnsi="Arial" w:cs="Arial"/>
          <w:sz w:val="18"/>
          <w:szCs w:val="18"/>
          <w:lang w:val="en-GB"/>
        </w:rPr>
        <w:t xml:space="preserve"> </w:t>
      </w:r>
      <w:r w:rsidR="00594A01" w:rsidRPr="00594A01">
        <w:rPr>
          <w:rFonts w:ascii="Arial" w:hAnsi="Arial" w:cs="Arial"/>
          <w:sz w:val="18"/>
          <w:szCs w:val="18"/>
          <w:lang w:val="en-GB"/>
        </w:rPr>
        <w:t xml:space="preserve"> </w:t>
      </w:r>
      <w:r w:rsidRPr="004A772A">
        <w:rPr>
          <w:rFonts w:ascii="Arial" w:hAnsi="Arial" w:cs="Arial"/>
          <w:sz w:val="18"/>
          <w:szCs w:val="18"/>
        </w:rPr>
        <w:sym w:font="Wingdings 2" w:char="F0B0"/>
      </w:r>
    </w:p>
    <w:p w14:paraId="1F796C64" w14:textId="77777777" w:rsidR="00EB3598" w:rsidRPr="004A772A" w:rsidRDefault="00EB3598" w:rsidP="00EB3598">
      <w:pPr>
        <w:rPr>
          <w:rFonts w:ascii="Arial" w:hAnsi="Arial" w:cs="Arial"/>
          <w:sz w:val="18"/>
          <w:szCs w:val="18"/>
        </w:rPr>
      </w:pPr>
    </w:p>
    <w:p w14:paraId="103FFC24" w14:textId="77777777" w:rsidR="00EB3598" w:rsidRDefault="00EB3598" w:rsidP="00665633">
      <w:pPr>
        <w:jc w:val="right"/>
        <w:rPr>
          <w:rFonts w:ascii="Arial" w:hAnsi="Arial" w:cs="Arial"/>
          <w:b/>
          <w:noProof/>
          <w:sz w:val="18"/>
          <w:szCs w:val="18"/>
        </w:rPr>
      </w:pPr>
    </w:p>
    <w:p w14:paraId="01B8B352" w14:textId="77777777" w:rsidR="00665633" w:rsidRDefault="00665633" w:rsidP="00665633">
      <w:pPr>
        <w:jc w:val="right"/>
        <w:rPr>
          <w:rFonts w:ascii="Arial" w:hAnsi="Arial" w:cs="Arial"/>
          <w:b/>
          <w:noProof/>
          <w:sz w:val="18"/>
          <w:szCs w:val="18"/>
        </w:rPr>
      </w:pPr>
    </w:p>
    <w:p w14:paraId="25C3F3C8" w14:textId="77777777" w:rsidR="00EB3598" w:rsidRPr="004A772A" w:rsidRDefault="00424E40" w:rsidP="00EB3598">
      <w:pPr>
        <w:pBdr>
          <w:bottom w:val="single" w:sz="12" w:space="1" w:color="auto"/>
        </w:pBdr>
        <w:jc w:val="both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1E32EF" wp14:editId="7C94C35A">
                <wp:simplePos x="0" y="0"/>
                <wp:positionH relativeFrom="column">
                  <wp:posOffset>1905</wp:posOffset>
                </wp:positionH>
                <wp:positionV relativeFrom="paragraph">
                  <wp:posOffset>254635</wp:posOffset>
                </wp:positionV>
                <wp:extent cx="6096000" cy="1905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905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72941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72941"/>
                                <a:invGamma/>
                              </a:srgbClr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74D4D" w14:textId="3F1691A3" w:rsidR="00E86889" w:rsidRPr="00384B2C" w:rsidRDefault="00E86889" w:rsidP="00E86889">
                            <w:pPr>
                              <w:numPr>
                                <w:ilvl w:val="0"/>
                                <w:numId w:val="1"/>
                              </w:numPr>
                              <w:spacing w:after="40"/>
                              <w:jc w:val="both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84B2C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 xml:space="preserve">A dynamic professional </w:t>
                            </w:r>
                            <w:r w:rsidR="00457A03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>with 14</w:t>
                            </w:r>
                            <w:r w:rsidRPr="00384B2C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76B0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 xml:space="preserve">plus </w:t>
                            </w:r>
                            <w:r w:rsidR="00E855D8" w:rsidRPr="00384B2C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>years</w:t>
                            </w:r>
                            <w:r w:rsidR="00E855D8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55D8" w:rsidRPr="00384B2C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>of</w:t>
                            </w:r>
                            <w:r w:rsidRPr="00384B2C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 xml:space="preserve"> experience in </w:t>
                            </w:r>
                            <w:r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>Grass root project Execution</w:t>
                            </w:r>
                            <w:r w:rsidRPr="00384B2C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 xml:space="preserve"> Commissioning</w:t>
                            </w:r>
                            <w:r w:rsidRPr="00384B2C"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 xml:space="preserve"> &amp; Maintenance</w:t>
                            </w:r>
                            <w:r>
                              <w:rPr>
                                <w:rFonts w:ascii="Calibri" w:hAnsi="Calibri"/>
                                <w:iCs/>
                                <w:sz w:val="20"/>
                                <w:szCs w:val="20"/>
                              </w:rPr>
                              <w:t xml:space="preserve"> as Instrumentation Engineer.</w:t>
                            </w:r>
                          </w:p>
                          <w:p w14:paraId="02FD7BB0" w14:textId="7DC23D2A" w:rsidR="00E86889" w:rsidRDefault="00E86889" w:rsidP="00E86889">
                            <w:pPr>
                              <w:numPr>
                                <w:ilvl w:val="0"/>
                                <w:numId w:val="1"/>
                              </w:numPr>
                              <w:spacing w:after="40"/>
                              <w:jc w:val="both"/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84B2C">
                              <w:rPr>
                                <w:rFonts w:ascii="Calibri" w:hAnsi="Calibr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Presently working </w:t>
                            </w:r>
                            <w:r w:rsidRPr="00384B2C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at Reliance Industries Ltd.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Jamnagar, Gujarat</w:t>
                            </w:r>
                            <w:r w:rsidRPr="00384B2C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as </w:t>
                            </w:r>
                            <w:proofErr w:type="gramStart"/>
                            <w:r w:rsidR="00457A03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Senior</w:t>
                            </w:r>
                            <w:proofErr w:type="gramEnd"/>
                            <w:r w:rsidR="00457A03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reliability Engineer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Analyzers</w:t>
                            </w:r>
                            <w:r w:rsidRPr="00384B2C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7EB407" w14:textId="77777777" w:rsidR="00E86889" w:rsidRDefault="00E86889" w:rsidP="00E86889">
                            <w:pPr>
                              <w:numPr>
                                <w:ilvl w:val="0"/>
                                <w:numId w:val="1"/>
                              </w:numPr>
                              <w:spacing w:after="40"/>
                              <w:jc w:val="both"/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Experience of working along with leading EPC companies to review project design and engineering documents as end user.</w:t>
                            </w:r>
                          </w:p>
                          <w:p w14:paraId="04CD4704" w14:textId="77777777" w:rsidR="00E86889" w:rsidRDefault="00E86889" w:rsidP="00E86889">
                            <w:pPr>
                              <w:numPr>
                                <w:ilvl w:val="0"/>
                                <w:numId w:val="1"/>
                              </w:numPr>
                              <w:spacing w:after="40"/>
                              <w:jc w:val="both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B06D1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Expertise on Selection, commissioning &amp; Maintenance of various </w:t>
                            </w:r>
                            <w:r w:rsidRPr="00F158D5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packages</w:t>
                            </w:r>
                            <w:r w:rsidRPr="00B06D1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in Petrochemical plants.</w:t>
                            </w:r>
                          </w:p>
                          <w:p w14:paraId="522A2018" w14:textId="77777777" w:rsidR="00A7400D" w:rsidRDefault="00E86889" w:rsidP="00E86889">
                            <w:pPr>
                              <w:numPr>
                                <w:ilvl w:val="0"/>
                                <w:numId w:val="1"/>
                              </w:numPr>
                              <w:spacing w:before="80" w:after="40"/>
                              <w:jc w:val="both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A76D9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Proficiency in managing design reviews, maintenance (Preventive, Predictive &amp; Systematic) strategies, procedures; diagnosing Breakdown Problems/Controlling maintenance costs.</w:t>
                            </w:r>
                          </w:p>
                          <w:p w14:paraId="351E290A" w14:textId="77777777" w:rsidR="004F623D" w:rsidRDefault="004F623D" w:rsidP="00E86889">
                            <w:pPr>
                              <w:numPr>
                                <w:ilvl w:val="0"/>
                                <w:numId w:val="1"/>
                              </w:numPr>
                              <w:spacing w:before="80" w:after="40"/>
                              <w:jc w:val="both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Material Management of spares based on installed base. </w:t>
                            </w:r>
                          </w:p>
                          <w:p w14:paraId="611922D2" w14:textId="77777777" w:rsidR="004F623D" w:rsidRPr="00E86889" w:rsidRDefault="004F623D" w:rsidP="004F623D">
                            <w:pPr>
                              <w:spacing w:before="80" w:after="40"/>
                              <w:ind w:left="288"/>
                              <w:jc w:val="both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E32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5pt;margin-top:20.05pt;width:480pt;height:15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" fillcolor="#bababa">
                <v:fill rotate="t" angle="135" focus="50%" type="gradient"/>
                <v:textbox>
                  <w:txbxContent>
                    <w:p w14:paraId="72174D4D" w14:textId="3F1691A3" w:rsidR="00E86889" w:rsidRPr="00384B2C" w:rsidRDefault="00E86889" w:rsidP="00E86889">
                      <w:pPr>
                        <w:numPr>
                          <w:ilvl w:val="0"/>
                          <w:numId w:val="1"/>
                        </w:numPr>
                        <w:spacing w:after="40"/>
                        <w:jc w:val="both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84B2C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 xml:space="preserve">A dynamic professional </w:t>
                      </w:r>
                      <w:r w:rsidR="00457A03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>with 14</w:t>
                      </w:r>
                      <w:r w:rsidRPr="00384B2C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CB76B0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 xml:space="preserve">plus </w:t>
                      </w:r>
                      <w:r w:rsidR="00E855D8" w:rsidRPr="00384B2C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>years</w:t>
                      </w:r>
                      <w:r w:rsidR="00E855D8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E855D8" w:rsidRPr="00384B2C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>of</w:t>
                      </w:r>
                      <w:r w:rsidRPr="00384B2C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 xml:space="preserve"> experience in </w:t>
                      </w:r>
                      <w:r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>Grass root project Execution</w:t>
                      </w:r>
                      <w:r w:rsidRPr="00384B2C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 xml:space="preserve"> Commissioning</w:t>
                      </w:r>
                      <w:r w:rsidRPr="00384B2C"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 xml:space="preserve"> &amp; Maintenance</w:t>
                      </w:r>
                      <w:r>
                        <w:rPr>
                          <w:rFonts w:ascii="Calibri" w:hAnsi="Calibri"/>
                          <w:iCs/>
                          <w:sz w:val="20"/>
                          <w:szCs w:val="20"/>
                        </w:rPr>
                        <w:t xml:space="preserve"> as Instrumentation Engineer.</w:t>
                      </w:r>
                    </w:p>
                    <w:p w14:paraId="02FD7BB0" w14:textId="7DC23D2A" w:rsidR="00E86889" w:rsidRDefault="00E86889" w:rsidP="00E86889">
                      <w:pPr>
                        <w:numPr>
                          <w:ilvl w:val="0"/>
                          <w:numId w:val="1"/>
                        </w:numPr>
                        <w:spacing w:after="40"/>
                        <w:jc w:val="both"/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384B2C">
                        <w:rPr>
                          <w:rFonts w:ascii="Calibri" w:hAnsi="Calibri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Presently working </w:t>
                      </w:r>
                      <w:r w:rsidRPr="00384B2C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at Reliance Industries Ltd.</w:t>
                      </w:r>
                      <w: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 xml:space="preserve"> Jamnagar, Gujarat</w:t>
                      </w:r>
                      <w:r w:rsidRPr="00384B2C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 xml:space="preserve">, as </w:t>
                      </w:r>
                      <w:proofErr w:type="gramStart"/>
                      <w:r w:rsidR="00457A03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Senior</w:t>
                      </w:r>
                      <w:proofErr w:type="gramEnd"/>
                      <w:r w:rsidR="00457A03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 xml:space="preserve"> reliability Engineer</w:t>
                      </w:r>
                      <w: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 xml:space="preserve"> Analyzers</w:t>
                      </w:r>
                      <w:r w:rsidRPr="00384B2C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517EB407" w14:textId="77777777" w:rsidR="00E86889" w:rsidRDefault="00E86889" w:rsidP="00E86889">
                      <w:pPr>
                        <w:numPr>
                          <w:ilvl w:val="0"/>
                          <w:numId w:val="1"/>
                        </w:numPr>
                        <w:spacing w:after="40"/>
                        <w:jc w:val="both"/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Experience of working along with leading EPC companies to review project design and engineering documents as end user.</w:t>
                      </w:r>
                    </w:p>
                    <w:p w14:paraId="04CD4704" w14:textId="77777777" w:rsidR="00E86889" w:rsidRDefault="00E86889" w:rsidP="00E86889">
                      <w:pPr>
                        <w:numPr>
                          <w:ilvl w:val="0"/>
                          <w:numId w:val="1"/>
                        </w:numPr>
                        <w:spacing w:after="40"/>
                        <w:jc w:val="both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B06D1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Expertise on Selection, commissioning &amp; Maintenance of various </w:t>
                      </w:r>
                      <w:r w:rsidRPr="00F158D5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packages</w:t>
                      </w:r>
                      <w:r w:rsidRPr="00B06D1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in Petrochemical plants.</w:t>
                      </w:r>
                    </w:p>
                    <w:p w14:paraId="522A2018" w14:textId="77777777" w:rsidR="00A7400D" w:rsidRDefault="00E86889" w:rsidP="00E86889">
                      <w:pPr>
                        <w:numPr>
                          <w:ilvl w:val="0"/>
                          <w:numId w:val="1"/>
                        </w:numPr>
                        <w:spacing w:before="80" w:after="40"/>
                        <w:jc w:val="both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A76D97">
                        <w:rPr>
                          <w:rFonts w:ascii="Calibri" w:hAnsi="Calibri"/>
                          <w:sz w:val="20"/>
                          <w:szCs w:val="20"/>
                        </w:rPr>
                        <w:t>Proficiency in managing design reviews, maintenance (Preventive, Predictive &amp; Systematic) strategies, procedures; diagnosing Breakdown Problems/Controlling maintenance costs.</w:t>
                      </w:r>
                    </w:p>
                    <w:p w14:paraId="351E290A" w14:textId="77777777" w:rsidR="004F623D" w:rsidRDefault="004F623D" w:rsidP="00E86889">
                      <w:pPr>
                        <w:numPr>
                          <w:ilvl w:val="0"/>
                          <w:numId w:val="1"/>
                        </w:numPr>
                        <w:spacing w:before="80" w:after="40"/>
                        <w:jc w:val="both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Material Management of spares based on installed base. </w:t>
                      </w:r>
                    </w:p>
                    <w:p w14:paraId="611922D2" w14:textId="77777777" w:rsidR="004F623D" w:rsidRPr="00E86889" w:rsidRDefault="004F623D" w:rsidP="004F623D">
                      <w:pPr>
                        <w:spacing w:before="80" w:after="40"/>
                        <w:ind w:left="288"/>
                        <w:jc w:val="both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3598" w:rsidRPr="004A772A">
        <w:rPr>
          <w:rFonts w:ascii="Arial" w:hAnsi="Arial" w:cs="Arial"/>
          <w:b/>
          <w:noProof/>
          <w:sz w:val="18"/>
          <w:szCs w:val="18"/>
        </w:rPr>
        <w:t>PROFESSIONAL SYNOPSIS</w:t>
      </w:r>
    </w:p>
    <w:p w14:paraId="696C12D4" w14:textId="77777777" w:rsidR="00EB3598" w:rsidRPr="004A772A" w:rsidRDefault="00EB3598" w:rsidP="00EB3598">
      <w:pPr>
        <w:jc w:val="both"/>
        <w:rPr>
          <w:rFonts w:ascii="Arial" w:hAnsi="Arial" w:cs="Arial"/>
          <w:b/>
          <w:sz w:val="18"/>
          <w:szCs w:val="18"/>
          <w:bdr w:val="thinThickSmallGap" w:sz="12" w:space="0" w:color="auto" w:frame="1"/>
        </w:rPr>
      </w:pPr>
    </w:p>
    <w:p w14:paraId="721B3152" w14:textId="77777777" w:rsidR="00B04B41" w:rsidRPr="00784681" w:rsidRDefault="00EB3598" w:rsidP="00784681">
      <w:pPr>
        <w:pBdr>
          <w:bottom w:val="single" w:sz="12" w:space="2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A772A">
        <w:rPr>
          <w:rFonts w:ascii="Arial" w:hAnsi="Arial" w:cs="Arial"/>
          <w:b/>
          <w:noProof/>
          <w:sz w:val="18"/>
          <w:szCs w:val="18"/>
        </w:rPr>
        <w:t xml:space="preserve">CAREER </w:t>
      </w:r>
      <w:r w:rsidRPr="00A34A32">
        <w:rPr>
          <w:rFonts w:ascii="Arial" w:hAnsi="Arial" w:cs="Arial"/>
          <w:b/>
          <w:noProof/>
          <w:sz w:val="18"/>
          <w:szCs w:val="18"/>
        </w:rPr>
        <w:t>CONTOUR</w:t>
      </w:r>
      <w:r w:rsidR="00A34A32">
        <w:rPr>
          <w:rFonts w:ascii="Arial" w:hAnsi="Arial" w:cs="Arial"/>
          <w:b/>
          <w:noProof/>
          <w:sz w:val="18"/>
          <w:szCs w:val="18"/>
        </w:rPr>
        <w:t xml:space="preserve"> </w:t>
      </w:r>
      <w:r w:rsidR="00610A1E" w:rsidRPr="00A34A32">
        <w:rPr>
          <w:rFonts w:ascii="Arial" w:hAnsi="Arial" w:cs="Arial"/>
          <w:b/>
          <w:noProof/>
          <w:sz w:val="18"/>
          <w:szCs w:val="18"/>
        </w:rPr>
        <w:t>(</w:t>
      </w:r>
      <w:r w:rsidR="00836D23" w:rsidRPr="00A34A32">
        <w:rPr>
          <w:rFonts w:ascii="Arial" w:hAnsi="Arial" w:cs="Arial"/>
          <w:b/>
          <w:noProof/>
          <w:sz w:val="18"/>
          <w:szCs w:val="18"/>
        </w:rPr>
        <w:t>Reliance Industries Limited</w:t>
      </w:r>
      <w:r w:rsidR="00610A1E" w:rsidRPr="00A34A32">
        <w:rPr>
          <w:rFonts w:ascii="Arial" w:hAnsi="Arial" w:cs="Arial"/>
          <w:b/>
          <w:noProof/>
          <w:sz w:val="18"/>
          <w:szCs w:val="18"/>
        </w:rPr>
        <w:t>)</w:t>
      </w:r>
    </w:p>
    <w:p w14:paraId="183FFC9F" w14:textId="77777777" w:rsidR="00176943" w:rsidRDefault="00176943" w:rsidP="00836D23">
      <w:pPr>
        <w:spacing w:before="120"/>
        <w:rPr>
          <w:rFonts w:ascii="Verdana" w:hAnsi="Verdana"/>
          <w:b/>
          <w:noProof/>
          <w:sz w:val="17"/>
          <w:szCs w:val="17"/>
          <w:lang w:val="en-IN" w:eastAsia="en-IN"/>
        </w:rPr>
      </w:pPr>
    </w:p>
    <w:p w14:paraId="245AD6DD" w14:textId="2D813B5B" w:rsidR="006D36B1" w:rsidRDefault="006D36B1" w:rsidP="006D36B1">
      <w:pPr>
        <w:ind w:left="2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Presently working with Reliance Industries Limited, as Senior Reliability Engineer IN Central Engineering Services handling a team of 24 people including 4 Engineers and 21 Technicians:</w:t>
      </w:r>
    </w:p>
    <w:p w14:paraId="4BF1A245" w14:textId="77EA0C4C" w:rsidR="006D36B1" w:rsidRPr="006D36B1" w:rsidRDefault="006D36B1" w:rsidP="006D36B1">
      <w:pPr>
        <w:numPr>
          <w:ilvl w:val="0"/>
          <w:numId w:val="13"/>
        </w:numPr>
        <w:suppressAutoHyphens/>
        <w:ind w:left="2" w:hangingChars="1" w:hanging="2"/>
        <w:outlineLvl w:val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Senior Reliability Engineer – Jamnagar J3 Complex</w:t>
      </w:r>
      <w:r w:rsidR="00457A03">
        <w:rPr>
          <w:rFonts w:ascii="Arial" w:eastAsia="Arial" w:hAnsi="Arial" w:cs="Arial"/>
          <w:sz w:val="22"/>
          <w:szCs w:val="22"/>
        </w:rPr>
        <w:t xml:space="preserve"> 2013</w:t>
      </w:r>
      <w:r>
        <w:rPr>
          <w:rFonts w:ascii="Arial" w:eastAsia="Arial" w:hAnsi="Arial" w:cs="Arial"/>
          <w:sz w:val="22"/>
          <w:szCs w:val="22"/>
        </w:rPr>
        <w:t>- till date</w:t>
      </w:r>
    </w:p>
    <w:p w14:paraId="23282005" w14:textId="7E7BD750" w:rsidR="006D36B1" w:rsidRPr="006D36B1" w:rsidRDefault="006D36B1" w:rsidP="006D36B1">
      <w:pPr>
        <w:numPr>
          <w:ilvl w:val="0"/>
          <w:numId w:val="13"/>
        </w:numPr>
        <w:suppressAutoHyphens/>
        <w:ind w:left="2" w:hangingChars="1" w:hanging="2"/>
        <w:outlineLvl w:val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Maintenance Engineer – CPP 2012-2013</w:t>
      </w:r>
    </w:p>
    <w:p w14:paraId="547EC9B0" w14:textId="404C5F02" w:rsidR="006D36B1" w:rsidRDefault="006D36B1" w:rsidP="006D36B1">
      <w:pPr>
        <w:numPr>
          <w:ilvl w:val="0"/>
          <w:numId w:val="13"/>
        </w:numPr>
        <w:suppressAutoHyphens/>
        <w:ind w:left="2" w:hangingChars="1" w:hanging="2"/>
        <w:outlineLvl w:val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Maintenance Engineer – Gas cracker Ethylene plant 2009-2012</w:t>
      </w:r>
    </w:p>
    <w:p w14:paraId="12D24C1B" w14:textId="0AD7B8EC" w:rsidR="006D36B1" w:rsidRDefault="006D36B1" w:rsidP="006D36B1">
      <w:pPr>
        <w:numPr>
          <w:ilvl w:val="0"/>
          <w:numId w:val="13"/>
        </w:numPr>
        <w:suppressAutoHyphens/>
        <w:ind w:left="2" w:hangingChars="1" w:hanging="2"/>
        <w:outlineLvl w:val="0"/>
        <w:rPr>
          <w:sz w:val="22"/>
          <w:szCs w:val="22"/>
        </w:rPr>
      </w:pPr>
      <w:r>
        <w:rPr>
          <w:sz w:val="22"/>
          <w:szCs w:val="22"/>
        </w:rPr>
        <w:t>Instrumentation Commissioning Engineer-KGD6 2008-2009</w:t>
      </w:r>
    </w:p>
    <w:p w14:paraId="450E8EF9" w14:textId="00D5146A" w:rsidR="006D36B1" w:rsidRDefault="006D36B1" w:rsidP="006D36B1">
      <w:pPr>
        <w:numPr>
          <w:ilvl w:val="0"/>
          <w:numId w:val="13"/>
        </w:numPr>
        <w:suppressAutoHyphens/>
        <w:ind w:left="2" w:hangingChars="1" w:hanging="2"/>
        <w:outlineLvl w:val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Maintenance Engineer – Gas cracker Ethylene plant 2007-2008</w:t>
      </w:r>
    </w:p>
    <w:p w14:paraId="5A8FC47E" w14:textId="1BAF6E21" w:rsidR="006D36B1" w:rsidRDefault="006D36B1" w:rsidP="006D36B1">
      <w:pPr>
        <w:numPr>
          <w:ilvl w:val="0"/>
          <w:numId w:val="13"/>
        </w:numPr>
        <w:suppressAutoHyphens/>
        <w:ind w:left="2" w:hangingChars="1" w:hanging="2"/>
        <w:outlineLvl w:val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Instrumentation Trainee – Gas cracker Ethylene plant 2005-2006</w:t>
      </w:r>
    </w:p>
    <w:p w14:paraId="3026EEDB" w14:textId="77777777" w:rsidR="00EB3598" w:rsidRPr="00D15C8C" w:rsidRDefault="00EB3598" w:rsidP="006D36B1">
      <w:pPr>
        <w:rPr>
          <w:rFonts w:ascii="Arial" w:hAnsi="Arial" w:cs="Arial"/>
          <w:b/>
          <w:iCs/>
          <w:sz w:val="18"/>
          <w:szCs w:val="18"/>
        </w:rPr>
      </w:pPr>
    </w:p>
    <w:p w14:paraId="60A61568" w14:textId="77777777" w:rsidR="00EB3598" w:rsidRPr="004A772A" w:rsidRDefault="00EB3598" w:rsidP="00EB3598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r w:rsidRPr="004A772A">
        <w:rPr>
          <w:rFonts w:ascii="Arial" w:hAnsi="Arial" w:cs="Arial"/>
          <w:b/>
          <w:i/>
          <w:sz w:val="18"/>
          <w:szCs w:val="18"/>
          <w:u w:val="single"/>
        </w:rPr>
        <w:t xml:space="preserve">The Accountabilities: </w:t>
      </w:r>
    </w:p>
    <w:p w14:paraId="5E902C6B" w14:textId="77777777" w:rsidR="00EB3598" w:rsidRPr="004A772A" w:rsidRDefault="00EB3598" w:rsidP="000279B7">
      <w:pPr>
        <w:tabs>
          <w:tab w:val="left" w:pos="7455"/>
        </w:tabs>
        <w:jc w:val="both"/>
        <w:rPr>
          <w:rFonts w:ascii="Arial" w:hAnsi="Arial" w:cs="Arial"/>
          <w:b/>
          <w:sz w:val="18"/>
          <w:szCs w:val="18"/>
        </w:rPr>
      </w:pPr>
      <w:r w:rsidRPr="004A772A">
        <w:rPr>
          <w:rFonts w:ascii="Arial" w:hAnsi="Arial" w:cs="Arial"/>
          <w:b/>
          <w:sz w:val="18"/>
          <w:szCs w:val="18"/>
        </w:rPr>
        <w:t>Project</w:t>
      </w:r>
      <w:r w:rsidR="00582575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Coordination</w:t>
      </w:r>
      <w:r w:rsidR="000279B7">
        <w:rPr>
          <w:rFonts w:ascii="Arial" w:hAnsi="Arial" w:cs="Arial"/>
          <w:b/>
          <w:sz w:val="18"/>
          <w:szCs w:val="18"/>
        </w:rPr>
        <w:tab/>
      </w:r>
    </w:p>
    <w:p w14:paraId="5C04E574" w14:textId="77777777" w:rsidR="00EB3598" w:rsidRDefault="00EB3598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Overseeing the</w:t>
      </w:r>
      <w:r w:rsidRPr="004A772A">
        <w:rPr>
          <w:rFonts w:ascii="Arial" w:hAnsi="Arial" w:cs="Arial"/>
          <w:sz w:val="18"/>
          <w:szCs w:val="18"/>
        </w:rPr>
        <w:t xml:space="preserve"> activities involving working out various requirements &amp; monitoring overall project operations for ensuring timely completion.</w:t>
      </w:r>
    </w:p>
    <w:p w14:paraId="42E37226" w14:textId="77777777" w:rsidR="00AC78C9" w:rsidRPr="004A772A" w:rsidRDefault="00AC78C9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Overseeing the</w:t>
      </w:r>
      <w:r w:rsidRPr="004A772A">
        <w:rPr>
          <w:rFonts w:ascii="Arial" w:hAnsi="Arial" w:cs="Arial"/>
          <w:sz w:val="18"/>
          <w:szCs w:val="18"/>
        </w:rPr>
        <w:t xml:space="preserve"> activities involving w</w:t>
      </w:r>
      <w:r>
        <w:rPr>
          <w:rFonts w:ascii="Arial" w:hAnsi="Arial" w:cs="Arial"/>
          <w:sz w:val="18"/>
          <w:szCs w:val="18"/>
        </w:rPr>
        <w:t>orking out various requirements like Man power Requirement, Material Requirement</w:t>
      </w:r>
      <w:r w:rsidR="00CE41B8">
        <w:rPr>
          <w:rFonts w:ascii="Arial" w:hAnsi="Arial" w:cs="Arial"/>
          <w:sz w:val="18"/>
          <w:szCs w:val="18"/>
        </w:rPr>
        <w:t xml:space="preserve"> and overseeing the execution of the jobs.</w:t>
      </w:r>
    </w:p>
    <w:p w14:paraId="2A9F01EF" w14:textId="77777777" w:rsidR="00EB3598" w:rsidRDefault="00EB3598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  <w:lang w:val="en-GB"/>
        </w:rPr>
      </w:pPr>
      <w:r w:rsidRPr="004A772A">
        <w:rPr>
          <w:rFonts w:ascii="Arial" w:hAnsi="Arial" w:cs="Arial"/>
          <w:sz w:val="18"/>
          <w:szCs w:val="18"/>
          <w:lang w:val="en-GB"/>
        </w:rPr>
        <w:t xml:space="preserve">Executing cost saving techniques / measures and modifications to achieve substantial reduction in </w:t>
      </w:r>
      <w:r w:rsidR="00582575">
        <w:rPr>
          <w:rFonts w:ascii="Arial" w:hAnsi="Arial" w:cs="Arial"/>
          <w:sz w:val="18"/>
          <w:szCs w:val="18"/>
          <w:lang w:val="en-GB"/>
        </w:rPr>
        <w:t>O&amp;M expenditures and optimization of</w:t>
      </w:r>
      <w:r w:rsidRPr="004A772A">
        <w:rPr>
          <w:rFonts w:ascii="Arial" w:hAnsi="Arial" w:cs="Arial"/>
          <w:sz w:val="18"/>
          <w:szCs w:val="18"/>
          <w:lang w:val="en-GB"/>
        </w:rPr>
        <w:t xml:space="preserve"> the budget.</w:t>
      </w:r>
    </w:p>
    <w:p w14:paraId="3119F768" w14:textId="77777777" w:rsidR="000279B7" w:rsidRPr="004A772A" w:rsidRDefault="000279B7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Responsible in the selection of Analysers and the Sample Handling systems.</w:t>
      </w:r>
    </w:p>
    <w:p w14:paraId="4C35127E" w14:textId="77777777" w:rsidR="00EB3598" w:rsidRDefault="00EB3598" w:rsidP="00EB3598">
      <w:pPr>
        <w:jc w:val="both"/>
        <w:rPr>
          <w:rFonts w:ascii="Arial" w:hAnsi="Arial" w:cs="Arial"/>
          <w:b/>
          <w:sz w:val="18"/>
          <w:szCs w:val="18"/>
        </w:rPr>
      </w:pPr>
    </w:p>
    <w:p w14:paraId="2B135114" w14:textId="77777777" w:rsidR="00E34D00" w:rsidRPr="00E34D00" w:rsidRDefault="00E34D00" w:rsidP="00E34D00">
      <w:pPr>
        <w:jc w:val="both"/>
        <w:rPr>
          <w:rFonts w:ascii="Arial" w:hAnsi="Arial" w:cs="Arial"/>
          <w:b/>
          <w:sz w:val="18"/>
          <w:szCs w:val="18"/>
        </w:rPr>
      </w:pPr>
      <w:r w:rsidRPr="00E34D00">
        <w:rPr>
          <w:rFonts w:ascii="Arial" w:hAnsi="Arial" w:cs="Arial"/>
          <w:b/>
          <w:sz w:val="18"/>
          <w:szCs w:val="18"/>
        </w:rPr>
        <w:t>Installation &amp; Commissioning</w:t>
      </w:r>
      <w:r w:rsidR="00836D23">
        <w:rPr>
          <w:rFonts w:ascii="Arial" w:hAnsi="Arial" w:cs="Arial"/>
          <w:b/>
          <w:sz w:val="18"/>
          <w:szCs w:val="18"/>
        </w:rPr>
        <w:t xml:space="preserve"> </w:t>
      </w:r>
    </w:p>
    <w:p w14:paraId="1F1A35EC" w14:textId="77777777" w:rsidR="00E34D00" w:rsidRPr="00E34D00" w:rsidRDefault="00E34D00" w:rsidP="00E34D00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  <w:lang w:val="en-GB"/>
        </w:rPr>
      </w:pPr>
      <w:r w:rsidRPr="00E34D00">
        <w:rPr>
          <w:rFonts w:ascii="Arial" w:hAnsi="Arial" w:cs="Arial"/>
          <w:sz w:val="18"/>
          <w:szCs w:val="18"/>
          <w:lang w:val="en-GB"/>
        </w:rPr>
        <w:t xml:space="preserve">Anchoring erection &amp; commissioning of </w:t>
      </w:r>
      <w:r w:rsidR="00E855D8" w:rsidRPr="00E34D00">
        <w:rPr>
          <w:rFonts w:ascii="Arial" w:hAnsi="Arial" w:cs="Arial"/>
          <w:sz w:val="18"/>
          <w:szCs w:val="18"/>
          <w:lang w:val="en-GB"/>
        </w:rPr>
        <w:t>equipment’s</w:t>
      </w:r>
      <w:r w:rsidRPr="00E34D00">
        <w:rPr>
          <w:rFonts w:ascii="Arial" w:hAnsi="Arial" w:cs="Arial"/>
          <w:sz w:val="18"/>
          <w:szCs w:val="18"/>
          <w:lang w:val="en-GB"/>
        </w:rPr>
        <w:t xml:space="preserve"> and ensuring completion of project in minimum turnaround time effective resource utilisation to maximize the output.</w:t>
      </w:r>
    </w:p>
    <w:p w14:paraId="4B93676A" w14:textId="77777777" w:rsidR="00E34D00" w:rsidRPr="00E34D00" w:rsidRDefault="00E34D00" w:rsidP="00E34D00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  <w:lang w:val="en-GB"/>
        </w:rPr>
      </w:pPr>
      <w:r w:rsidRPr="00E34D00">
        <w:rPr>
          <w:rFonts w:ascii="Arial" w:hAnsi="Arial" w:cs="Arial"/>
          <w:sz w:val="18"/>
          <w:szCs w:val="18"/>
          <w:lang w:val="en-GB"/>
        </w:rPr>
        <w:t>Overseeing installation &amp; commissioning as well as conducting tests &amp; inspections to ensure operati</w:t>
      </w:r>
      <w:r>
        <w:rPr>
          <w:rFonts w:ascii="Arial" w:hAnsi="Arial" w:cs="Arial"/>
          <w:sz w:val="18"/>
          <w:szCs w:val="18"/>
          <w:lang w:val="en-GB"/>
        </w:rPr>
        <w:t>onal effectiveness of utilities</w:t>
      </w:r>
      <w:r w:rsidRPr="00E34D00">
        <w:rPr>
          <w:rFonts w:ascii="Arial" w:hAnsi="Arial" w:cs="Arial"/>
          <w:sz w:val="18"/>
          <w:szCs w:val="18"/>
          <w:lang w:val="en-GB"/>
        </w:rPr>
        <w:t>.</w:t>
      </w:r>
    </w:p>
    <w:p w14:paraId="70F32EB0" w14:textId="77777777" w:rsidR="007E2507" w:rsidRDefault="007E2507" w:rsidP="00EB3598">
      <w:pPr>
        <w:jc w:val="both"/>
        <w:rPr>
          <w:rFonts w:ascii="Arial" w:hAnsi="Arial" w:cs="Arial"/>
          <w:b/>
          <w:sz w:val="18"/>
          <w:szCs w:val="18"/>
        </w:rPr>
      </w:pPr>
    </w:p>
    <w:p w14:paraId="3C530655" w14:textId="77777777" w:rsidR="00EB3598" w:rsidRPr="004A772A" w:rsidRDefault="00EB3598" w:rsidP="00EB3598">
      <w:pPr>
        <w:jc w:val="both"/>
        <w:rPr>
          <w:rFonts w:ascii="Arial" w:hAnsi="Arial" w:cs="Arial"/>
          <w:b/>
          <w:sz w:val="18"/>
          <w:szCs w:val="18"/>
        </w:rPr>
      </w:pPr>
      <w:r w:rsidRPr="004A772A">
        <w:rPr>
          <w:rFonts w:ascii="Arial" w:hAnsi="Arial" w:cs="Arial"/>
          <w:b/>
          <w:sz w:val="18"/>
          <w:szCs w:val="18"/>
        </w:rPr>
        <w:t>Operations &amp; Maintenance</w:t>
      </w:r>
    </w:p>
    <w:p w14:paraId="5826B009" w14:textId="77777777" w:rsidR="00EB3598" w:rsidRPr="004A772A" w:rsidRDefault="00EB3598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4A772A">
        <w:rPr>
          <w:rFonts w:ascii="Arial" w:hAnsi="Arial" w:cs="Arial"/>
          <w:sz w:val="18"/>
          <w:szCs w:val="18"/>
        </w:rPr>
        <w:t xml:space="preserve">Overseeing execution of preventive maintenance of </w:t>
      </w:r>
      <w:r>
        <w:rPr>
          <w:rFonts w:ascii="Arial" w:hAnsi="Arial" w:cs="Arial"/>
          <w:sz w:val="18"/>
          <w:szCs w:val="18"/>
        </w:rPr>
        <w:t>machine</w:t>
      </w:r>
      <w:r w:rsidRPr="004A772A">
        <w:rPr>
          <w:rFonts w:ascii="Arial" w:hAnsi="Arial" w:cs="Arial"/>
          <w:sz w:val="18"/>
          <w:szCs w:val="18"/>
        </w:rPr>
        <w:t>, including schedules / shutdown maintenance to ensure trouble free and seamless operations.</w:t>
      </w:r>
    </w:p>
    <w:p w14:paraId="5F3C3C35" w14:textId="77777777" w:rsidR="00EB3598" w:rsidRPr="004A10F3" w:rsidRDefault="00EB3598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4A10F3">
        <w:rPr>
          <w:rFonts w:ascii="Arial" w:hAnsi="Arial" w:cs="Arial"/>
          <w:snapToGrid w:val="0"/>
          <w:sz w:val="18"/>
          <w:szCs w:val="18"/>
        </w:rPr>
        <w:t xml:space="preserve">Handling </w:t>
      </w:r>
      <w:r>
        <w:rPr>
          <w:rFonts w:ascii="Arial" w:hAnsi="Arial" w:cs="Arial"/>
          <w:snapToGrid w:val="0"/>
          <w:sz w:val="18"/>
          <w:szCs w:val="18"/>
        </w:rPr>
        <w:t>preventive &amp; break down shut</w:t>
      </w:r>
      <w:r w:rsidRPr="004A10F3">
        <w:rPr>
          <w:rFonts w:ascii="Arial" w:hAnsi="Arial" w:cs="Arial"/>
          <w:snapToGrid w:val="0"/>
          <w:sz w:val="18"/>
          <w:szCs w:val="18"/>
        </w:rPr>
        <w:t>down maintenance work for all automation system.</w:t>
      </w:r>
      <w:r w:rsidRPr="004A10F3">
        <w:rPr>
          <w:rFonts w:ascii="Arial" w:hAnsi="Arial" w:cs="Arial"/>
          <w:sz w:val="18"/>
          <w:szCs w:val="18"/>
        </w:rPr>
        <w:t xml:space="preserve"> </w:t>
      </w:r>
    </w:p>
    <w:p w14:paraId="24DEAF86" w14:textId="77777777" w:rsidR="00EB3598" w:rsidRDefault="00EB3598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4A772A">
        <w:rPr>
          <w:rFonts w:ascii="Arial" w:hAnsi="Arial" w:cs="Arial"/>
          <w:sz w:val="18"/>
          <w:szCs w:val="18"/>
        </w:rPr>
        <w:t xml:space="preserve">Preparing various project reports for identifying areas of obstruction / defects, conducting troubleshooting, service and </w:t>
      </w:r>
      <w:r>
        <w:rPr>
          <w:rFonts w:ascii="Arial" w:hAnsi="Arial" w:cs="Arial"/>
          <w:sz w:val="18"/>
          <w:szCs w:val="18"/>
        </w:rPr>
        <w:t>repair to rectify the equipment</w:t>
      </w:r>
      <w:r w:rsidRPr="004A772A">
        <w:rPr>
          <w:rFonts w:ascii="Arial" w:hAnsi="Arial" w:cs="Arial"/>
          <w:sz w:val="18"/>
          <w:szCs w:val="18"/>
        </w:rPr>
        <w:t>.</w:t>
      </w:r>
    </w:p>
    <w:p w14:paraId="0E005B3C" w14:textId="77777777" w:rsidR="00DD4C77" w:rsidRDefault="00DD4C77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Spares Management and Budget </w:t>
      </w:r>
      <w:r w:rsidR="00204095">
        <w:rPr>
          <w:rFonts w:ascii="Arial" w:hAnsi="Arial" w:cs="Arial"/>
          <w:sz w:val="18"/>
          <w:szCs w:val="18"/>
        </w:rPr>
        <w:t>preparation for the Spares.</w:t>
      </w:r>
    </w:p>
    <w:p w14:paraId="3EB8BF13" w14:textId="77777777" w:rsidR="00204095" w:rsidRPr="004A772A" w:rsidRDefault="00204095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Inventory management </w:t>
      </w:r>
    </w:p>
    <w:p w14:paraId="5087112C" w14:textId="77777777" w:rsidR="00EB3598" w:rsidRDefault="00EB3598" w:rsidP="00EB3598">
      <w:pPr>
        <w:jc w:val="both"/>
        <w:rPr>
          <w:rFonts w:ascii="Arial" w:hAnsi="Arial" w:cs="Arial"/>
          <w:b/>
          <w:sz w:val="18"/>
          <w:szCs w:val="18"/>
        </w:rPr>
      </w:pPr>
    </w:p>
    <w:p w14:paraId="68AA9395" w14:textId="77777777" w:rsidR="0066587B" w:rsidRDefault="0066587B" w:rsidP="00EB3598">
      <w:pPr>
        <w:jc w:val="both"/>
        <w:rPr>
          <w:rFonts w:ascii="Arial" w:hAnsi="Arial" w:cs="Arial"/>
          <w:b/>
          <w:sz w:val="18"/>
          <w:szCs w:val="18"/>
        </w:rPr>
      </w:pPr>
    </w:p>
    <w:p w14:paraId="72ECA9B8" w14:textId="77777777" w:rsidR="00EB3598" w:rsidRPr="004A772A" w:rsidRDefault="00EB3598" w:rsidP="00EB3598">
      <w:pPr>
        <w:jc w:val="both"/>
        <w:rPr>
          <w:rFonts w:ascii="Arial" w:hAnsi="Arial" w:cs="Arial"/>
          <w:b/>
          <w:sz w:val="18"/>
          <w:szCs w:val="18"/>
        </w:rPr>
      </w:pPr>
      <w:r w:rsidRPr="004A772A">
        <w:rPr>
          <w:rFonts w:ascii="Arial" w:hAnsi="Arial" w:cs="Arial"/>
          <w:b/>
          <w:sz w:val="18"/>
          <w:szCs w:val="18"/>
        </w:rPr>
        <w:t>Team Management</w:t>
      </w:r>
    </w:p>
    <w:p w14:paraId="7C37FBF0" w14:textId="77777777" w:rsidR="00EB3598" w:rsidRPr="004A772A" w:rsidRDefault="00EB3598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4A772A">
        <w:rPr>
          <w:rFonts w:ascii="Arial" w:hAnsi="Arial" w:cs="Arial"/>
          <w:sz w:val="18"/>
          <w:szCs w:val="18"/>
        </w:rPr>
        <w:t>Leading, mentoring &amp; monitoring the performance of</w:t>
      </w:r>
      <w:r>
        <w:rPr>
          <w:rFonts w:ascii="Arial" w:hAnsi="Arial" w:cs="Arial"/>
          <w:sz w:val="18"/>
          <w:szCs w:val="18"/>
        </w:rPr>
        <w:t xml:space="preserve"> </w:t>
      </w:r>
      <w:r w:rsidRPr="004A772A">
        <w:rPr>
          <w:rFonts w:ascii="Arial" w:hAnsi="Arial" w:cs="Arial"/>
          <w:sz w:val="18"/>
          <w:szCs w:val="18"/>
        </w:rPr>
        <w:t>team members to ensure efficiency in process operations and meeting of pro</w:t>
      </w:r>
      <w:r>
        <w:rPr>
          <w:rFonts w:ascii="Arial" w:hAnsi="Arial" w:cs="Arial"/>
          <w:sz w:val="18"/>
          <w:szCs w:val="18"/>
        </w:rPr>
        <w:t xml:space="preserve">ject </w:t>
      </w:r>
      <w:r w:rsidRPr="004A772A">
        <w:rPr>
          <w:rFonts w:ascii="Arial" w:hAnsi="Arial" w:cs="Arial"/>
          <w:sz w:val="18"/>
          <w:szCs w:val="18"/>
        </w:rPr>
        <w:t>targets.</w:t>
      </w:r>
    </w:p>
    <w:p w14:paraId="0AC92F63" w14:textId="77777777" w:rsidR="00EB3598" w:rsidRPr="004A772A" w:rsidRDefault="00EB3598" w:rsidP="00EB3598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4A772A">
        <w:rPr>
          <w:rFonts w:ascii="Arial" w:hAnsi="Arial" w:cs="Arial"/>
          <w:sz w:val="18"/>
          <w:szCs w:val="18"/>
        </w:rPr>
        <w:t>Creating and sustaining a dynamic environment that fosters development opportunities and motivates high performance amongst team members.</w:t>
      </w:r>
    </w:p>
    <w:p w14:paraId="632B8C8E" w14:textId="77777777" w:rsidR="00EB3598" w:rsidRDefault="00EB3598" w:rsidP="00EB3598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14:paraId="18BC0824" w14:textId="77777777" w:rsidR="00E86889" w:rsidRDefault="00E86889" w:rsidP="00EB3598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14:paraId="00911DC8" w14:textId="77777777" w:rsidR="00E86889" w:rsidRDefault="00E86889" w:rsidP="00EB3598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14:paraId="5A3026D2" w14:textId="77777777" w:rsidR="00E86889" w:rsidRDefault="00E86889" w:rsidP="00EB3598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14:paraId="044E23BB" w14:textId="77777777" w:rsidR="00EB3598" w:rsidRDefault="00EB3598" w:rsidP="00EB3598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r w:rsidRPr="004A772A">
        <w:rPr>
          <w:rFonts w:ascii="Arial" w:hAnsi="Arial" w:cs="Arial"/>
          <w:b/>
          <w:i/>
          <w:sz w:val="18"/>
          <w:szCs w:val="18"/>
          <w:u w:val="single"/>
        </w:rPr>
        <w:t>Significant Highlights:</w:t>
      </w:r>
      <w:r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</w:p>
    <w:p w14:paraId="44BD68EB" w14:textId="77777777" w:rsidR="00C15E7A" w:rsidRDefault="00C15E7A" w:rsidP="00EB3598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14:paraId="316ECAC0" w14:textId="77777777" w:rsidR="00946EA6" w:rsidRDefault="00946EA6" w:rsidP="00946EA6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J3 Project Jamnagar</w:t>
      </w:r>
      <w:r w:rsidR="00E86889">
        <w:rPr>
          <w:rFonts w:ascii="Arial" w:hAnsi="Arial" w:cs="Arial"/>
          <w:b/>
          <w:i/>
          <w:sz w:val="18"/>
          <w:szCs w:val="18"/>
          <w:u w:val="single"/>
        </w:rPr>
        <w:t xml:space="preserve"> as Senior Engineer Analyzer reliability</w:t>
      </w:r>
      <w:r w:rsidR="00650976">
        <w:rPr>
          <w:rFonts w:ascii="Arial" w:hAnsi="Arial" w:cs="Arial"/>
          <w:b/>
          <w:i/>
          <w:sz w:val="18"/>
          <w:szCs w:val="18"/>
          <w:u w:val="single"/>
        </w:rPr>
        <w:t xml:space="preserve"> (Present Responsibility) since December 2013</w:t>
      </w:r>
    </w:p>
    <w:p w14:paraId="0264F741" w14:textId="77777777" w:rsidR="00D83AED" w:rsidRDefault="00D83AED" w:rsidP="00946EA6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14:paraId="766E215F" w14:textId="77777777" w:rsidR="00E86889" w:rsidRDefault="00E86889" w:rsidP="00E86889">
      <w:pPr>
        <w:numPr>
          <w:ilvl w:val="0"/>
          <w:numId w:val="9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Experience in Engineering review, execution &amp; commissioning of analyzers systems in recently commissioned Mega Grass root project – J3, Jamnagar.</w:t>
      </w:r>
    </w:p>
    <w:p w14:paraId="7A033285" w14:textId="77777777" w:rsidR="004F623D" w:rsidRDefault="004F623D" w:rsidP="004F623D">
      <w:pPr>
        <w:spacing w:after="40"/>
        <w:ind w:left="360"/>
        <w:jc w:val="both"/>
        <w:rPr>
          <w:rFonts w:ascii="Calibri" w:hAnsi="Calibri"/>
          <w:iCs/>
          <w:sz w:val="20"/>
          <w:szCs w:val="20"/>
        </w:rPr>
      </w:pPr>
    </w:p>
    <w:p w14:paraId="67B61692" w14:textId="77777777" w:rsidR="00E86889" w:rsidRDefault="00E86889" w:rsidP="00E86889">
      <w:pPr>
        <w:spacing w:after="40"/>
        <w:ind w:left="360"/>
        <w:jc w:val="both"/>
        <w:rPr>
          <w:rFonts w:ascii="Calibri" w:hAnsi="Calibri"/>
          <w:i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J3 project comprises of erect</w:t>
      </w:r>
      <w:r>
        <w:rPr>
          <w:rFonts w:ascii="Calibri" w:hAnsi="Calibri"/>
          <w:i/>
          <w:iCs/>
          <w:sz w:val="20"/>
          <w:szCs w:val="20"/>
        </w:rPr>
        <w:t xml:space="preserve">ion and commissioning Large Petrochemical complex which includes plants like ROGC, MEG, LLDPE, LDPE, PX4 and </w:t>
      </w:r>
      <w:r w:rsidR="00E855D8">
        <w:rPr>
          <w:rFonts w:ascii="Calibri" w:hAnsi="Calibri"/>
          <w:i/>
          <w:iCs/>
          <w:sz w:val="20"/>
          <w:szCs w:val="20"/>
        </w:rPr>
        <w:t>currently</w:t>
      </w:r>
      <w:r>
        <w:rPr>
          <w:rFonts w:ascii="Calibri" w:hAnsi="Calibri"/>
          <w:i/>
          <w:iCs/>
          <w:sz w:val="20"/>
          <w:szCs w:val="20"/>
        </w:rPr>
        <w:t xml:space="preserve"> working on ABB make gasification Analyzers.</w:t>
      </w:r>
    </w:p>
    <w:p w14:paraId="4F8CBB6D" w14:textId="77777777" w:rsidR="00E86889" w:rsidRDefault="00E86889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Project and engineering documents review with Project team, Licensors and DECs.</w:t>
      </w:r>
    </w:p>
    <w:p w14:paraId="64FF1D03" w14:textId="77777777" w:rsidR="00E86889" w:rsidRDefault="00E86889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 xml:space="preserve">Review of Design basis &amp; specifications, Cause &amp; Effect of analyzer package. </w:t>
      </w:r>
    </w:p>
    <w:p w14:paraId="2A08E2D1" w14:textId="77777777" w:rsidR="00E86889" w:rsidRDefault="00E86889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Vendor documents Technical review, participation in Factory acceptance test (FAT) &amp; Site acceptance Test (SAT).</w:t>
      </w:r>
    </w:p>
    <w:p w14:paraId="31F246E4" w14:textId="77777777" w:rsidR="00E86889" w:rsidRDefault="00E86889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Preparing procedures &amp; checklist for erection and commissioning activities of Analyzer house &amp; field analyzer’s.</w:t>
      </w:r>
    </w:p>
    <w:p w14:paraId="36965FF0" w14:textId="77777777" w:rsidR="00E86889" w:rsidRPr="00A31770" w:rsidRDefault="00E86889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Assisting construction team for Erection of analyzers house &amp; field analyzers system.</w:t>
      </w:r>
    </w:p>
    <w:p w14:paraId="41EB3C20" w14:textId="77777777" w:rsidR="00E86889" w:rsidRDefault="00E86889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Commissioning of all analyzers houses. Checking safety system and overall functionality of analyzer house.</w:t>
      </w:r>
    </w:p>
    <w:p w14:paraId="786E6B77" w14:textId="77777777" w:rsidR="00E86889" w:rsidRDefault="00E86889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Commissioning of various analyzers like Gas Chromatographs, Laser analyzers, Mass Spectrometer Other Online analyzers, SWAS, Stack monitoring analyzers etc.</w:t>
      </w:r>
    </w:p>
    <w:p w14:paraId="3F1DBE40" w14:textId="51CED81E" w:rsidR="00E86889" w:rsidRDefault="00E86889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 xml:space="preserve">Ensuring performance of analyzers by cross checking with laboratory results, periodic validation/calibrations. Joint review of analyzer performance with </w:t>
      </w:r>
      <w:r w:rsidR="004F623D">
        <w:rPr>
          <w:rFonts w:ascii="Calibri" w:hAnsi="Calibri"/>
          <w:iCs/>
          <w:sz w:val="20"/>
          <w:szCs w:val="20"/>
        </w:rPr>
        <w:t>Operations</w:t>
      </w:r>
      <w:r>
        <w:rPr>
          <w:rFonts w:ascii="Calibri" w:hAnsi="Calibri"/>
          <w:iCs/>
          <w:sz w:val="20"/>
          <w:szCs w:val="20"/>
        </w:rPr>
        <w:t>,</w:t>
      </w:r>
      <w:r w:rsidR="004F623D">
        <w:rPr>
          <w:rFonts w:ascii="Calibri" w:hAnsi="Calibri"/>
          <w:iCs/>
          <w:sz w:val="20"/>
          <w:szCs w:val="20"/>
        </w:rPr>
        <w:t xml:space="preserve"> CTS and </w:t>
      </w:r>
      <w:r>
        <w:rPr>
          <w:rFonts w:ascii="Calibri" w:hAnsi="Calibri"/>
          <w:iCs/>
          <w:sz w:val="20"/>
          <w:szCs w:val="20"/>
        </w:rPr>
        <w:t>Laboratory.</w:t>
      </w:r>
    </w:p>
    <w:p w14:paraId="73186734" w14:textId="77777777" w:rsidR="00D83AED" w:rsidRDefault="00D83AED" w:rsidP="00E86889">
      <w:pPr>
        <w:numPr>
          <w:ilvl w:val="0"/>
          <w:numId w:val="10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Commissioning of Stack Monitoring Analyzers.</w:t>
      </w:r>
    </w:p>
    <w:p w14:paraId="0A3C1A73" w14:textId="77777777" w:rsidR="0066587B" w:rsidRDefault="0066587B" w:rsidP="00E86889">
      <w:pPr>
        <w:spacing w:before="40"/>
        <w:jc w:val="both"/>
        <w:rPr>
          <w:rFonts w:ascii="Arial" w:hAnsi="Arial" w:cs="Arial"/>
          <w:sz w:val="18"/>
          <w:szCs w:val="18"/>
        </w:rPr>
      </w:pPr>
    </w:p>
    <w:p w14:paraId="3ECF5843" w14:textId="77777777" w:rsidR="00E86889" w:rsidRDefault="00E86889" w:rsidP="00E86889">
      <w:pPr>
        <w:numPr>
          <w:ilvl w:val="0"/>
          <w:numId w:val="9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 w:rsidRPr="00F47C49">
        <w:rPr>
          <w:rFonts w:ascii="Calibri" w:hAnsi="Calibri"/>
          <w:iCs/>
          <w:sz w:val="20"/>
          <w:szCs w:val="20"/>
        </w:rPr>
        <w:t>Responsible for 100 % availability of analyzers by improving reliability through RCA studies and carrying out modifications through Management of change (MOC) system.</w:t>
      </w:r>
    </w:p>
    <w:p w14:paraId="3379DBCE" w14:textId="77777777" w:rsidR="00E86889" w:rsidRDefault="00E86889" w:rsidP="00E86889">
      <w:pPr>
        <w:numPr>
          <w:ilvl w:val="0"/>
          <w:numId w:val="9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Assistance in Major preventive maintenance of analyzers. Attending Corrective maintenance.</w:t>
      </w:r>
    </w:p>
    <w:p w14:paraId="64F24307" w14:textId="77777777" w:rsidR="00E86889" w:rsidRPr="00F47C49" w:rsidRDefault="00E86889" w:rsidP="00E86889">
      <w:pPr>
        <w:numPr>
          <w:ilvl w:val="0"/>
          <w:numId w:val="9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 w:rsidRPr="00F47C49">
        <w:rPr>
          <w:rFonts w:ascii="Calibri" w:hAnsi="Calibri"/>
          <w:iCs/>
          <w:sz w:val="20"/>
          <w:szCs w:val="20"/>
        </w:rPr>
        <w:t>Responsible for AMC scope preparation, contract technical bid evaluation &amp; Contract Line up for analyzers maintenance.</w:t>
      </w:r>
    </w:p>
    <w:p w14:paraId="3D02518A" w14:textId="77777777" w:rsidR="00E86889" w:rsidRPr="00F47C49" w:rsidRDefault="00E86889" w:rsidP="00E86889">
      <w:pPr>
        <w:numPr>
          <w:ilvl w:val="0"/>
          <w:numId w:val="9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 w:rsidRPr="00F47C49">
        <w:rPr>
          <w:rFonts w:ascii="Calibri" w:hAnsi="Calibri"/>
          <w:iCs/>
          <w:sz w:val="20"/>
          <w:szCs w:val="20"/>
        </w:rPr>
        <w:t>Responsible for maintenance schedule preparation, implementation &amp; Compliance.</w:t>
      </w:r>
    </w:p>
    <w:p w14:paraId="1CFEE77D" w14:textId="0745CA5F" w:rsidR="00E86889" w:rsidRDefault="00E86889" w:rsidP="00E86889">
      <w:pPr>
        <w:numPr>
          <w:ilvl w:val="0"/>
          <w:numId w:val="9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 w:rsidRPr="00F47C49">
        <w:rPr>
          <w:rFonts w:ascii="Calibri" w:hAnsi="Calibri"/>
          <w:iCs/>
          <w:sz w:val="20"/>
          <w:szCs w:val="20"/>
        </w:rPr>
        <w:t xml:space="preserve">Responsible for availability of critical spares &amp; consumables items through Purchase Requisitions in SAP system. </w:t>
      </w:r>
    </w:p>
    <w:p w14:paraId="1B715F54" w14:textId="14B8836F" w:rsidR="006D36B1" w:rsidRDefault="006D36B1" w:rsidP="00E86889">
      <w:pPr>
        <w:numPr>
          <w:ilvl w:val="0"/>
          <w:numId w:val="9"/>
        </w:numPr>
        <w:spacing w:after="4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Responsible for the Budgeting of the allotted plants</w:t>
      </w:r>
    </w:p>
    <w:p w14:paraId="05970861" w14:textId="6B29640C" w:rsidR="006D36B1" w:rsidRPr="006D36B1" w:rsidRDefault="006D36B1" w:rsidP="006D36B1">
      <w:pPr>
        <w:numPr>
          <w:ilvl w:val="0"/>
          <w:numId w:val="9"/>
        </w:numPr>
        <w:suppressAutoHyphens/>
        <w:spacing w:line="1" w:lineRule="atLeast"/>
        <w:outlineLvl w:val="0"/>
        <w:rPr>
          <w:rFonts w:ascii="Calibri" w:hAnsi="Calibri"/>
          <w:iCs/>
          <w:sz w:val="20"/>
          <w:szCs w:val="20"/>
        </w:rPr>
      </w:pPr>
      <w:r w:rsidRPr="006D36B1">
        <w:rPr>
          <w:rFonts w:ascii="Calibri" w:hAnsi="Calibri"/>
          <w:iCs/>
          <w:sz w:val="20"/>
          <w:szCs w:val="20"/>
        </w:rPr>
        <w:t>Inventory management and optimized utilization of spares system</w:t>
      </w:r>
    </w:p>
    <w:p w14:paraId="7A035D68" w14:textId="77777777" w:rsidR="00E86889" w:rsidRDefault="00E86889" w:rsidP="00E86889">
      <w:pPr>
        <w:spacing w:before="40"/>
        <w:jc w:val="both"/>
        <w:rPr>
          <w:rFonts w:ascii="Arial" w:hAnsi="Arial" w:cs="Arial"/>
          <w:sz w:val="18"/>
          <w:szCs w:val="18"/>
        </w:rPr>
      </w:pPr>
    </w:p>
    <w:p w14:paraId="6E23450E" w14:textId="77777777" w:rsidR="00D83AED" w:rsidRDefault="00D83AED" w:rsidP="00D83AE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Commissioned </w:t>
      </w:r>
      <w:r w:rsidR="00E54A9D">
        <w:rPr>
          <w:rFonts w:ascii="Arial" w:hAnsi="Arial" w:cs="Arial"/>
          <w:b/>
          <w:sz w:val="18"/>
          <w:szCs w:val="18"/>
        </w:rPr>
        <w:t>23</w:t>
      </w:r>
      <w:r>
        <w:rPr>
          <w:rFonts w:ascii="Arial" w:hAnsi="Arial" w:cs="Arial"/>
          <w:b/>
          <w:sz w:val="18"/>
          <w:szCs w:val="18"/>
        </w:rPr>
        <w:t xml:space="preserve"> Analyzer shelters in Reliance J3 projects in PX4, ROGC, MEG,</w:t>
      </w:r>
      <w:r w:rsidR="0022618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LLDPE and LDPE Plant.</w:t>
      </w:r>
    </w:p>
    <w:p w14:paraId="5A1D280A" w14:textId="77777777" w:rsidR="00226186" w:rsidRDefault="00226186" w:rsidP="00D83AED">
      <w:pPr>
        <w:jc w:val="both"/>
        <w:rPr>
          <w:rFonts w:ascii="Arial" w:hAnsi="Arial" w:cs="Arial"/>
          <w:b/>
          <w:sz w:val="18"/>
          <w:szCs w:val="18"/>
        </w:rPr>
      </w:pPr>
    </w:p>
    <w:p w14:paraId="2B95EE83" w14:textId="77777777" w:rsidR="00E54A9D" w:rsidRDefault="00E54A9D" w:rsidP="00D83AE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Currently working on the commissioning of 15 Analyzer Shelters in gasification. </w:t>
      </w:r>
    </w:p>
    <w:p w14:paraId="31EBDA21" w14:textId="77777777" w:rsidR="00226186" w:rsidRDefault="00226186" w:rsidP="00D83AED">
      <w:pPr>
        <w:jc w:val="both"/>
        <w:rPr>
          <w:rFonts w:ascii="Arial" w:hAnsi="Arial" w:cs="Arial"/>
          <w:b/>
          <w:sz w:val="18"/>
          <w:szCs w:val="18"/>
        </w:rPr>
      </w:pPr>
    </w:p>
    <w:p w14:paraId="401BE2DA" w14:textId="77777777" w:rsidR="00226186" w:rsidRDefault="00226186" w:rsidP="00D83AE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Currently working on the commissioning of Analyzer Management system.</w:t>
      </w:r>
    </w:p>
    <w:p w14:paraId="08DAAE40" w14:textId="77777777" w:rsidR="00D83AED" w:rsidRDefault="00D83AED" w:rsidP="004F623D">
      <w:pPr>
        <w:spacing w:after="40"/>
        <w:jc w:val="both"/>
        <w:rPr>
          <w:rFonts w:ascii="Arial" w:hAnsi="Arial" w:cs="Arial"/>
          <w:b/>
          <w:sz w:val="18"/>
          <w:szCs w:val="18"/>
        </w:rPr>
      </w:pPr>
    </w:p>
    <w:p w14:paraId="485B73B0" w14:textId="77777777" w:rsidR="00D83AED" w:rsidRPr="00D83AED" w:rsidRDefault="00D83AED" w:rsidP="00D83AE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Worked on the following Analyzers</w:t>
      </w:r>
    </w:p>
    <w:p w14:paraId="777207BE" w14:textId="77777777" w:rsidR="00D83AED" w:rsidRDefault="00E54A9D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Commissioned 100 </w:t>
      </w:r>
      <w:r w:rsidR="00D83AED">
        <w:rPr>
          <w:rFonts w:ascii="Arial" w:hAnsi="Arial" w:cs="Arial"/>
          <w:sz w:val="18"/>
          <w:szCs w:val="18"/>
        </w:rPr>
        <w:t xml:space="preserve">Siemens Maxum II and </w:t>
      </w:r>
      <w:r>
        <w:rPr>
          <w:rFonts w:ascii="Arial" w:hAnsi="Arial" w:cs="Arial"/>
          <w:sz w:val="18"/>
          <w:szCs w:val="18"/>
        </w:rPr>
        <w:t xml:space="preserve">working on </w:t>
      </w:r>
      <w:r w:rsidR="00D83AED">
        <w:rPr>
          <w:rFonts w:ascii="Arial" w:hAnsi="Arial" w:cs="Arial"/>
          <w:sz w:val="18"/>
          <w:szCs w:val="18"/>
        </w:rPr>
        <w:t>ABB PGC 5000</w:t>
      </w:r>
      <w:r w:rsidR="00226186">
        <w:rPr>
          <w:rFonts w:ascii="Arial" w:hAnsi="Arial" w:cs="Arial"/>
          <w:sz w:val="18"/>
          <w:szCs w:val="18"/>
        </w:rPr>
        <w:t xml:space="preserve"> &amp; 1000</w:t>
      </w:r>
      <w:r w:rsidR="00D83AED">
        <w:rPr>
          <w:rFonts w:ascii="Arial" w:hAnsi="Arial" w:cs="Arial"/>
          <w:sz w:val="18"/>
          <w:szCs w:val="18"/>
        </w:rPr>
        <w:t xml:space="preserve"> GC’s.</w:t>
      </w:r>
    </w:p>
    <w:p w14:paraId="6C9FF7EF" w14:textId="77777777" w:rsidR="00D83AED" w:rsidRDefault="00D83AED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Yokogawa TDLS S200 and S220</w:t>
      </w:r>
      <w:r w:rsidR="00226186">
        <w:rPr>
          <w:rFonts w:ascii="Arial" w:hAnsi="Arial" w:cs="Arial"/>
          <w:sz w:val="18"/>
          <w:szCs w:val="18"/>
        </w:rPr>
        <w:t xml:space="preserve"> in MEG and ROGC plant</w:t>
      </w:r>
      <w:r>
        <w:rPr>
          <w:rFonts w:ascii="Arial" w:hAnsi="Arial" w:cs="Arial"/>
          <w:sz w:val="18"/>
          <w:szCs w:val="18"/>
        </w:rPr>
        <w:t>.</w:t>
      </w:r>
    </w:p>
    <w:p w14:paraId="4FF78C07" w14:textId="77777777" w:rsidR="00D83AED" w:rsidRDefault="00226186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Servome</w:t>
      </w:r>
      <w:r w:rsidR="00D83AED">
        <w:rPr>
          <w:rFonts w:ascii="Arial" w:hAnsi="Arial" w:cs="Arial"/>
          <w:sz w:val="18"/>
          <w:szCs w:val="18"/>
        </w:rPr>
        <w:t>x</w:t>
      </w:r>
      <w:proofErr w:type="spellEnd"/>
      <w:r w:rsidR="00D83AED">
        <w:rPr>
          <w:rFonts w:ascii="Arial" w:hAnsi="Arial" w:cs="Arial"/>
          <w:sz w:val="18"/>
          <w:szCs w:val="18"/>
        </w:rPr>
        <w:t xml:space="preserve"> TDLS CO and Ammonia.</w:t>
      </w:r>
    </w:p>
    <w:p w14:paraId="66C3BA4A" w14:textId="77777777" w:rsidR="00D83AED" w:rsidRDefault="00226186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Servome</w:t>
      </w:r>
      <w:r w:rsidR="00D83AED">
        <w:rPr>
          <w:rFonts w:ascii="Arial" w:hAnsi="Arial" w:cs="Arial"/>
          <w:sz w:val="18"/>
          <w:szCs w:val="18"/>
        </w:rPr>
        <w:t>x</w:t>
      </w:r>
      <w:proofErr w:type="spellEnd"/>
      <w:r w:rsidR="00D83AED">
        <w:rPr>
          <w:rFonts w:ascii="Arial" w:hAnsi="Arial" w:cs="Arial"/>
          <w:sz w:val="18"/>
          <w:szCs w:val="18"/>
        </w:rPr>
        <w:t xml:space="preserve"> Paramagnetic Oxygen.</w:t>
      </w:r>
    </w:p>
    <w:p w14:paraId="7DCE893D" w14:textId="77777777" w:rsidR="00E54A9D" w:rsidRDefault="00226186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Servome</w:t>
      </w:r>
      <w:r w:rsidR="00D83AED">
        <w:rPr>
          <w:rFonts w:ascii="Arial" w:hAnsi="Arial" w:cs="Arial"/>
          <w:sz w:val="18"/>
          <w:szCs w:val="18"/>
        </w:rPr>
        <w:t>x</w:t>
      </w:r>
      <w:proofErr w:type="spellEnd"/>
      <w:r w:rsidR="00E54A9D">
        <w:rPr>
          <w:rFonts w:ascii="Arial" w:hAnsi="Arial" w:cs="Arial"/>
          <w:sz w:val="18"/>
          <w:szCs w:val="18"/>
        </w:rPr>
        <w:t xml:space="preserve"> and GE Delta F oxygen Analyzer</w:t>
      </w:r>
      <w:r>
        <w:rPr>
          <w:rFonts w:ascii="Arial" w:hAnsi="Arial" w:cs="Arial"/>
          <w:sz w:val="18"/>
          <w:szCs w:val="18"/>
        </w:rPr>
        <w:t>.</w:t>
      </w:r>
    </w:p>
    <w:p w14:paraId="7773D9A0" w14:textId="77777777" w:rsidR="00E54A9D" w:rsidRDefault="00E54A9D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Xentaur</w:t>
      </w:r>
      <w:proofErr w:type="spellEnd"/>
      <w:r>
        <w:rPr>
          <w:rFonts w:ascii="Arial" w:hAnsi="Arial" w:cs="Arial"/>
          <w:sz w:val="18"/>
          <w:szCs w:val="18"/>
        </w:rPr>
        <w:t xml:space="preserve"> and Michel Al2O3 Moisture Analyzer</w:t>
      </w:r>
      <w:r w:rsidR="00226186">
        <w:rPr>
          <w:rFonts w:ascii="Arial" w:hAnsi="Arial" w:cs="Arial"/>
          <w:sz w:val="18"/>
          <w:szCs w:val="18"/>
        </w:rPr>
        <w:t>.</w:t>
      </w:r>
    </w:p>
    <w:p w14:paraId="3270C1B1" w14:textId="77777777" w:rsidR="00E54A9D" w:rsidRDefault="00E54A9D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Ametek</w:t>
      </w:r>
      <w:proofErr w:type="spellEnd"/>
      <w:r>
        <w:rPr>
          <w:rFonts w:ascii="Arial" w:hAnsi="Arial" w:cs="Arial"/>
          <w:sz w:val="18"/>
          <w:szCs w:val="18"/>
        </w:rPr>
        <w:t xml:space="preserve"> 3050 SLR and 5000 QCMB Moisture Analyzer.</w:t>
      </w:r>
    </w:p>
    <w:p w14:paraId="2AC372CD" w14:textId="77777777" w:rsidR="00D83AED" w:rsidRDefault="00E54A9D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Ametek</w:t>
      </w:r>
      <w:proofErr w:type="spellEnd"/>
      <w:r>
        <w:rPr>
          <w:rFonts w:ascii="Arial" w:hAnsi="Arial" w:cs="Arial"/>
          <w:sz w:val="18"/>
          <w:szCs w:val="18"/>
        </w:rPr>
        <w:t xml:space="preserve"> WDG V Oxygen Zi</w:t>
      </w:r>
      <w:r w:rsidR="00226186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conia Analyzer.</w:t>
      </w:r>
      <w:r w:rsidR="00D83AED">
        <w:rPr>
          <w:rFonts w:ascii="Arial" w:hAnsi="Arial" w:cs="Arial"/>
          <w:sz w:val="18"/>
          <w:szCs w:val="18"/>
        </w:rPr>
        <w:t xml:space="preserve"> </w:t>
      </w:r>
    </w:p>
    <w:p w14:paraId="2717F199" w14:textId="77777777" w:rsidR="00226186" w:rsidRDefault="00226186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ABB make PIR and PUV Analyzers.</w:t>
      </w:r>
    </w:p>
    <w:p w14:paraId="5C9C4D3A" w14:textId="77777777" w:rsidR="00226186" w:rsidRDefault="00226186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Siemens </w:t>
      </w:r>
      <w:proofErr w:type="spellStart"/>
      <w:r>
        <w:rPr>
          <w:rFonts w:ascii="Arial" w:hAnsi="Arial" w:cs="Arial"/>
          <w:sz w:val="18"/>
          <w:szCs w:val="18"/>
        </w:rPr>
        <w:t>Ultramat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oxymat</w:t>
      </w:r>
      <w:proofErr w:type="spell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sz w:val="18"/>
          <w:szCs w:val="18"/>
        </w:rPr>
        <w:t>Fidamat</w:t>
      </w:r>
      <w:proofErr w:type="spellEnd"/>
      <w:r>
        <w:rPr>
          <w:rFonts w:ascii="Arial" w:hAnsi="Arial" w:cs="Arial"/>
          <w:sz w:val="18"/>
          <w:szCs w:val="18"/>
        </w:rPr>
        <w:t xml:space="preserve"> Analyzers</w:t>
      </w:r>
    </w:p>
    <w:p w14:paraId="734B9152" w14:textId="77777777" w:rsidR="00226186" w:rsidRDefault="00226186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Sick S715 UNOR, </w:t>
      </w:r>
      <w:proofErr w:type="spellStart"/>
      <w:r>
        <w:rPr>
          <w:rFonts w:ascii="Arial" w:hAnsi="Arial" w:cs="Arial"/>
          <w:sz w:val="18"/>
          <w:szCs w:val="18"/>
        </w:rPr>
        <w:t>Multor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Finor</w:t>
      </w:r>
      <w:proofErr w:type="spell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sz w:val="18"/>
          <w:szCs w:val="18"/>
        </w:rPr>
        <w:t>Oxor</w:t>
      </w:r>
      <w:proofErr w:type="spellEnd"/>
      <w:r>
        <w:rPr>
          <w:rFonts w:ascii="Arial" w:hAnsi="Arial" w:cs="Arial"/>
          <w:sz w:val="18"/>
          <w:szCs w:val="18"/>
        </w:rPr>
        <w:t xml:space="preserve"> Analyzers</w:t>
      </w:r>
    </w:p>
    <w:p w14:paraId="3512DC2B" w14:textId="77777777" w:rsidR="00226186" w:rsidRDefault="00226186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Sick S815 </w:t>
      </w:r>
      <w:proofErr w:type="spellStart"/>
      <w:r>
        <w:rPr>
          <w:rFonts w:ascii="Arial" w:hAnsi="Arial" w:cs="Arial"/>
          <w:sz w:val="18"/>
          <w:szCs w:val="18"/>
        </w:rPr>
        <w:t>Unor</w:t>
      </w:r>
      <w:proofErr w:type="spell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sz w:val="18"/>
          <w:szCs w:val="18"/>
        </w:rPr>
        <w:t>Defor</w:t>
      </w:r>
      <w:proofErr w:type="spellEnd"/>
      <w:r>
        <w:rPr>
          <w:rFonts w:ascii="Arial" w:hAnsi="Arial" w:cs="Arial"/>
          <w:sz w:val="18"/>
          <w:szCs w:val="18"/>
        </w:rPr>
        <w:t xml:space="preserve"> Analyzers.</w:t>
      </w:r>
    </w:p>
    <w:p w14:paraId="2F952E52" w14:textId="77777777" w:rsidR="00226186" w:rsidRPr="00D83AED" w:rsidRDefault="00226186" w:rsidP="00D83AED">
      <w:pPr>
        <w:pStyle w:val="ListParagraph"/>
        <w:numPr>
          <w:ilvl w:val="0"/>
          <w:numId w:val="12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ABB, Emerson and Yokogawa SWAS Analyzers</w:t>
      </w:r>
    </w:p>
    <w:p w14:paraId="5FCFF8BF" w14:textId="77777777" w:rsidR="00582575" w:rsidRDefault="00582575" w:rsidP="00F217A7">
      <w:pPr>
        <w:spacing w:before="40"/>
        <w:jc w:val="both"/>
        <w:rPr>
          <w:rFonts w:ascii="Arial" w:hAnsi="Arial" w:cs="Arial"/>
          <w:sz w:val="18"/>
          <w:szCs w:val="18"/>
        </w:rPr>
      </w:pPr>
    </w:p>
    <w:p w14:paraId="275766F7" w14:textId="77777777" w:rsidR="00A52E56" w:rsidRDefault="00A52E56" w:rsidP="00F217A7">
      <w:pPr>
        <w:spacing w:before="40"/>
        <w:jc w:val="both"/>
        <w:rPr>
          <w:rFonts w:ascii="Arial" w:hAnsi="Arial" w:cs="Arial"/>
          <w:sz w:val="18"/>
          <w:szCs w:val="18"/>
        </w:rPr>
      </w:pPr>
    </w:p>
    <w:p w14:paraId="5F15D4DD" w14:textId="77777777" w:rsidR="00A52E56" w:rsidRDefault="00A52E56" w:rsidP="00F217A7">
      <w:pPr>
        <w:spacing w:before="40"/>
        <w:jc w:val="both"/>
        <w:rPr>
          <w:rFonts w:ascii="Arial" w:hAnsi="Arial" w:cs="Arial"/>
          <w:sz w:val="18"/>
          <w:szCs w:val="18"/>
        </w:rPr>
      </w:pPr>
    </w:p>
    <w:p w14:paraId="639418E5" w14:textId="77777777" w:rsidR="00A52E56" w:rsidRDefault="00A52E56" w:rsidP="00F217A7">
      <w:pPr>
        <w:spacing w:before="40"/>
        <w:jc w:val="both"/>
        <w:rPr>
          <w:rFonts w:ascii="Arial" w:hAnsi="Arial" w:cs="Arial"/>
          <w:sz w:val="18"/>
          <w:szCs w:val="18"/>
        </w:rPr>
      </w:pPr>
    </w:p>
    <w:p w14:paraId="438BF7A3" w14:textId="77777777" w:rsidR="00A52E56" w:rsidRDefault="00A52E56" w:rsidP="00F217A7">
      <w:pPr>
        <w:spacing w:before="40"/>
        <w:jc w:val="both"/>
        <w:rPr>
          <w:rFonts w:ascii="Arial" w:hAnsi="Arial" w:cs="Arial"/>
          <w:sz w:val="18"/>
          <w:szCs w:val="18"/>
        </w:rPr>
      </w:pPr>
    </w:p>
    <w:p w14:paraId="6BA7F803" w14:textId="77777777" w:rsidR="00A52E56" w:rsidRPr="00F217A7" w:rsidRDefault="00A52E56" w:rsidP="00F217A7">
      <w:pPr>
        <w:spacing w:before="40"/>
        <w:jc w:val="both"/>
        <w:rPr>
          <w:rFonts w:ascii="Arial" w:hAnsi="Arial" w:cs="Arial"/>
          <w:sz w:val="18"/>
          <w:szCs w:val="18"/>
        </w:rPr>
      </w:pPr>
    </w:p>
    <w:p w14:paraId="48869845" w14:textId="77777777" w:rsidR="00EB3598" w:rsidRPr="00EB3598" w:rsidRDefault="00B04B41" w:rsidP="00EB3598">
      <w:pPr>
        <w:pBdr>
          <w:bottom w:val="single" w:sz="12" w:space="1" w:color="auto"/>
        </w:pBdr>
        <w:jc w:val="both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lastRenderedPageBreak/>
        <w:t>Achiev</w:t>
      </w:r>
      <w:r w:rsidR="00554A04">
        <w:rPr>
          <w:rFonts w:ascii="Arial" w:hAnsi="Arial" w:cs="Arial"/>
          <w:b/>
          <w:noProof/>
          <w:sz w:val="18"/>
          <w:szCs w:val="18"/>
        </w:rPr>
        <w:t>e</w:t>
      </w:r>
      <w:r>
        <w:rPr>
          <w:rFonts w:ascii="Arial" w:hAnsi="Arial" w:cs="Arial"/>
          <w:b/>
          <w:noProof/>
          <w:sz w:val="18"/>
          <w:szCs w:val="18"/>
        </w:rPr>
        <w:t>ments</w:t>
      </w:r>
      <w:r w:rsidR="00D92693">
        <w:rPr>
          <w:rFonts w:ascii="Arial" w:hAnsi="Arial" w:cs="Arial"/>
          <w:b/>
          <w:noProof/>
          <w:sz w:val="18"/>
          <w:szCs w:val="18"/>
        </w:rPr>
        <w:t xml:space="preserve"> (RELIANCE INDUSTRIES LIMITED)</w:t>
      </w:r>
    </w:p>
    <w:p w14:paraId="6E8C6395" w14:textId="77777777" w:rsidR="00B04B41" w:rsidRDefault="00B04B41" w:rsidP="00B04B41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i/>
          <w:sz w:val="18"/>
          <w:szCs w:val="18"/>
          <w:u w:val="single"/>
        </w:rPr>
      </w:pPr>
      <w:r w:rsidRPr="00A46AB2">
        <w:rPr>
          <w:rFonts w:ascii="Arial" w:hAnsi="Arial" w:cs="Arial"/>
          <w:i/>
          <w:sz w:val="18"/>
          <w:szCs w:val="18"/>
          <w:u w:val="single"/>
        </w:rPr>
        <w:t>Bagged GEM</w:t>
      </w:r>
      <w:r w:rsidR="00925893" w:rsidRPr="00A46AB2">
        <w:rPr>
          <w:rFonts w:ascii="Arial" w:hAnsi="Arial" w:cs="Arial"/>
          <w:i/>
          <w:sz w:val="18"/>
          <w:szCs w:val="18"/>
          <w:u w:val="single"/>
        </w:rPr>
        <w:t xml:space="preserve"> and Well </w:t>
      </w:r>
      <w:r w:rsidR="000D0451" w:rsidRPr="00A46AB2">
        <w:rPr>
          <w:rFonts w:ascii="Arial" w:hAnsi="Arial" w:cs="Arial"/>
          <w:i/>
          <w:sz w:val="18"/>
          <w:szCs w:val="18"/>
          <w:u w:val="single"/>
        </w:rPr>
        <w:t>Done Award</w:t>
      </w:r>
      <w:r w:rsidR="00554A04" w:rsidRPr="00A46AB2">
        <w:rPr>
          <w:rFonts w:ascii="Arial" w:hAnsi="Arial" w:cs="Arial"/>
          <w:i/>
          <w:sz w:val="18"/>
          <w:szCs w:val="18"/>
          <w:u w:val="single"/>
        </w:rPr>
        <w:t xml:space="preserve"> </w:t>
      </w:r>
      <w:r w:rsidRPr="00A46AB2">
        <w:rPr>
          <w:rFonts w:ascii="Arial" w:hAnsi="Arial" w:cs="Arial"/>
          <w:i/>
          <w:sz w:val="18"/>
          <w:szCs w:val="18"/>
          <w:u w:val="single"/>
        </w:rPr>
        <w:t>for installing a LEL detector at a difficult location with innovation and absolutely fresh Idea.</w:t>
      </w:r>
    </w:p>
    <w:p w14:paraId="1AD54723" w14:textId="77777777" w:rsidR="0090271D" w:rsidRDefault="0090271D" w:rsidP="0090271D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i/>
          <w:sz w:val="18"/>
          <w:szCs w:val="18"/>
          <w:u w:val="single"/>
        </w:rPr>
      </w:pPr>
      <w:r w:rsidRPr="00A46AB2">
        <w:rPr>
          <w:rFonts w:ascii="Arial" w:hAnsi="Arial" w:cs="Arial"/>
          <w:i/>
          <w:sz w:val="18"/>
          <w:szCs w:val="18"/>
          <w:u w:val="single"/>
        </w:rPr>
        <w:t xml:space="preserve">Bagged </w:t>
      </w:r>
      <w:r w:rsidR="000D0451" w:rsidRPr="00A46AB2">
        <w:rPr>
          <w:rFonts w:ascii="Arial" w:hAnsi="Arial" w:cs="Arial"/>
          <w:i/>
          <w:sz w:val="18"/>
          <w:szCs w:val="18"/>
          <w:u w:val="single"/>
        </w:rPr>
        <w:t xml:space="preserve">GEM </w:t>
      </w:r>
      <w:r w:rsidR="000D0451">
        <w:rPr>
          <w:rFonts w:ascii="Arial" w:hAnsi="Arial" w:cs="Arial"/>
          <w:i/>
          <w:sz w:val="18"/>
          <w:szCs w:val="18"/>
          <w:u w:val="single"/>
        </w:rPr>
        <w:t>for</w:t>
      </w:r>
      <w:r>
        <w:rPr>
          <w:rFonts w:ascii="Arial" w:hAnsi="Arial" w:cs="Arial"/>
          <w:i/>
          <w:sz w:val="18"/>
          <w:szCs w:val="18"/>
          <w:u w:val="single"/>
        </w:rPr>
        <w:t xml:space="preserve"> online rectification of control valve</w:t>
      </w:r>
      <w:r w:rsidR="00DB51FE">
        <w:rPr>
          <w:rFonts w:ascii="Arial" w:hAnsi="Arial" w:cs="Arial"/>
          <w:i/>
          <w:sz w:val="18"/>
          <w:szCs w:val="18"/>
          <w:u w:val="single"/>
        </w:rPr>
        <w:t xml:space="preserve"> in Gas Cracker Plant</w:t>
      </w:r>
      <w:r>
        <w:rPr>
          <w:rFonts w:ascii="Arial" w:hAnsi="Arial" w:cs="Arial"/>
          <w:i/>
          <w:sz w:val="18"/>
          <w:szCs w:val="18"/>
          <w:u w:val="single"/>
        </w:rPr>
        <w:t>.</w:t>
      </w:r>
    </w:p>
    <w:p w14:paraId="0316D4DF" w14:textId="77777777" w:rsidR="00B04B41" w:rsidRPr="00DB51FE" w:rsidRDefault="00DB51FE" w:rsidP="00DB51FE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i/>
          <w:sz w:val="18"/>
          <w:szCs w:val="18"/>
          <w:u w:val="single"/>
        </w:rPr>
      </w:pPr>
      <w:r w:rsidRPr="00A46AB2">
        <w:rPr>
          <w:rFonts w:ascii="Arial" w:hAnsi="Arial" w:cs="Arial"/>
          <w:i/>
          <w:sz w:val="18"/>
          <w:szCs w:val="18"/>
          <w:u w:val="single"/>
        </w:rPr>
        <w:t xml:space="preserve">Bagged </w:t>
      </w:r>
      <w:r w:rsidR="000D0451" w:rsidRPr="00A46AB2">
        <w:rPr>
          <w:rFonts w:ascii="Arial" w:hAnsi="Arial" w:cs="Arial"/>
          <w:i/>
          <w:sz w:val="18"/>
          <w:szCs w:val="18"/>
          <w:u w:val="single"/>
        </w:rPr>
        <w:t xml:space="preserve">GEM </w:t>
      </w:r>
      <w:r w:rsidR="000D0451">
        <w:rPr>
          <w:rFonts w:ascii="Arial" w:hAnsi="Arial" w:cs="Arial"/>
          <w:i/>
          <w:sz w:val="18"/>
          <w:szCs w:val="18"/>
          <w:u w:val="single"/>
        </w:rPr>
        <w:t>for</w:t>
      </w:r>
      <w:r>
        <w:rPr>
          <w:rFonts w:ascii="Arial" w:hAnsi="Arial" w:cs="Arial"/>
          <w:i/>
          <w:sz w:val="18"/>
          <w:szCs w:val="18"/>
          <w:u w:val="single"/>
        </w:rPr>
        <w:t xml:space="preserve"> rectification of Instrument Air Header </w:t>
      </w:r>
      <w:r w:rsidR="000D0451">
        <w:rPr>
          <w:rFonts w:ascii="Arial" w:hAnsi="Arial" w:cs="Arial"/>
          <w:i/>
          <w:sz w:val="18"/>
          <w:szCs w:val="18"/>
          <w:u w:val="single"/>
        </w:rPr>
        <w:t>during</w:t>
      </w:r>
      <w:r>
        <w:rPr>
          <w:rFonts w:ascii="Arial" w:hAnsi="Arial" w:cs="Arial"/>
          <w:i/>
          <w:sz w:val="18"/>
          <w:szCs w:val="18"/>
          <w:u w:val="single"/>
        </w:rPr>
        <w:t xml:space="preserve"> Shutdown of Gas Cracker Plant</w:t>
      </w:r>
      <w:r w:rsidR="00B04B41" w:rsidRPr="00DB51FE">
        <w:rPr>
          <w:rFonts w:ascii="Arial" w:hAnsi="Arial" w:cs="Arial"/>
          <w:i/>
          <w:sz w:val="18"/>
          <w:szCs w:val="18"/>
          <w:u w:val="single"/>
        </w:rPr>
        <w:t>.</w:t>
      </w:r>
    </w:p>
    <w:p w14:paraId="1DF1299C" w14:textId="23B34B23" w:rsidR="00B04B41" w:rsidRDefault="00B04B41" w:rsidP="00B04B41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Preferred f</w:t>
      </w:r>
      <w:r w:rsidRPr="00B04B41">
        <w:rPr>
          <w:rFonts w:ascii="Arial" w:hAnsi="Arial" w:cs="Arial"/>
          <w:sz w:val="18"/>
          <w:szCs w:val="18"/>
        </w:rPr>
        <w:t xml:space="preserve">or in house production of Computer based training modules in IPCL </w:t>
      </w:r>
      <w:proofErr w:type="spellStart"/>
      <w:r w:rsidRPr="00B04B41">
        <w:rPr>
          <w:rFonts w:ascii="Arial" w:hAnsi="Arial" w:cs="Arial"/>
          <w:sz w:val="18"/>
          <w:szCs w:val="18"/>
        </w:rPr>
        <w:t>Nagothane</w:t>
      </w:r>
      <w:proofErr w:type="spellEnd"/>
      <w:r w:rsidRPr="00B04B41">
        <w:rPr>
          <w:rFonts w:ascii="Arial" w:hAnsi="Arial" w:cs="Arial"/>
          <w:sz w:val="18"/>
          <w:szCs w:val="18"/>
        </w:rPr>
        <w:t>.</w:t>
      </w:r>
    </w:p>
    <w:p w14:paraId="30565648" w14:textId="4D02EE61" w:rsidR="007E1A35" w:rsidRPr="00B04B41" w:rsidRDefault="007E1A35" w:rsidP="00B04B41">
      <w:pPr>
        <w:numPr>
          <w:ilvl w:val="0"/>
          <w:numId w:val="2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Applied for the patent for the </w:t>
      </w:r>
      <w:proofErr w:type="spellStart"/>
      <w:r>
        <w:rPr>
          <w:rFonts w:ascii="Arial" w:hAnsi="Arial" w:cs="Arial"/>
          <w:sz w:val="18"/>
          <w:szCs w:val="18"/>
        </w:rPr>
        <w:t>inhouse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Py</w:t>
      </w:r>
      <w:proofErr w:type="spellEnd"/>
      <w:r>
        <w:rPr>
          <w:rFonts w:ascii="Arial" w:hAnsi="Arial" w:cs="Arial"/>
          <w:sz w:val="18"/>
          <w:szCs w:val="18"/>
        </w:rPr>
        <w:t>-Gas sampling system for the Gasification plant.</w:t>
      </w:r>
    </w:p>
    <w:p w14:paraId="47D5FACC" w14:textId="77777777" w:rsidR="00EB3598" w:rsidRPr="00517DF5" w:rsidRDefault="00EB3598" w:rsidP="00B04B41">
      <w:pPr>
        <w:spacing w:before="40"/>
        <w:jc w:val="both"/>
        <w:rPr>
          <w:rFonts w:ascii="Arial" w:hAnsi="Arial" w:cs="Arial"/>
          <w:sz w:val="18"/>
          <w:szCs w:val="18"/>
        </w:rPr>
      </w:pPr>
      <w:r w:rsidRPr="00517DF5">
        <w:rPr>
          <w:rFonts w:ascii="Arial" w:hAnsi="Arial" w:cs="Arial"/>
          <w:sz w:val="18"/>
          <w:szCs w:val="18"/>
        </w:rPr>
        <w:t xml:space="preserve">    </w:t>
      </w:r>
    </w:p>
    <w:p w14:paraId="77034CA2" w14:textId="77777777" w:rsidR="00EB3598" w:rsidRPr="004A772A" w:rsidRDefault="00EB3598" w:rsidP="00EB3598">
      <w:pPr>
        <w:pBdr>
          <w:bottom w:val="single" w:sz="12" w:space="1" w:color="auto"/>
        </w:pBdr>
        <w:jc w:val="both"/>
        <w:rPr>
          <w:rFonts w:ascii="Arial" w:hAnsi="Arial" w:cs="Arial"/>
          <w:b/>
          <w:noProof/>
          <w:sz w:val="18"/>
          <w:szCs w:val="18"/>
        </w:rPr>
      </w:pPr>
      <w:r w:rsidRPr="004A772A">
        <w:rPr>
          <w:rFonts w:ascii="Arial" w:hAnsi="Arial" w:cs="Arial"/>
          <w:b/>
          <w:noProof/>
          <w:sz w:val="18"/>
          <w:szCs w:val="18"/>
        </w:rPr>
        <w:t>SCHOLASTICS</w:t>
      </w:r>
    </w:p>
    <w:p w14:paraId="549FCB9A" w14:textId="77777777" w:rsidR="00EB3598" w:rsidRPr="00EB3598" w:rsidRDefault="00B04B41" w:rsidP="00EB3598">
      <w:pPr>
        <w:spacing w:before="40"/>
        <w:jc w:val="center"/>
        <w:rPr>
          <w:rFonts w:ascii="Arial" w:hAnsi="Arial" w:cs="Arial"/>
          <w:sz w:val="18"/>
          <w:szCs w:val="18"/>
        </w:rPr>
      </w:pPr>
      <w:r w:rsidRPr="00654308">
        <w:rPr>
          <w:rFonts w:ascii="Arial" w:hAnsi="Arial" w:cs="Arial"/>
          <w:sz w:val="18"/>
          <w:szCs w:val="18"/>
        </w:rPr>
        <w:t>B.Tech. (Instrumentation and Control</w:t>
      </w:r>
      <w:r w:rsidR="00DB51FE">
        <w:rPr>
          <w:rFonts w:ascii="Arial" w:hAnsi="Arial" w:cs="Arial"/>
          <w:sz w:val="18"/>
          <w:szCs w:val="18"/>
        </w:rPr>
        <w:t xml:space="preserve"> with 69.3%</w:t>
      </w:r>
      <w:r w:rsidR="004B3301" w:rsidRPr="00654308">
        <w:rPr>
          <w:rFonts w:ascii="Arial" w:hAnsi="Arial" w:cs="Arial"/>
          <w:sz w:val="18"/>
          <w:szCs w:val="18"/>
        </w:rPr>
        <w:t>)</w:t>
      </w:r>
      <w:r w:rsidR="00EB3598" w:rsidRPr="00654308">
        <w:rPr>
          <w:rFonts w:ascii="Arial" w:hAnsi="Arial" w:cs="Arial"/>
          <w:sz w:val="18"/>
          <w:szCs w:val="18"/>
        </w:rPr>
        <w:t xml:space="preserve">: </w:t>
      </w:r>
      <w:r w:rsidRPr="00B04B41">
        <w:rPr>
          <w:rFonts w:ascii="Arial" w:hAnsi="Arial" w:cs="Arial"/>
          <w:sz w:val="18"/>
          <w:szCs w:val="18"/>
        </w:rPr>
        <w:t>from A.B.E.S. Engineering College</w:t>
      </w:r>
      <w:r w:rsidR="00654308">
        <w:rPr>
          <w:rFonts w:ascii="Arial" w:hAnsi="Arial" w:cs="Arial"/>
          <w:sz w:val="18"/>
          <w:szCs w:val="18"/>
        </w:rPr>
        <w:t>,</w:t>
      </w:r>
      <w:r w:rsidRPr="00B04B41">
        <w:rPr>
          <w:rFonts w:ascii="Arial" w:hAnsi="Arial" w:cs="Arial"/>
          <w:sz w:val="18"/>
          <w:szCs w:val="18"/>
        </w:rPr>
        <w:t xml:space="preserve"> Ghaziabad </w:t>
      </w:r>
      <w:r>
        <w:rPr>
          <w:rFonts w:ascii="Arial" w:hAnsi="Arial" w:cs="Arial"/>
          <w:sz w:val="18"/>
          <w:szCs w:val="18"/>
        </w:rPr>
        <w:t>in 2005.</w:t>
      </w:r>
    </w:p>
    <w:p w14:paraId="1152AA64" w14:textId="77777777" w:rsidR="00EB3598" w:rsidRPr="0031432C" w:rsidRDefault="00EB3598" w:rsidP="00EB3598">
      <w:pPr>
        <w:spacing w:before="40"/>
        <w:jc w:val="center"/>
        <w:rPr>
          <w:rFonts w:ascii="Arial" w:hAnsi="Arial" w:cs="Arial"/>
          <w:sz w:val="18"/>
          <w:szCs w:val="18"/>
        </w:rPr>
      </w:pPr>
    </w:p>
    <w:p w14:paraId="2B5F70D5" w14:textId="77777777" w:rsidR="00EB3598" w:rsidRPr="004A772A" w:rsidRDefault="00EB3598" w:rsidP="00EB3598">
      <w:pPr>
        <w:pBdr>
          <w:bottom w:val="single" w:sz="12" w:space="1" w:color="auto"/>
        </w:pBdr>
        <w:jc w:val="both"/>
        <w:rPr>
          <w:rFonts w:ascii="Arial" w:hAnsi="Arial" w:cs="Arial"/>
          <w:b/>
          <w:noProof/>
          <w:sz w:val="18"/>
          <w:szCs w:val="18"/>
        </w:rPr>
      </w:pPr>
      <w:r w:rsidRPr="004A772A">
        <w:rPr>
          <w:rFonts w:ascii="Arial" w:hAnsi="Arial" w:cs="Arial"/>
          <w:b/>
          <w:noProof/>
          <w:sz w:val="18"/>
          <w:szCs w:val="18"/>
        </w:rPr>
        <w:t>PERSONAL DOSSIER</w:t>
      </w:r>
    </w:p>
    <w:p w14:paraId="07785F31" w14:textId="77777777" w:rsidR="00EB3598" w:rsidRDefault="00EB3598" w:rsidP="00EB3598">
      <w:pPr>
        <w:spacing w:before="40"/>
        <w:ind w:left="2160" w:hanging="2160"/>
      </w:pPr>
      <w:r w:rsidRPr="004A772A">
        <w:rPr>
          <w:rFonts w:ascii="Arial" w:hAnsi="Arial" w:cs="Arial"/>
          <w:sz w:val="18"/>
          <w:szCs w:val="18"/>
        </w:rPr>
        <w:t>Date of Birth</w:t>
      </w:r>
      <w:r w:rsidRPr="004A772A">
        <w:rPr>
          <w:rFonts w:ascii="Arial" w:hAnsi="Arial" w:cs="Arial"/>
          <w:sz w:val="18"/>
          <w:szCs w:val="18"/>
        </w:rPr>
        <w:tab/>
      </w:r>
      <w:r w:rsidRPr="004A772A">
        <w:rPr>
          <w:rFonts w:ascii="Arial" w:hAnsi="Arial" w:cs="Arial"/>
          <w:sz w:val="18"/>
          <w:szCs w:val="18"/>
        </w:rPr>
        <w:tab/>
      </w:r>
      <w:r w:rsidR="00594A01">
        <w:rPr>
          <w:rFonts w:ascii="Arial" w:hAnsi="Arial" w:cs="Arial"/>
          <w:sz w:val="18"/>
          <w:szCs w:val="18"/>
        </w:rPr>
        <w:t>10</w:t>
      </w:r>
      <w:r w:rsidR="00594A01" w:rsidRPr="00594A01">
        <w:rPr>
          <w:rFonts w:ascii="Arial" w:hAnsi="Arial" w:cs="Arial"/>
          <w:sz w:val="18"/>
          <w:szCs w:val="18"/>
          <w:vertAlign w:val="superscript"/>
        </w:rPr>
        <w:t>th</w:t>
      </w:r>
      <w:r w:rsidR="00594A01">
        <w:rPr>
          <w:rFonts w:ascii="Arial" w:hAnsi="Arial" w:cs="Arial"/>
          <w:sz w:val="18"/>
          <w:szCs w:val="18"/>
        </w:rPr>
        <w:t xml:space="preserve"> September’</w:t>
      </w:r>
      <w:r w:rsidR="00594A01" w:rsidRPr="00594A01">
        <w:rPr>
          <w:rFonts w:ascii="Arial" w:hAnsi="Arial" w:cs="Arial"/>
          <w:sz w:val="18"/>
          <w:szCs w:val="18"/>
        </w:rPr>
        <w:t>1981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2FE89D0A" w14:textId="77777777" w:rsidR="00DE4EDD" w:rsidRDefault="00EB3598" w:rsidP="00594A01">
      <w:pPr>
        <w:spacing w:before="40"/>
        <w:ind w:left="2340" w:hanging="234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Present </w:t>
      </w:r>
      <w:r w:rsidRPr="00D15C8C">
        <w:rPr>
          <w:rFonts w:ascii="Arial" w:hAnsi="Arial" w:cs="Arial"/>
          <w:sz w:val="18"/>
          <w:szCs w:val="18"/>
          <w:lang w:val="en-GB"/>
        </w:rPr>
        <w:t xml:space="preserve">Address       </w:t>
      </w:r>
      <w:r>
        <w:rPr>
          <w:rFonts w:ascii="Arial" w:hAnsi="Arial" w:cs="Arial"/>
          <w:sz w:val="18"/>
          <w:szCs w:val="18"/>
          <w:lang w:val="en-GB"/>
        </w:rPr>
        <w:tab/>
      </w:r>
      <w:r w:rsidR="000D0451">
        <w:rPr>
          <w:rFonts w:ascii="Arial" w:hAnsi="Arial" w:cs="Arial"/>
          <w:sz w:val="18"/>
          <w:szCs w:val="18"/>
          <w:lang w:val="en-GB"/>
        </w:rPr>
        <w:t xml:space="preserve">Sector 07, Building Number 117, House number: E, Jamnagar Gujarat. </w:t>
      </w:r>
    </w:p>
    <w:p w14:paraId="09DD51FE" w14:textId="77777777" w:rsidR="00594A01" w:rsidRDefault="00594A01" w:rsidP="00594A01">
      <w:pPr>
        <w:spacing w:before="40"/>
        <w:ind w:left="2340" w:hanging="234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Permanent Address:</w:t>
      </w:r>
      <w:r>
        <w:rPr>
          <w:rFonts w:ascii="Arial" w:hAnsi="Arial" w:cs="Arial"/>
          <w:sz w:val="18"/>
          <w:szCs w:val="18"/>
          <w:lang w:val="en-GB"/>
        </w:rPr>
        <w:tab/>
      </w:r>
      <w:r w:rsidRPr="00594A01">
        <w:rPr>
          <w:rFonts w:ascii="Arial" w:hAnsi="Arial" w:cs="Arial"/>
          <w:sz w:val="18"/>
          <w:szCs w:val="18"/>
          <w:lang w:val="en-GB"/>
        </w:rPr>
        <w:t xml:space="preserve">KJ-157, New Kavi Nagar, </w:t>
      </w:r>
      <w:smartTag w:uri="urn:schemas-microsoft-com:office:smarttags" w:element="City">
        <w:r w:rsidRPr="00594A01">
          <w:rPr>
            <w:rFonts w:ascii="Arial" w:hAnsi="Arial" w:cs="Arial"/>
            <w:sz w:val="18"/>
            <w:szCs w:val="18"/>
            <w:lang w:val="en-GB"/>
          </w:rPr>
          <w:t>Ghaziabad</w:t>
        </w:r>
      </w:smartTag>
      <w:r>
        <w:rPr>
          <w:rFonts w:ascii="Arial" w:hAnsi="Arial" w:cs="Arial"/>
          <w:sz w:val="18"/>
          <w:szCs w:val="18"/>
          <w:lang w:val="en-GB"/>
        </w:rPr>
        <w:t xml:space="preserve">, </w:t>
      </w:r>
      <w:r w:rsidR="00B538A3">
        <w:rPr>
          <w:rFonts w:ascii="Arial" w:hAnsi="Arial" w:cs="Arial"/>
          <w:sz w:val="18"/>
          <w:szCs w:val="18"/>
          <w:lang w:val="en-GB"/>
        </w:rPr>
        <w:t>201001</w:t>
      </w:r>
      <w:r>
        <w:rPr>
          <w:rFonts w:ascii="Arial" w:hAnsi="Arial" w:cs="Arial"/>
          <w:sz w:val="18"/>
          <w:szCs w:val="18"/>
          <w:lang w:val="en-GB"/>
        </w:rPr>
        <w:t xml:space="preserve">, </w:t>
      </w:r>
      <w:r w:rsidRPr="00594A01">
        <w:rPr>
          <w:rFonts w:ascii="Arial" w:hAnsi="Arial" w:cs="Arial"/>
          <w:sz w:val="18"/>
          <w:szCs w:val="18"/>
          <w:lang w:val="en-GB"/>
        </w:rPr>
        <w:t>Uttar Pradesh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14:paraId="0A9F2A16" w14:textId="7BDF7A97" w:rsidR="00594A01" w:rsidRDefault="00594A01" w:rsidP="00594A01">
      <w:pPr>
        <w:spacing w:before="40"/>
        <w:ind w:left="2340" w:hanging="234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Languages Known:</w:t>
      </w:r>
      <w:r>
        <w:rPr>
          <w:rFonts w:ascii="Arial" w:hAnsi="Arial" w:cs="Arial"/>
          <w:sz w:val="18"/>
          <w:szCs w:val="18"/>
          <w:lang w:val="en-GB"/>
        </w:rPr>
        <w:tab/>
        <w:t>English</w:t>
      </w:r>
      <w:r w:rsidR="002900F4">
        <w:rPr>
          <w:rFonts w:ascii="Arial" w:hAnsi="Arial" w:cs="Arial"/>
          <w:sz w:val="18"/>
          <w:szCs w:val="18"/>
          <w:lang w:val="en-GB"/>
        </w:rPr>
        <w:t>, Marathi</w:t>
      </w:r>
      <w:r>
        <w:rPr>
          <w:rFonts w:ascii="Arial" w:hAnsi="Arial" w:cs="Arial"/>
          <w:sz w:val="18"/>
          <w:szCs w:val="18"/>
          <w:lang w:val="en-GB"/>
        </w:rPr>
        <w:t xml:space="preserve"> and </w:t>
      </w:r>
      <w:r w:rsidRPr="00594A01">
        <w:rPr>
          <w:rFonts w:ascii="Arial" w:hAnsi="Arial" w:cs="Arial"/>
          <w:sz w:val="18"/>
          <w:szCs w:val="18"/>
          <w:lang w:val="en-GB"/>
        </w:rPr>
        <w:t>Hindi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14:paraId="56EC9D01" w14:textId="62851A86" w:rsidR="007E1A35" w:rsidRPr="007E1A35" w:rsidRDefault="007E1A35" w:rsidP="007E1A35">
      <w:pPr>
        <w:suppressAutoHyphens/>
        <w:spacing w:line="1" w:lineRule="atLeast"/>
        <w:outlineLvl w:val="0"/>
        <w:rPr>
          <w:rFonts w:ascii="Arial" w:hAnsi="Arial" w:cs="Arial"/>
          <w:sz w:val="18"/>
          <w:szCs w:val="18"/>
          <w:lang w:val="en-GB"/>
        </w:rPr>
      </w:pPr>
      <w:r w:rsidRPr="007E1A35">
        <w:rPr>
          <w:rFonts w:ascii="Arial" w:hAnsi="Arial" w:cs="Arial"/>
          <w:sz w:val="18"/>
          <w:szCs w:val="18"/>
          <w:lang w:val="en-GB"/>
        </w:rPr>
        <w:t>Total Experience</w:t>
      </w:r>
      <w:r w:rsidRPr="007E1A35">
        <w:rPr>
          <w:rFonts w:ascii="Arial" w:hAnsi="Arial" w:cs="Arial"/>
          <w:sz w:val="18"/>
          <w:szCs w:val="18"/>
          <w:lang w:val="en-GB"/>
        </w:rPr>
        <w:tab/>
      </w:r>
      <w:r w:rsidRPr="007E1A35"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 xml:space="preserve">            </w:t>
      </w:r>
      <w:r w:rsidRPr="007E1A35">
        <w:rPr>
          <w:rFonts w:ascii="Arial" w:hAnsi="Arial" w:cs="Arial"/>
          <w:sz w:val="18"/>
          <w:szCs w:val="18"/>
          <w:lang w:val="en-GB"/>
        </w:rPr>
        <w:t>1</w:t>
      </w:r>
      <w:r w:rsidR="00A52E56">
        <w:rPr>
          <w:rFonts w:ascii="Arial" w:hAnsi="Arial" w:cs="Arial"/>
          <w:sz w:val="18"/>
          <w:szCs w:val="18"/>
          <w:lang w:val="en-GB"/>
        </w:rPr>
        <w:t>4</w:t>
      </w:r>
      <w:r w:rsidRPr="007E1A35">
        <w:rPr>
          <w:rFonts w:ascii="Arial" w:hAnsi="Arial" w:cs="Arial"/>
          <w:sz w:val="18"/>
          <w:szCs w:val="18"/>
          <w:lang w:val="en-GB"/>
        </w:rPr>
        <w:t xml:space="preserve"> years</w:t>
      </w:r>
      <w:r w:rsidR="00A52E56">
        <w:rPr>
          <w:rFonts w:ascii="Arial" w:hAnsi="Arial" w:cs="Arial"/>
          <w:sz w:val="18"/>
          <w:szCs w:val="18"/>
          <w:lang w:val="en-GB"/>
        </w:rPr>
        <w:t xml:space="preserve"> plus</w:t>
      </w:r>
    </w:p>
    <w:p w14:paraId="4E500EBF" w14:textId="3B4CEFBA" w:rsidR="007E1A35" w:rsidRPr="007E1A35" w:rsidRDefault="007E1A35" w:rsidP="007E1A35">
      <w:pPr>
        <w:suppressAutoHyphens/>
        <w:spacing w:line="1" w:lineRule="atLeast"/>
        <w:outlineLvl w:val="0"/>
        <w:rPr>
          <w:rFonts w:ascii="Arial" w:hAnsi="Arial" w:cs="Arial"/>
          <w:sz w:val="18"/>
          <w:szCs w:val="18"/>
          <w:lang w:val="en-GB"/>
        </w:rPr>
      </w:pPr>
      <w:r w:rsidRPr="007E1A35">
        <w:rPr>
          <w:rFonts w:ascii="Arial" w:hAnsi="Arial" w:cs="Arial"/>
          <w:sz w:val="18"/>
          <w:szCs w:val="18"/>
          <w:lang w:val="en-GB"/>
        </w:rPr>
        <w:t>Name in Passport</w:t>
      </w:r>
      <w:r w:rsidRPr="007E1A35">
        <w:rPr>
          <w:rFonts w:ascii="Arial" w:hAnsi="Arial" w:cs="Arial"/>
          <w:sz w:val="18"/>
          <w:szCs w:val="18"/>
          <w:lang w:val="en-GB"/>
        </w:rPr>
        <w:tab/>
      </w:r>
      <w:r w:rsidRPr="007E1A35"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 xml:space="preserve">            Nitin Gupta   </w:t>
      </w:r>
    </w:p>
    <w:p w14:paraId="2B9DC69D" w14:textId="60E2BA1E" w:rsidR="007E1A35" w:rsidRPr="00483FEB" w:rsidRDefault="007E1A35" w:rsidP="007E1A35">
      <w:pPr>
        <w:suppressAutoHyphens/>
        <w:spacing w:line="1" w:lineRule="atLeast"/>
        <w:outlineLvl w:val="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483FEB">
        <w:rPr>
          <w:rFonts w:ascii="Arial" w:hAnsi="Arial" w:cs="Arial"/>
          <w:b/>
          <w:sz w:val="18"/>
          <w:szCs w:val="18"/>
          <w:lang w:val="en-GB"/>
        </w:rPr>
        <w:t>Passport Number</w:t>
      </w:r>
      <w:r w:rsidRPr="00483FEB">
        <w:rPr>
          <w:rFonts w:ascii="Arial" w:hAnsi="Arial" w:cs="Arial"/>
          <w:b/>
          <w:sz w:val="18"/>
          <w:szCs w:val="18"/>
          <w:lang w:val="en-GB"/>
        </w:rPr>
        <w:tab/>
      </w:r>
      <w:r w:rsidRPr="00483FEB">
        <w:rPr>
          <w:rFonts w:ascii="Arial" w:hAnsi="Arial" w:cs="Arial"/>
          <w:b/>
          <w:sz w:val="18"/>
          <w:szCs w:val="18"/>
          <w:lang w:val="en-GB"/>
        </w:rPr>
        <w:tab/>
      </w:r>
      <w:r w:rsidR="00483FEB">
        <w:rPr>
          <w:rFonts w:ascii="Arial" w:hAnsi="Arial" w:cs="Arial"/>
          <w:b/>
          <w:sz w:val="18"/>
          <w:szCs w:val="18"/>
          <w:lang w:val="en-GB"/>
        </w:rPr>
        <w:t xml:space="preserve">      </w:t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R8440804</w:t>
      </w:r>
    </w:p>
    <w:p w14:paraId="43FF1B70" w14:textId="038CDFA4" w:rsidR="00483FEB" w:rsidRPr="00483FEB" w:rsidRDefault="00483FEB" w:rsidP="007E1A35">
      <w:pPr>
        <w:suppressAutoHyphens/>
        <w:spacing w:line="1" w:lineRule="atLeast"/>
        <w:outlineLvl w:val="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PAN No.</w:t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  <w:t>AMXPG0141P</w:t>
      </w:r>
    </w:p>
    <w:p w14:paraId="4E6C46FB" w14:textId="210FBDA7" w:rsidR="00483FEB" w:rsidRPr="00483FEB" w:rsidRDefault="00483FEB" w:rsidP="007E1A35">
      <w:pPr>
        <w:suppressAutoHyphens/>
        <w:spacing w:line="1" w:lineRule="atLeast"/>
        <w:outlineLvl w:val="0"/>
        <w:rPr>
          <w:rFonts w:ascii="Arial" w:hAnsi="Arial" w:cs="Arial"/>
          <w:b/>
          <w:sz w:val="18"/>
          <w:szCs w:val="18"/>
          <w:lang w:val="en-GB"/>
        </w:rPr>
      </w:pP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Aadhar no</w:t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867738818563</w:t>
      </w:r>
      <w:r w:rsidRPr="00483FE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</w:r>
    </w:p>
    <w:p w14:paraId="5ED938B2" w14:textId="61E87590" w:rsidR="007E1A35" w:rsidRPr="007E1A35" w:rsidRDefault="007E1A35" w:rsidP="007E1A35">
      <w:pPr>
        <w:suppressAutoHyphens/>
        <w:spacing w:line="1" w:lineRule="atLeast"/>
        <w:outlineLvl w:val="0"/>
        <w:rPr>
          <w:rFonts w:ascii="Arial" w:hAnsi="Arial" w:cs="Arial"/>
          <w:sz w:val="18"/>
          <w:szCs w:val="18"/>
          <w:lang w:val="en-GB"/>
        </w:rPr>
      </w:pPr>
      <w:r w:rsidRPr="007E1A35">
        <w:rPr>
          <w:rFonts w:ascii="Arial" w:hAnsi="Arial" w:cs="Arial"/>
          <w:sz w:val="18"/>
          <w:szCs w:val="18"/>
          <w:lang w:val="en-GB"/>
        </w:rPr>
        <w:t>Current location</w:t>
      </w:r>
      <w:r w:rsidRPr="007E1A35">
        <w:rPr>
          <w:rFonts w:ascii="Arial" w:hAnsi="Arial" w:cs="Arial"/>
          <w:sz w:val="18"/>
          <w:szCs w:val="18"/>
          <w:lang w:val="en-GB"/>
        </w:rPr>
        <w:tab/>
      </w:r>
      <w:r w:rsidRPr="007E1A35"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 xml:space="preserve">            Jamnagar Gujrat</w:t>
      </w:r>
      <w:r w:rsidRPr="007E1A35">
        <w:rPr>
          <w:rFonts w:ascii="Arial" w:hAnsi="Arial" w:cs="Arial"/>
          <w:sz w:val="18"/>
          <w:szCs w:val="18"/>
          <w:lang w:val="en-GB"/>
        </w:rPr>
        <w:t xml:space="preserve"> - India</w:t>
      </w:r>
    </w:p>
    <w:p w14:paraId="476EEAD1" w14:textId="77777777" w:rsidR="007E1A35" w:rsidRDefault="007E1A35" w:rsidP="00594A01">
      <w:pPr>
        <w:spacing w:before="40"/>
        <w:ind w:left="2340" w:hanging="2340"/>
        <w:jc w:val="both"/>
        <w:rPr>
          <w:rFonts w:ascii="Arial" w:hAnsi="Arial" w:cs="Arial"/>
          <w:sz w:val="18"/>
          <w:szCs w:val="18"/>
          <w:lang w:val="en-GB"/>
        </w:rPr>
      </w:pPr>
    </w:p>
    <w:p w14:paraId="37D184C6" w14:textId="77777777" w:rsidR="007E1A35" w:rsidRPr="00594A01" w:rsidRDefault="007E1A35" w:rsidP="00594A01">
      <w:pPr>
        <w:spacing w:before="40"/>
        <w:ind w:left="2340" w:hanging="2340"/>
        <w:jc w:val="both"/>
        <w:rPr>
          <w:rFonts w:ascii="Arial" w:hAnsi="Arial" w:cs="Arial"/>
          <w:sz w:val="18"/>
          <w:szCs w:val="18"/>
          <w:lang w:val="en-GB"/>
        </w:rPr>
      </w:pPr>
    </w:p>
    <w:sectPr w:rsidR="007E1A35" w:rsidRPr="00594A01" w:rsidSect="00794B3A">
      <w:pgSz w:w="11909" w:h="16834" w:code="9"/>
      <w:pgMar w:top="864" w:right="1152" w:bottom="864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5B5B"/>
    <w:multiLevelType w:val="hybridMultilevel"/>
    <w:tmpl w:val="C49FB0F7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515581"/>
    <w:multiLevelType w:val="multilevel"/>
    <w:tmpl w:val="EDD6A83E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0C2354E1"/>
    <w:multiLevelType w:val="hybridMultilevel"/>
    <w:tmpl w:val="02F4A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C09D9"/>
    <w:multiLevelType w:val="hybridMultilevel"/>
    <w:tmpl w:val="1B586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75A16"/>
    <w:multiLevelType w:val="hybridMultilevel"/>
    <w:tmpl w:val="751E7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7667F"/>
    <w:multiLevelType w:val="hybridMultilevel"/>
    <w:tmpl w:val="4CC24444"/>
    <w:lvl w:ilvl="0" w:tplc="DD76758E">
      <w:start w:val="1"/>
      <w:numFmt w:val="bullet"/>
      <w:lvlText w:val="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6">
    <w:nsid w:val="2DA2670C"/>
    <w:multiLevelType w:val="hybridMultilevel"/>
    <w:tmpl w:val="13F60E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7C250D"/>
    <w:multiLevelType w:val="hybridMultilevel"/>
    <w:tmpl w:val="E3862B1C"/>
    <w:lvl w:ilvl="0" w:tplc="0526C470"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3A7C20"/>
    <w:multiLevelType w:val="multilevel"/>
    <w:tmpl w:val="61FEE8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43386FF6"/>
    <w:multiLevelType w:val="hybridMultilevel"/>
    <w:tmpl w:val="E85492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65A35DD"/>
    <w:multiLevelType w:val="singleLevel"/>
    <w:tmpl w:val="4BB488F0"/>
    <w:lvl w:ilvl="0">
      <w:start w:val="1"/>
      <w:numFmt w:val="bullet"/>
      <w:pStyle w:val="CogBullet3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3"/>
      </w:rPr>
    </w:lvl>
  </w:abstractNum>
  <w:abstractNum w:abstractNumId="11">
    <w:nsid w:val="4B5250D9"/>
    <w:multiLevelType w:val="hybridMultilevel"/>
    <w:tmpl w:val="93884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059E4"/>
    <w:multiLevelType w:val="hybridMultilevel"/>
    <w:tmpl w:val="8E725636"/>
    <w:lvl w:ilvl="0" w:tplc="090C88B8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>
    <w:nsid w:val="637D0820"/>
    <w:multiLevelType w:val="multilevel"/>
    <w:tmpl w:val="E1E0CD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4">
    <w:nsid w:val="76600A25"/>
    <w:multiLevelType w:val="hybridMultilevel"/>
    <w:tmpl w:val="EDAEBD9C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7F897D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12"/>
  </w:num>
  <w:num w:numId="7">
    <w:abstractNumId w:val="0"/>
  </w:num>
  <w:num w:numId="8">
    <w:abstractNumId w:val="2"/>
  </w:num>
  <w:num w:numId="9">
    <w:abstractNumId w:val="14"/>
  </w:num>
  <w:num w:numId="10">
    <w:abstractNumId w:val="4"/>
  </w:num>
  <w:num w:numId="11">
    <w:abstractNumId w:val="3"/>
  </w:num>
  <w:num w:numId="12">
    <w:abstractNumId w:val="11"/>
  </w:num>
  <w:num w:numId="13">
    <w:abstractNumId w:val="1"/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F3"/>
    <w:rsid w:val="0000047F"/>
    <w:rsid w:val="00000902"/>
    <w:rsid w:val="00000ED4"/>
    <w:rsid w:val="000010FB"/>
    <w:rsid w:val="0000126A"/>
    <w:rsid w:val="000012C5"/>
    <w:rsid w:val="00001FDD"/>
    <w:rsid w:val="000021E4"/>
    <w:rsid w:val="000027A2"/>
    <w:rsid w:val="00002959"/>
    <w:rsid w:val="00002A0F"/>
    <w:rsid w:val="00002A60"/>
    <w:rsid w:val="00002FCF"/>
    <w:rsid w:val="00003672"/>
    <w:rsid w:val="00003F66"/>
    <w:rsid w:val="000043C0"/>
    <w:rsid w:val="00004B62"/>
    <w:rsid w:val="00004DD6"/>
    <w:rsid w:val="000050D0"/>
    <w:rsid w:val="00005325"/>
    <w:rsid w:val="00005FC5"/>
    <w:rsid w:val="00006254"/>
    <w:rsid w:val="0000660E"/>
    <w:rsid w:val="00006622"/>
    <w:rsid w:val="00006CF1"/>
    <w:rsid w:val="00007138"/>
    <w:rsid w:val="0000784D"/>
    <w:rsid w:val="00007B1D"/>
    <w:rsid w:val="00010100"/>
    <w:rsid w:val="00011179"/>
    <w:rsid w:val="000119D8"/>
    <w:rsid w:val="00011AE2"/>
    <w:rsid w:val="00013617"/>
    <w:rsid w:val="00013A88"/>
    <w:rsid w:val="00013CF5"/>
    <w:rsid w:val="00013EBF"/>
    <w:rsid w:val="000146D9"/>
    <w:rsid w:val="000150B7"/>
    <w:rsid w:val="000151CF"/>
    <w:rsid w:val="00015B14"/>
    <w:rsid w:val="00016818"/>
    <w:rsid w:val="000169B1"/>
    <w:rsid w:val="00016BD3"/>
    <w:rsid w:val="00016F46"/>
    <w:rsid w:val="0001729A"/>
    <w:rsid w:val="00017980"/>
    <w:rsid w:val="00017AA0"/>
    <w:rsid w:val="00017E98"/>
    <w:rsid w:val="00020F3E"/>
    <w:rsid w:val="0002116C"/>
    <w:rsid w:val="00021421"/>
    <w:rsid w:val="00021851"/>
    <w:rsid w:val="00021861"/>
    <w:rsid w:val="00022161"/>
    <w:rsid w:val="0002255F"/>
    <w:rsid w:val="0002351F"/>
    <w:rsid w:val="00023C53"/>
    <w:rsid w:val="00023DB0"/>
    <w:rsid w:val="00024C7B"/>
    <w:rsid w:val="00024DCC"/>
    <w:rsid w:val="0002502F"/>
    <w:rsid w:val="00025365"/>
    <w:rsid w:val="00025532"/>
    <w:rsid w:val="000261C9"/>
    <w:rsid w:val="00026CD0"/>
    <w:rsid w:val="00026ED9"/>
    <w:rsid w:val="000275CA"/>
    <w:rsid w:val="000279B7"/>
    <w:rsid w:val="00030205"/>
    <w:rsid w:val="0003067F"/>
    <w:rsid w:val="000306F4"/>
    <w:rsid w:val="000314E4"/>
    <w:rsid w:val="000318E8"/>
    <w:rsid w:val="00031D80"/>
    <w:rsid w:val="000321E3"/>
    <w:rsid w:val="00032656"/>
    <w:rsid w:val="0003362A"/>
    <w:rsid w:val="0003365D"/>
    <w:rsid w:val="000338FF"/>
    <w:rsid w:val="00034460"/>
    <w:rsid w:val="0003461B"/>
    <w:rsid w:val="0003463B"/>
    <w:rsid w:val="00034BBD"/>
    <w:rsid w:val="00034F0D"/>
    <w:rsid w:val="000356E2"/>
    <w:rsid w:val="00035E23"/>
    <w:rsid w:val="0003711E"/>
    <w:rsid w:val="00037D37"/>
    <w:rsid w:val="00040A13"/>
    <w:rsid w:val="0004141B"/>
    <w:rsid w:val="000414AC"/>
    <w:rsid w:val="000435C9"/>
    <w:rsid w:val="00043A5C"/>
    <w:rsid w:val="00043D55"/>
    <w:rsid w:val="00043EC8"/>
    <w:rsid w:val="00044212"/>
    <w:rsid w:val="0004429E"/>
    <w:rsid w:val="00044609"/>
    <w:rsid w:val="00044873"/>
    <w:rsid w:val="00044FDC"/>
    <w:rsid w:val="00045106"/>
    <w:rsid w:val="0004546C"/>
    <w:rsid w:val="00045DCC"/>
    <w:rsid w:val="0004609F"/>
    <w:rsid w:val="000463A0"/>
    <w:rsid w:val="000464AC"/>
    <w:rsid w:val="00046DDA"/>
    <w:rsid w:val="000471EC"/>
    <w:rsid w:val="000474C6"/>
    <w:rsid w:val="000475FC"/>
    <w:rsid w:val="00047DD5"/>
    <w:rsid w:val="00047E87"/>
    <w:rsid w:val="00047EFD"/>
    <w:rsid w:val="00050A95"/>
    <w:rsid w:val="00050A9C"/>
    <w:rsid w:val="00050B72"/>
    <w:rsid w:val="00050D81"/>
    <w:rsid w:val="0005150B"/>
    <w:rsid w:val="000517EF"/>
    <w:rsid w:val="00052095"/>
    <w:rsid w:val="00052151"/>
    <w:rsid w:val="00052810"/>
    <w:rsid w:val="00052821"/>
    <w:rsid w:val="00052903"/>
    <w:rsid w:val="000529A6"/>
    <w:rsid w:val="00052D20"/>
    <w:rsid w:val="00052D65"/>
    <w:rsid w:val="00052ED7"/>
    <w:rsid w:val="00053353"/>
    <w:rsid w:val="000537DF"/>
    <w:rsid w:val="00053A8B"/>
    <w:rsid w:val="00054084"/>
    <w:rsid w:val="0005457C"/>
    <w:rsid w:val="00055103"/>
    <w:rsid w:val="00055B48"/>
    <w:rsid w:val="00055C28"/>
    <w:rsid w:val="00056031"/>
    <w:rsid w:val="00056055"/>
    <w:rsid w:val="0005608D"/>
    <w:rsid w:val="0005615A"/>
    <w:rsid w:val="00056362"/>
    <w:rsid w:val="0005651F"/>
    <w:rsid w:val="0006015F"/>
    <w:rsid w:val="00061228"/>
    <w:rsid w:val="000612F7"/>
    <w:rsid w:val="00061660"/>
    <w:rsid w:val="00061795"/>
    <w:rsid w:val="00061958"/>
    <w:rsid w:val="00061CFA"/>
    <w:rsid w:val="00062073"/>
    <w:rsid w:val="000627E4"/>
    <w:rsid w:val="0006293A"/>
    <w:rsid w:val="00062CA2"/>
    <w:rsid w:val="000630A9"/>
    <w:rsid w:val="00063C5F"/>
    <w:rsid w:val="000640A8"/>
    <w:rsid w:val="000641EE"/>
    <w:rsid w:val="000643B2"/>
    <w:rsid w:val="0006489C"/>
    <w:rsid w:val="00064CDE"/>
    <w:rsid w:val="00065181"/>
    <w:rsid w:val="00065563"/>
    <w:rsid w:val="000656C3"/>
    <w:rsid w:val="00066517"/>
    <w:rsid w:val="000676CE"/>
    <w:rsid w:val="00070322"/>
    <w:rsid w:val="000703E8"/>
    <w:rsid w:val="00070434"/>
    <w:rsid w:val="00070665"/>
    <w:rsid w:val="00070C60"/>
    <w:rsid w:val="00070FC6"/>
    <w:rsid w:val="00071704"/>
    <w:rsid w:val="00072042"/>
    <w:rsid w:val="000720C1"/>
    <w:rsid w:val="000728C5"/>
    <w:rsid w:val="00072B66"/>
    <w:rsid w:val="00072C55"/>
    <w:rsid w:val="00072F38"/>
    <w:rsid w:val="000733D1"/>
    <w:rsid w:val="00073867"/>
    <w:rsid w:val="000739F4"/>
    <w:rsid w:val="000747AC"/>
    <w:rsid w:val="0007485F"/>
    <w:rsid w:val="00075D2E"/>
    <w:rsid w:val="00075EE5"/>
    <w:rsid w:val="00076335"/>
    <w:rsid w:val="00077C11"/>
    <w:rsid w:val="00080AF5"/>
    <w:rsid w:val="00080F14"/>
    <w:rsid w:val="00081480"/>
    <w:rsid w:val="000819F4"/>
    <w:rsid w:val="00082735"/>
    <w:rsid w:val="00082CB6"/>
    <w:rsid w:val="00082FC5"/>
    <w:rsid w:val="000832D7"/>
    <w:rsid w:val="00083378"/>
    <w:rsid w:val="00083696"/>
    <w:rsid w:val="000837D2"/>
    <w:rsid w:val="00083E12"/>
    <w:rsid w:val="000842EC"/>
    <w:rsid w:val="00084622"/>
    <w:rsid w:val="00084EE5"/>
    <w:rsid w:val="00085215"/>
    <w:rsid w:val="0008545B"/>
    <w:rsid w:val="000857DE"/>
    <w:rsid w:val="0008620D"/>
    <w:rsid w:val="0008692F"/>
    <w:rsid w:val="000873FC"/>
    <w:rsid w:val="000900C0"/>
    <w:rsid w:val="000908B7"/>
    <w:rsid w:val="00090BCC"/>
    <w:rsid w:val="00090C6B"/>
    <w:rsid w:val="0009129B"/>
    <w:rsid w:val="00091B2C"/>
    <w:rsid w:val="000921D6"/>
    <w:rsid w:val="00092722"/>
    <w:rsid w:val="000935B7"/>
    <w:rsid w:val="0009395C"/>
    <w:rsid w:val="0009409C"/>
    <w:rsid w:val="00094683"/>
    <w:rsid w:val="00094C74"/>
    <w:rsid w:val="00094E9C"/>
    <w:rsid w:val="0009513D"/>
    <w:rsid w:val="00095508"/>
    <w:rsid w:val="00095687"/>
    <w:rsid w:val="00095857"/>
    <w:rsid w:val="00095A83"/>
    <w:rsid w:val="00095E56"/>
    <w:rsid w:val="0009645B"/>
    <w:rsid w:val="00096544"/>
    <w:rsid w:val="00096661"/>
    <w:rsid w:val="000972BC"/>
    <w:rsid w:val="000974CB"/>
    <w:rsid w:val="000A0972"/>
    <w:rsid w:val="000A0B2E"/>
    <w:rsid w:val="000A0ED4"/>
    <w:rsid w:val="000A151E"/>
    <w:rsid w:val="000A1F85"/>
    <w:rsid w:val="000A2025"/>
    <w:rsid w:val="000A24BF"/>
    <w:rsid w:val="000A2848"/>
    <w:rsid w:val="000A2A9C"/>
    <w:rsid w:val="000A2D97"/>
    <w:rsid w:val="000A301C"/>
    <w:rsid w:val="000A3444"/>
    <w:rsid w:val="000A4F4A"/>
    <w:rsid w:val="000A5227"/>
    <w:rsid w:val="000A5BE7"/>
    <w:rsid w:val="000A60E0"/>
    <w:rsid w:val="000A641E"/>
    <w:rsid w:val="000A6D91"/>
    <w:rsid w:val="000A72FE"/>
    <w:rsid w:val="000A7BED"/>
    <w:rsid w:val="000A7D24"/>
    <w:rsid w:val="000B0484"/>
    <w:rsid w:val="000B086D"/>
    <w:rsid w:val="000B1BEB"/>
    <w:rsid w:val="000B1F24"/>
    <w:rsid w:val="000B325D"/>
    <w:rsid w:val="000B3A43"/>
    <w:rsid w:val="000B42D8"/>
    <w:rsid w:val="000B4455"/>
    <w:rsid w:val="000B4555"/>
    <w:rsid w:val="000B48D9"/>
    <w:rsid w:val="000B4A11"/>
    <w:rsid w:val="000B4EC0"/>
    <w:rsid w:val="000B592F"/>
    <w:rsid w:val="000B59A2"/>
    <w:rsid w:val="000B5C72"/>
    <w:rsid w:val="000B6ACB"/>
    <w:rsid w:val="000B6DE4"/>
    <w:rsid w:val="000B7142"/>
    <w:rsid w:val="000B7DC6"/>
    <w:rsid w:val="000C11EA"/>
    <w:rsid w:val="000C1239"/>
    <w:rsid w:val="000C1ABE"/>
    <w:rsid w:val="000C1BE7"/>
    <w:rsid w:val="000C1E60"/>
    <w:rsid w:val="000C2364"/>
    <w:rsid w:val="000C2B3C"/>
    <w:rsid w:val="000C44B3"/>
    <w:rsid w:val="000C45C8"/>
    <w:rsid w:val="000C4888"/>
    <w:rsid w:val="000C52E6"/>
    <w:rsid w:val="000C5A6E"/>
    <w:rsid w:val="000C5A94"/>
    <w:rsid w:val="000C620E"/>
    <w:rsid w:val="000C6936"/>
    <w:rsid w:val="000C6A59"/>
    <w:rsid w:val="000C6C45"/>
    <w:rsid w:val="000C704F"/>
    <w:rsid w:val="000C796E"/>
    <w:rsid w:val="000C7B26"/>
    <w:rsid w:val="000D0451"/>
    <w:rsid w:val="000D05A8"/>
    <w:rsid w:val="000D0A5B"/>
    <w:rsid w:val="000D0AB3"/>
    <w:rsid w:val="000D0B3A"/>
    <w:rsid w:val="000D12E4"/>
    <w:rsid w:val="000D2256"/>
    <w:rsid w:val="000D314E"/>
    <w:rsid w:val="000D4068"/>
    <w:rsid w:val="000D45A3"/>
    <w:rsid w:val="000D4823"/>
    <w:rsid w:val="000D4CC2"/>
    <w:rsid w:val="000D52BE"/>
    <w:rsid w:val="000D55F3"/>
    <w:rsid w:val="000D60C7"/>
    <w:rsid w:val="000D623D"/>
    <w:rsid w:val="000D6993"/>
    <w:rsid w:val="000D6A4E"/>
    <w:rsid w:val="000D6B03"/>
    <w:rsid w:val="000D7338"/>
    <w:rsid w:val="000D76C2"/>
    <w:rsid w:val="000E0255"/>
    <w:rsid w:val="000E0ABC"/>
    <w:rsid w:val="000E0C5A"/>
    <w:rsid w:val="000E0FF9"/>
    <w:rsid w:val="000E104C"/>
    <w:rsid w:val="000E1063"/>
    <w:rsid w:val="000E118E"/>
    <w:rsid w:val="000E1230"/>
    <w:rsid w:val="000E1942"/>
    <w:rsid w:val="000E20E4"/>
    <w:rsid w:val="000E23FB"/>
    <w:rsid w:val="000E2731"/>
    <w:rsid w:val="000E2B48"/>
    <w:rsid w:val="000E2E6B"/>
    <w:rsid w:val="000E4388"/>
    <w:rsid w:val="000E4C7A"/>
    <w:rsid w:val="000E4CD5"/>
    <w:rsid w:val="000E61DF"/>
    <w:rsid w:val="000E6943"/>
    <w:rsid w:val="000E6AEF"/>
    <w:rsid w:val="000E6B27"/>
    <w:rsid w:val="000F019A"/>
    <w:rsid w:val="000F0291"/>
    <w:rsid w:val="000F05A3"/>
    <w:rsid w:val="000F06A2"/>
    <w:rsid w:val="000F0845"/>
    <w:rsid w:val="000F0DC6"/>
    <w:rsid w:val="000F1E3A"/>
    <w:rsid w:val="000F2325"/>
    <w:rsid w:val="000F2657"/>
    <w:rsid w:val="000F2939"/>
    <w:rsid w:val="000F2A63"/>
    <w:rsid w:val="000F32D7"/>
    <w:rsid w:val="000F35D6"/>
    <w:rsid w:val="000F38A4"/>
    <w:rsid w:val="000F3CB3"/>
    <w:rsid w:val="000F3D8B"/>
    <w:rsid w:val="000F5796"/>
    <w:rsid w:val="000F5B78"/>
    <w:rsid w:val="000F7250"/>
    <w:rsid w:val="000F7454"/>
    <w:rsid w:val="000F763F"/>
    <w:rsid w:val="000F7962"/>
    <w:rsid w:val="000F7E2B"/>
    <w:rsid w:val="001003AA"/>
    <w:rsid w:val="001006F3"/>
    <w:rsid w:val="001013D3"/>
    <w:rsid w:val="00101850"/>
    <w:rsid w:val="00101AAD"/>
    <w:rsid w:val="001022F1"/>
    <w:rsid w:val="001025CE"/>
    <w:rsid w:val="00102936"/>
    <w:rsid w:val="001038C2"/>
    <w:rsid w:val="00104AFC"/>
    <w:rsid w:val="0010621B"/>
    <w:rsid w:val="001063CD"/>
    <w:rsid w:val="00106886"/>
    <w:rsid w:val="001068DF"/>
    <w:rsid w:val="001070F0"/>
    <w:rsid w:val="0010752F"/>
    <w:rsid w:val="00107D69"/>
    <w:rsid w:val="00110470"/>
    <w:rsid w:val="00110D1C"/>
    <w:rsid w:val="00110F84"/>
    <w:rsid w:val="0011154B"/>
    <w:rsid w:val="001119F5"/>
    <w:rsid w:val="00111F56"/>
    <w:rsid w:val="00112086"/>
    <w:rsid w:val="00112117"/>
    <w:rsid w:val="00112174"/>
    <w:rsid w:val="00112D2D"/>
    <w:rsid w:val="00112F1E"/>
    <w:rsid w:val="001133A5"/>
    <w:rsid w:val="00113438"/>
    <w:rsid w:val="00113CC7"/>
    <w:rsid w:val="0011404D"/>
    <w:rsid w:val="00114A58"/>
    <w:rsid w:val="001152B7"/>
    <w:rsid w:val="001156F1"/>
    <w:rsid w:val="001160C9"/>
    <w:rsid w:val="00116641"/>
    <w:rsid w:val="00116CB1"/>
    <w:rsid w:val="00117400"/>
    <w:rsid w:val="00117DDD"/>
    <w:rsid w:val="001205C1"/>
    <w:rsid w:val="00120AC9"/>
    <w:rsid w:val="00120ADD"/>
    <w:rsid w:val="00120BC0"/>
    <w:rsid w:val="00120E66"/>
    <w:rsid w:val="0012206F"/>
    <w:rsid w:val="0012220A"/>
    <w:rsid w:val="001226AF"/>
    <w:rsid w:val="00122949"/>
    <w:rsid w:val="00122D8D"/>
    <w:rsid w:val="00122DA3"/>
    <w:rsid w:val="00122EA8"/>
    <w:rsid w:val="00122F22"/>
    <w:rsid w:val="00123AB4"/>
    <w:rsid w:val="001240BE"/>
    <w:rsid w:val="00125C0B"/>
    <w:rsid w:val="00126D9A"/>
    <w:rsid w:val="00127790"/>
    <w:rsid w:val="001278B1"/>
    <w:rsid w:val="00127907"/>
    <w:rsid w:val="00127C16"/>
    <w:rsid w:val="00127C70"/>
    <w:rsid w:val="00131093"/>
    <w:rsid w:val="00132326"/>
    <w:rsid w:val="001326DA"/>
    <w:rsid w:val="00132AAD"/>
    <w:rsid w:val="00133060"/>
    <w:rsid w:val="001333BC"/>
    <w:rsid w:val="00133E5C"/>
    <w:rsid w:val="0013420F"/>
    <w:rsid w:val="00134658"/>
    <w:rsid w:val="00134A4C"/>
    <w:rsid w:val="00134B4D"/>
    <w:rsid w:val="001359F7"/>
    <w:rsid w:val="00135E36"/>
    <w:rsid w:val="00135E4F"/>
    <w:rsid w:val="001360F0"/>
    <w:rsid w:val="00136BF4"/>
    <w:rsid w:val="00137F87"/>
    <w:rsid w:val="00141F11"/>
    <w:rsid w:val="00141F7E"/>
    <w:rsid w:val="0014237E"/>
    <w:rsid w:val="001423A8"/>
    <w:rsid w:val="00142A9E"/>
    <w:rsid w:val="00142ACD"/>
    <w:rsid w:val="00143287"/>
    <w:rsid w:val="00143613"/>
    <w:rsid w:val="00145571"/>
    <w:rsid w:val="001457B1"/>
    <w:rsid w:val="0014587A"/>
    <w:rsid w:val="001465D6"/>
    <w:rsid w:val="00146AD0"/>
    <w:rsid w:val="001470CD"/>
    <w:rsid w:val="001474BB"/>
    <w:rsid w:val="00147AEC"/>
    <w:rsid w:val="00151C62"/>
    <w:rsid w:val="00151C9D"/>
    <w:rsid w:val="001524C3"/>
    <w:rsid w:val="00153311"/>
    <w:rsid w:val="00153337"/>
    <w:rsid w:val="00153BB5"/>
    <w:rsid w:val="001542AC"/>
    <w:rsid w:val="0015472B"/>
    <w:rsid w:val="00154FF2"/>
    <w:rsid w:val="0015522D"/>
    <w:rsid w:val="00155696"/>
    <w:rsid w:val="0015662F"/>
    <w:rsid w:val="00156A66"/>
    <w:rsid w:val="00157A10"/>
    <w:rsid w:val="0016124B"/>
    <w:rsid w:val="00161300"/>
    <w:rsid w:val="0016134D"/>
    <w:rsid w:val="00161779"/>
    <w:rsid w:val="0016185F"/>
    <w:rsid w:val="00161F09"/>
    <w:rsid w:val="0016278B"/>
    <w:rsid w:val="00163539"/>
    <w:rsid w:val="001636E6"/>
    <w:rsid w:val="00163B60"/>
    <w:rsid w:val="00164552"/>
    <w:rsid w:val="001648E2"/>
    <w:rsid w:val="00164E1D"/>
    <w:rsid w:val="001651B1"/>
    <w:rsid w:val="00165607"/>
    <w:rsid w:val="001656DB"/>
    <w:rsid w:val="00166DE8"/>
    <w:rsid w:val="001672E9"/>
    <w:rsid w:val="00170B2B"/>
    <w:rsid w:val="00170BBC"/>
    <w:rsid w:val="001710E2"/>
    <w:rsid w:val="001713EE"/>
    <w:rsid w:val="001719E8"/>
    <w:rsid w:val="001724AC"/>
    <w:rsid w:val="00172C60"/>
    <w:rsid w:val="00173C5A"/>
    <w:rsid w:val="00173EBF"/>
    <w:rsid w:val="00174383"/>
    <w:rsid w:val="001744EF"/>
    <w:rsid w:val="001746B8"/>
    <w:rsid w:val="00175763"/>
    <w:rsid w:val="00175A66"/>
    <w:rsid w:val="00175C94"/>
    <w:rsid w:val="00175FF3"/>
    <w:rsid w:val="0017610C"/>
    <w:rsid w:val="0017613A"/>
    <w:rsid w:val="00176943"/>
    <w:rsid w:val="00176EB4"/>
    <w:rsid w:val="00176F1B"/>
    <w:rsid w:val="001803D6"/>
    <w:rsid w:val="001804A0"/>
    <w:rsid w:val="00180B2D"/>
    <w:rsid w:val="00180F0E"/>
    <w:rsid w:val="0018111B"/>
    <w:rsid w:val="0018116C"/>
    <w:rsid w:val="001817F9"/>
    <w:rsid w:val="00181CE0"/>
    <w:rsid w:val="00183596"/>
    <w:rsid w:val="001840FA"/>
    <w:rsid w:val="00184379"/>
    <w:rsid w:val="001844E4"/>
    <w:rsid w:val="00184A92"/>
    <w:rsid w:val="0018520F"/>
    <w:rsid w:val="00185E43"/>
    <w:rsid w:val="001862E3"/>
    <w:rsid w:val="00186743"/>
    <w:rsid w:val="001868F2"/>
    <w:rsid w:val="00186C8A"/>
    <w:rsid w:val="0018743C"/>
    <w:rsid w:val="001877E9"/>
    <w:rsid w:val="00187DFC"/>
    <w:rsid w:val="001902FC"/>
    <w:rsid w:val="00190B2A"/>
    <w:rsid w:val="001914E2"/>
    <w:rsid w:val="00192CB1"/>
    <w:rsid w:val="00192E03"/>
    <w:rsid w:val="00193B69"/>
    <w:rsid w:val="00193B72"/>
    <w:rsid w:val="00193D4A"/>
    <w:rsid w:val="00194028"/>
    <w:rsid w:val="001945EE"/>
    <w:rsid w:val="00194C14"/>
    <w:rsid w:val="001954E9"/>
    <w:rsid w:val="0019582F"/>
    <w:rsid w:val="0019583B"/>
    <w:rsid w:val="00197581"/>
    <w:rsid w:val="001A0280"/>
    <w:rsid w:val="001A0AA0"/>
    <w:rsid w:val="001A1086"/>
    <w:rsid w:val="001A10EC"/>
    <w:rsid w:val="001A11D7"/>
    <w:rsid w:val="001A225C"/>
    <w:rsid w:val="001A242F"/>
    <w:rsid w:val="001A2441"/>
    <w:rsid w:val="001A24D3"/>
    <w:rsid w:val="001A265D"/>
    <w:rsid w:val="001A26DC"/>
    <w:rsid w:val="001A3262"/>
    <w:rsid w:val="001A350C"/>
    <w:rsid w:val="001A3C34"/>
    <w:rsid w:val="001A4083"/>
    <w:rsid w:val="001A434F"/>
    <w:rsid w:val="001A44F3"/>
    <w:rsid w:val="001A45FD"/>
    <w:rsid w:val="001A5848"/>
    <w:rsid w:val="001A5882"/>
    <w:rsid w:val="001A69BD"/>
    <w:rsid w:val="001A7005"/>
    <w:rsid w:val="001A7059"/>
    <w:rsid w:val="001A7181"/>
    <w:rsid w:val="001A79F7"/>
    <w:rsid w:val="001B1325"/>
    <w:rsid w:val="001B146F"/>
    <w:rsid w:val="001B2810"/>
    <w:rsid w:val="001B2911"/>
    <w:rsid w:val="001B29C5"/>
    <w:rsid w:val="001B2AD8"/>
    <w:rsid w:val="001B3162"/>
    <w:rsid w:val="001B3EBF"/>
    <w:rsid w:val="001B3F44"/>
    <w:rsid w:val="001B4054"/>
    <w:rsid w:val="001B411E"/>
    <w:rsid w:val="001B47A5"/>
    <w:rsid w:val="001B4CAF"/>
    <w:rsid w:val="001B5591"/>
    <w:rsid w:val="001B5779"/>
    <w:rsid w:val="001B5AD5"/>
    <w:rsid w:val="001B5BDE"/>
    <w:rsid w:val="001B5CA2"/>
    <w:rsid w:val="001B630C"/>
    <w:rsid w:val="001B69D7"/>
    <w:rsid w:val="001B7057"/>
    <w:rsid w:val="001B78AD"/>
    <w:rsid w:val="001B7A38"/>
    <w:rsid w:val="001C10D8"/>
    <w:rsid w:val="001C194F"/>
    <w:rsid w:val="001C1E8C"/>
    <w:rsid w:val="001C1E92"/>
    <w:rsid w:val="001C294F"/>
    <w:rsid w:val="001C2CA9"/>
    <w:rsid w:val="001C34C1"/>
    <w:rsid w:val="001C42A1"/>
    <w:rsid w:val="001C48BA"/>
    <w:rsid w:val="001C4B61"/>
    <w:rsid w:val="001C4CFC"/>
    <w:rsid w:val="001C556F"/>
    <w:rsid w:val="001C5642"/>
    <w:rsid w:val="001C6004"/>
    <w:rsid w:val="001C60FF"/>
    <w:rsid w:val="001C68EE"/>
    <w:rsid w:val="001C6D7A"/>
    <w:rsid w:val="001C70BE"/>
    <w:rsid w:val="001C7E44"/>
    <w:rsid w:val="001D1083"/>
    <w:rsid w:val="001D1276"/>
    <w:rsid w:val="001D179C"/>
    <w:rsid w:val="001D1DC8"/>
    <w:rsid w:val="001D2868"/>
    <w:rsid w:val="001D3A73"/>
    <w:rsid w:val="001D3C8E"/>
    <w:rsid w:val="001D42C8"/>
    <w:rsid w:val="001D53A4"/>
    <w:rsid w:val="001D53E7"/>
    <w:rsid w:val="001D565C"/>
    <w:rsid w:val="001D5B4E"/>
    <w:rsid w:val="001D66C7"/>
    <w:rsid w:val="001D718B"/>
    <w:rsid w:val="001D725D"/>
    <w:rsid w:val="001D760E"/>
    <w:rsid w:val="001E01D4"/>
    <w:rsid w:val="001E0C30"/>
    <w:rsid w:val="001E0CED"/>
    <w:rsid w:val="001E0EF2"/>
    <w:rsid w:val="001E12FF"/>
    <w:rsid w:val="001E1655"/>
    <w:rsid w:val="001E248D"/>
    <w:rsid w:val="001E24AC"/>
    <w:rsid w:val="001E2967"/>
    <w:rsid w:val="001E2A08"/>
    <w:rsid w:val="001E35A6"/>
    <w:rsid w:val="001E3A01"/>
    <w:rsid w:val="001E3B87"/>
    <w:rsid w:val="001E3BDA"/>
    <w:rsid w:val="001E3C79"/>
    <w:rsid w:val="001E4520"/>
    <w:rsid w:val="001E4AE0"/>
    <w:rsid w:val="001E600C"/>
    <w:rsid w:val="001E6265"/>
    <w:rsid w:val="001E6BDF"/>
    <w:rsid w:val="001E74C5"/>
    <w:rsid w:val="001E74C6"/>
    <w:rsid w:val="001E7D28"/>
    <w:rsid w:val="001F126D"/>
    <w:rsid w:val="001F1438"/>
    <w:rsid w:val="001F1561"/>
    <w:rsid w:val="001F1719"/>
    <w:rsid w:val="001F1794"/>
    <w:rsid w:val="001F2557"/>
    <w:rsid w:val="001F32F3"/>
    <w:rsid w:val="001F3595"/>
    <w:rsid w:val="001F3797"/>
    <w:rsid w:val="001F3EA2"/>
    <w:rsid w:val="001F412A"/>
    <w:rsid w:val="001F46D8"/>
    <w:rsid w:val="001F46F2"/>
    <w:rsid w:val="001F4A5D"/>
    <w:rsid w:val="001F548B"/>
    <w:rsid w:val="001F620E"/>
    <w:rsid w:val="001F70DF"/>
    <w:rsid w:val="001F7581"/>
    <w:rsid w:val="001F7726"/>
    <w:rsid w:val="001F79F3"/>
    <w:rsid w:val="001F7DE9"/>
    <w:rsid w:val="001F7E0F"/>
    <w:rsid w:val="002004CC"/>
    <w:rsid w:val="00200A5B"/>
    <w:rsid w:val="00200A9A"/>
    <w:rsid w:val="00200CE5"/>
    <w:rsid w:val="00200F17"/>
    <w:rsid w:val="00201239"/>
    <w:rsid w:val="00201392"/>
    <w:rsid w:val="002015A3"/>
    <w:rsid w:val="00201851"/>
    <w:rsid w:val="00201898"/>
    <w:rsid w:val="002019F6"/>
    <w:rsid w:val="00201A5D"/>
    <w:rsid w:val="00201F1C"/>
    <w:rsid w:val="00201F3B"/>
    <w:rsid w:val="002021D7"/>
    <w:rsid w:val="00202723"/>
    <w:rsid w:val="002027C9"/>
    <w:rsid w:val="0020321B"/>
    <w:rsid w:val="002036A2"/>
    <w:rsid w:val="0020374C"/>
    <w:rsid w:val="00204095"/>
    <w:rsid w:val="00204465"/>
    <w:rsid w:val="002044CF"/>
    <w:rsid w:val="00204D22"/>
    <w:rsid w:val="00204F49"/>
    <w:rsid w:val="002053CD"/>
    <w:rsid w:val="00205ABF"/>
    <w:rsid w:val="0020602B"/>
    <w:rsid w:val="00206DA1"/>
    <w:rsid w:val="00206F6B"/>
    <w:rsid w:val="0020705B"/>
    <w:rsid w:val="00207647"/>
    <w:rsid w:val="002101FF"/>
    <w:rsid w:val="00210BC3"/>
    <w:rsid w:val="00211402"/>
    <w:rsid w:val="002115DD"/>
    <w:rsid w:val="00211643"/>
    <w:rsid w:val="0021174D"/>
    <w:rsid w:val="002117E8"/>
    <w:rsid w:val="00211FF9"/>
    <w:rsid w:val="0021201B"/>
    <w:rsid w:val="0021288A"/>
    <w:rsid w:val="00213534"/>
    <w:rsid w:val="00213C3C"/>
    <w:rsid w:val="00214791"/>
    <w:rsid w:val="00215D2E"/>
    <w:rsid w:val="0021621E"/>
    <w:rsid w:val="00216408"/>
    <w:rsid w:val="00216693"/>
    <w:rsid w:val="0021724B"/>
    <w:rsid w:val="002176BE"/>
    <w:rsid w:val="00217783"/>
    <w:rsid w:val="00217789"/>
    <w:rsid w:val="00217B8B"/>
    <w:rsid w:val="0022174D"/>
    <w:rsid w:val="002219A6"/>
    <w:rsid w:val="00222711"/>
    <w:rsid w:val="00222826"/>
    <w:rsid w:val="002229B3"/>
    <w:rsid w:val="00222E07"/>
    <w:rsid w:val="00225A3E"/>
    <w:rsid w:val="00225CA3"/>
    <w:rsid w:val="00226186"/>
    <w:rsid w:val="0022639E"/>
    <w:rsid w:val="00226CFD"/>
    <w:rsid w:val="0022751B"/>
    <w:rsid w:val="002276F6"/>
    <w:rsid w:val="00230C1F"/>
    <w:rsid w:val="00231247"/>
    <w:rsid w:val="00231A16"/>
    <w:rsid w:val="00231BF0"/>
    <w:rsid w:val="00231C14"/>
    <w:rsid w:val="0023213C"/>
    <w:rsid w:val="00232335"/>
    <w:rsid w:val="0023240E"/>
    <w:rsid w:val="00233F88"/>
    <w:rsid w:val="0023409B"/>
    <w:rsid w:val="00234715"/>
    <w:rsid w:val="00234E1A"/>
    <w:rsid w:val="002357D5"/>
    <w:rsid w:val="00235E85"/>
    <w:rsid w:val="00235F96"/>
    <w:rsid w:val="0023608F"/>
    <w:rsid w:val="002365EF"/>
    <w:rsid w:val="00236AA4"/>
    <w:rsid w:val="00237744"/>
    <w:rsid w:val="002406B6"/>
    <w:rsid w:val="002408EA"/>
    <w:rsid w:val="00240D40"/>
    <w:rsid w:val="0024153C"/>
    <w:rsid w:val="00242E7B"/>
    <w:rsid w:val="0024343E"/>
    <w:rsid w:val="00243DA6"/>
    <w:rsid w:val="00243EEC"/>
    <w:rsid w:val="0024528A"/>
    <w:rsid w:val="002453D0"/>
    <w:rsid w:val="00245FD2"/>
    <w:rsid w:val="00246AAA"/>
    <w:rsid w:val="00246DFD"/>
    <w:rsid w:val="00247BE6"/>
    <w:rsid w:val="00247E3E"/>
    <w:rsid w:val="00247EF5"/>
    <w:rsid w:val="00250A26"/>
    <w:rsid w:val="00250CC0"/>
    <w:rsid w:val="00252181"/>
    <w:rsid w:val="00252379"/>
    <w:rsid w:val="002527AA"/>
    <w:rsid w:val="00252DDD"/>
    <w:rsid w:val="00253D97"/>
    <w:rsid w:val="002545CE"/>
    <w:rsid w:val="002545D1"/>
    <w:rsid w:val="002548B0"/>
    <w:rsid w:val="00254EB1"/>
    <w:rsid w:val="00254F9F"/>
    <w:rsid w:val="002556C8"/>
    <w:rsid w:val="00256010"/>
    <w:rsid w:val="00256257"/>
    <w:rsid w:val="002566EF"/>
    <w:rsid w:val="00256B4E"/>
    <w:rsid w:val="0025775F"/>
    <w:rsid w:val="00257B20"/>
    <w:rsid w:val="00260A01"/>
    <w:rsid w:val="00260D2E"/>
    <w:rsid w:val="00260EF0"/>
    <w:rsid w:val="00261BE4"/>
    <w:rsid w:val="00261EF8"/>
    <w:rsid w:val="002623E1"/>
    <w:rsid w:val="002628F9"/>
    <w:rsid w:val="00262BEB"/>
    <w:rsid w:val="00262C7B"/>
    <w:rsid w:val="00263244"/>
    <w:rsid w:val="002635C1"/>
    <w:rsid w:val="00263E1E"/>
    <w:rsid w:val="00263F2C"/>
    <w:rsid w:val="00264F89"/>
    <w:rsid w:val="002651FE"/>
    <w:rsid w:val="002659EB"/>
    <w:rsid w:val="00265A5C"/>
    <w:rsid w:val="00265F4D"/>
    <w:rsid w:val="00265F9D"/>
    <w:rsid w:val="00266017"/>
    <w:rsid w:val="0026625D"/>
    <w:rsid w:val="002665A1"/>
    <w:rsid w:val="00266CD2"/>
    <w:rsid w:val="00266DDA"/>
    <w:rsid w:val="00267A88"/>
    <w:rsid w:val="00267F08"/>
    <w:rsid w:val="002701CD"/>
    <w:rsid w:val="0027044F"/>
    <w:rsid w:val="002707FD"/>
    <w:rsid w:val="00270826"/>
    <w:rsid w:val="00270982"/>
    <w:rsid w:val="00270CF4"/>
    <w:rsid w:val="00270E92"/>
    <w:rsid w:val="00272463"/>
    <w:rsid w:val="002730EA"/>
    <w:rsid w:val="002731DE"/>
    <w:rsid w:val="002732D7"/>
    <w:rsid w:val="00274068"/>
    <w:rsid w:val="0027466D"/>
    <w:rsid w:val="00274CF7"/>
    <w:rsid w:val="002752F8"/>
    <w:rsid w:val="00275487"/>
    <w:rsid w:val="002759C5"/>
    <w:rsid w:val="00275C1E"/>
    <w:rsid w:val="0027643A"/>
    <w:rsid w:val="002764B7"/>
    <w:rsid w:val="0027707D"/>
    <w:rsid w:val="002772D9"/>
    <w:rsid w:val="002778F2"/>
    <w:rsid w:val="002803C9"/>
    <w:rsid w:val="00280445"/>
    <w:rsid w:val="00280E00"/>
    <w:rsid w:val="00281001"/>
    <w:rsid w:val="002816B0"/>
    <w:rsid w:val="00282A61"/>
    <w:rsid w:val="00283F10"/>
    <w:rsid w:val="002848CA"/>
    <w:rsid w:val="00284CD1"/>
    <w:rsid w:val="002859FF"/>
    <w:rsid w:val="00285EA1"/>
    <w:rsid w:val="002875C0"/>
    <w:rsid w:val="00287DD9"/>
    <w:rsid w:val="002900F4"/>
    <w:rsid w:val="002902C5"/>
    <w:rsid w:val="00290C3B"/>
    <w:rsid w:val="00290E09"/>
    <w:rsid w:val="00290F0E"/>
    <w:rsid w:val="00291800"/>
    <w:rsid w:val="00292288"/>
    <w:rsid w:val="00292A2A"/>
    <w:rsid w:val="00292D86"/>
    <w:rsid w:val="002935F1"/>
    <w:rsid w:val="00293EED"/>
    <w:rsid w:val="00294607"/>
    <w:rsid w:val="0029480A"/>
    <w:rsid w:val="0029530F"/>
    <w:rsid w:val="00295385"/>
    <w:rsid w:val="00295416"/>
    <w:rsid w:val="002960AD"/>
    <w:rsid w:val="00296495"/>
    <w:rsid w:val="00297852"/>
    <w:rsid w:val="00297D76"/>
    <w:rsid w:val="002A00FF"/>
    <w:rsid w:val="002A0B75"/>
    <w:rsid w:val="002A0BED"/>
    <w:rsid w:val="002A0FD9"/>
    <w:rsid w:val="002A1906"/>
    <w:rsid w:val="002A1D34"/>
    <w:rsid w:val="002A23B3"/>
    <w:rsid w:val="002A2AAC"/>
    <w:rsid w:val="002A2D63"/>
    <w:rsid w:val="002A4224"/>
    <w:rsid w:val="002A4830"/>
    <w:rsid w:val="002A4841"/>
    <w:rsid w:val="002A4BB8"/>
    <w:rsid w:val="002A5272"/>
    <w:rsid w:val="002A5B73"/>
    <w:rsid w:val="002A5C36"/>
    <w:rsid w:val="002A60A2"/>
    <w:rsid w:val="002A65C7"/>
    <w:rsid w:val="002A6B76"/>
    <w:rsid w:val="002A7447"/>
    <w:rsid w:val="002A77B2"/>
    <w:rsid w:val="002A7D08"/>
    <w:rsid w:val="002A7D52"/>
    <w:rsid w:val="002B00FF"/>
    <w:rsid w:val="002B08C1"/>
    <w:rsid w:val="002B0EFF"/>
    <w:rsid w:val="002B1542"/>
    <w:rsid w:val="002B17FB"/>
    <w:rsid w:val="002B1F39"/>
    <w:rsid w:val="002B21D7"/>
    <w:rsid w:val="002B24D2"/>
    <w:rsid w:val="002B2595"/>
    <w:rsid w:val="002B2AD8"/>
    <w:rsid w:val="002B33FC"/>
    <w:rsid w:val="002B3B56"/>
    <w:rsid w:val="002B41DC"/>
    <w:rsid w:val="002B4D05"/>
    <w:rsid w:val="002B5436"/>
    <w:rsid w:val="002B5828"/>
    <w:rsid w:val="002B6272"/>
    <w:rsid w:val="002B6639"/>
    <w:rsid w:val="002B6869"/>
    <w:rsid w:val="002B6886"/>
    <w:rsid w:val="002B6A7D"/>
    <w:rsid w:val="002B7027"/>
    <w:rsid w:val="002B74B6"/>
    <w:rsid w:val="002B7AA2"/>
    <w:rsid w:val="002C02BF"/>
    <w:rsid w:val="002C045C"/>
    <w:rsid w:val="002C0597"/>
    <w:rsid w:val="002C199C"/>
    <w:rsid w:val="002C1C7D"/>
    <w:rsid w:val="002C1CBF"/>
    <w:rsid w:val="002C20D0"/>
    <w:rsid w:val="002C32B4"/>
    <w:rsid w:val="002C39EC"/>
    <w:rsid w:val="002C3F2B"/>
    <w:rsid w:val="002C3FB3"/>
    <w:rsid w:val="002C4152"/>
    <w:rsid w:val="002C443B"/>
    <w:rsid w:val="002C68E8"/>
    <w:rsid w:val="002C6DCD"/>
    <w:rsid w:val="002C708F"/>
    <w:rsid w:val="002C7278"/>
    <w:rsid w:val="002C72CF"/>
    <w:rsid w:val="002C7731"/>
    <w:rsid w:val="002C78FE"/>
    <w:rsid w:val="002C7A0E"/>
    <w:rsid w:val="002C7A78"/>
    <w:rsid w:val="002D0C4C"/>
    <w:rsid w:val="002D10CE"/>
    <w:rsid w:val="002D22EE"/>
    <w:rsid w:val="002D2883"/>
    <w:rsid w:val="002D29A7"/>
    <w:rsid w:val="002D3201"/>
    <w:rsid w:val="002D3410"/>
    <w:rsid w:val="002D3EF2"/>
    <w:rsid w:val="002D443D"/>
    <w:rsid w:val="002D44BF"/>
    <w:rsid w:val="002D4C0F"/>
    <w:rsid w:val="002D4F3C"/>
    <w:rsid w:val="002D558A"/>
    <w:rsid w:val="002D599D"/>
    <w:rsid w:val="002D5CD1"/>
    <w:rsid w:val="002D6300"/>
    <w:rsid w:val="002D6528"/>
    <w:rsid w:val="002D67C0"/>
    <w:rsid w:val="002D67C6"/>
    <w:rsid w:val="002D67F8"/>
    <w:rsid w:val="002D69D8"/>
    <w:rsid w:val="002D6D99"/>
    <w:rsid w:val="002D7653"/>
    <w:rsid w:val="002D76C2"/>
    <w:rsid w:val="002E003F"/>
    <w:rsid w:val="002E038D"/>
    <w:rsid w:val="002E0920"/>
    <w:rsid w:val="002E0A7F"/>
    <w:rsid w:val="002E15B1"/>
    <w:rsid w:val="002E16DA"/>
    <w:rsid w:val="002E1F0E"/>
    <w:rsid w:val="002E2F28"/>
    <w:rsid w:val="002E3518"/>
    <w:rsid w:val="002E3846"/>
    <w:rsid w:val="002E40E7"/>
    <w:rsid w:val="002E59A1"/>
    <w:rsid w:val="002E6303"/>
    <w:rsid w:val="002E65E1"/>
    <w:rsid w:val="002E6B0C"/>
    <w:rsid w:val="002E6B72"/>
    <w:rsid w:val="002E7301"/>
    <w:rsid w:val="002E76ED"/>
    <w:rsid w:val="002E7763"/>
    <w:rsid w:val="002E797B"/>
    <w:rsid w:val="002F10AB"/>
    <w:rsid w:val="002F22F6"/>
    <w:rsid w:val="002F2B9D"/>
    <w:rsid w:val="002F2C19"/>
    <w:rsid w:val="002F33C6"/>
    <w:rsid w:val="002F3F64"/>
    <w:rsid w:val="002F44CD"/>
    <w:rsid w:val="002F4673"/>
    <w:rsid w:val="002F4758"/>
    <w:rsid w:val="002F53B7"/>
    <w:rsid w:val="002F58F7"/>
    <w:rsid w:val="002F5FF0"/>
    <w:rsid w:val="002F6CBC"/>
    <w:rsid w:val="002F7E7F"/>
    <w:rsid w:val="00300763"/>
    <w:rsid w:val="00301565"/>
    <w:rsid w:val="00301621"/>
    <w:rsid w:val="003027BF"/>
    <w:rsid w:val="00302867"/>
    <w:rsid w:val="00302C1D"/>
    <w:rsid w:val="00302D16"/>
    <w:rsid w:val="00303BAD"/>
    <w:rsid w:val="003044CB"/>
    <w:rsid w:val="00304CD2"/>
    <w:rsid w:val="00304FF6"/>
    <w:rsid w:val="003066ED"/>
    <w:rsid w:val="00306920"/>
    <w:rsid w:val="00306A44"/>
    <w:rsid w:val="00307071"/>
    <w:rsid w:val="00307AB5"/>
    <w:rsid w:val="00307FC4"/>
    <w:rsid w:val="00310298"/>
    <w:rsid w:val="003110F5"/>
    <w:rsid w:val="003114F7"/>
    <w:rsid w:val="003118AA"/>
    <w:rsid w:val="00311F92"/>
    <w:rsid w:val="0031246C"/>
    <w:rsid w:val="003124F3"/>
    <w:rsid w:val="00312976"/>
    <w:rsid w:val="00312B6D"/>
    <w:rsid w:val="0031316B"/>
    <w:rsid w:val="00313530"/>
    <w:rsid w:val="003136BA"/>
    <w:rsid w:val="0031377F"/>
    <w:rsid w:val="00313F1A"/>
    <w:rsid w:val="00314493"/>
    <w:rsid w:val="00314555"/>
    <w:rsid w:val="0031486E"/>
    <w:rsid w:val="0031595A"/>
    <w:rsid w:val="00315A73"/>
    <w:rsid w:val="00315C55"/>
    <w:rsid w:val="00315E37"/>
    <w:rsid w:val="0031667E"/>
    <w:rsid w:val="00316F23"/>
    <w:rsid w:val="0031752E"/>
    <w:rsid w:val="0031754A"/>
    <w:rsid w:val="00320A22"/>
    <w:rsid w:val="00321E29"/>
    <w:rsid w:val="00322188"/>
    <w:rsid w:val="00322EA5"/>
    <w:rsid w:val="00323E6A"/>
    <w:rsid w:val="003242C2"/>
    <w:rsid w:val="00324997"/>
    <w:rsid w:val="00324ED1"/>
    <w:rsid w:val="00324EFD"/>
    <w:rsid w:val="00326294"/>
    <w:rsid w:val="0032674F"/>
    <w:rsid w:val="00326AB0"/>
    <w:rsid w:val="00326B90"/>
    <w:rsid w:val="00326C56"/>
    <w:rsid w:val="00326D02"/>
    <w:rsid w:val="00327455"/>
    <w:rsid w:val="00327680"/>
    <w:rsid w:val="003277F1"/>
    <w:rsid w:val="003279A6"/>
    <w:rsid w:val="00327EE0"/>
    <w:rsid w:val="003301B5"/>
    <w:rsid w:val="0033078C"/>
    <w:rsid w:val="00330CFC"/>
    <w:rsid w:val="003311D6"/>
    <w:rsid w:val="003314DE"/>
    <w:rsid w:val="0033157F"/>
    <w:rsid w:val="00331D0E"/>
    <w:rsid w:val="00331D7E"/>
    <w:rsid w:val="00331FAA"/>
    <w:rsid w:val="00332D3C"/>
    <w:rsid w:val="00333A7B"/>
    <w:rsid w:val="003343C3"/>
    <w:rsid w:val="00334450"/>
    <w:rsid w:val="00334786"/>
    <w:rsid w:val="003348C6"/>
    <w:rsid w:val="003349C9"/>
    <w:rsid w:val="00334E4C"/>
    <w:rsid w:val="00334EAB"/>
    <w:rsid w:val="00336721"/>
    <w:rsid w:val="00336940"/>
    <w:rsid w:val="003373A5"/>
    <w:rsid w:val="00337AB4"/>
    <w:rsid w:val="0034010C"/>
    <w:rsid w:val="0034081D"/>
    <w:rsid w:val="00340D57"/>
    <w:rsid w:val="00341482"/>
    <w:rsid w:val="00341B45"/>
    <w:rsid w:val="00341E87"/>
    <w:rsid w:val="003421D7"/>
    <w:rsid w:val="003430BA"/>
    <w:rsid w:val="003433E5"/>
    <w:rsid w:val="00343798"/>
    <w:rsid w:val="00344BD3"/>
    <w:rsid w:val="00345E53"/>
    <w:rsid w:val="00345EAF"/>
    <w:rsid w:val="00346A85"/>
    <w:rsid w:val="00346B97"/>
    <w:rsid w:val="0034703F"/>
    <w:rsid w:val="00347691"/>
    <w:rsid w:val="003476B5"/>
    <w:rsid w:val="00350433"/>
    <w:rsid w:val="00350585"/>
    <w:rsid w:val="003508A6"/>
    <w:rsid w:val="00350F71"/>
    <w:rsid w:val="0035104A"/>
    <w:rsid w:val="003513B0"/>
    <w:rsid w:val="00351C41"/>
    <w:rsid w:val="00352913"/>
    <w:rsid w:val="003534C2"/>
    <w:rsid w:val="00353ECC"/>
    <w:rsid w:val="0035467B"/>
    <w:rsid w:val="0035512F"/>
    <w:rsid w:val="00355812"/>
    <w:rsid w:val="003558FC"/>
    <w:rsid w:val="00356EAB"/>
    <w:rsid w:val="0035736D"/>
    <w:rsid w:val="0036012E"/>
    <w:rsid w:val="003603C4"/>
    <w:rsid w:val="003607E9"/>
    <w:rsid w:val="00360CFA"/>
    <w:rsid w:val="00361AC9"/>
    <w:rsid w:val="00362511"/>
    <w:rsid w:val="0036326E"/>
    <w:rsid w:val="00363CA6"/>
    <w:rsid w:val="00365143"/>
    <w:rsid w:val="00365153"/>
    <w:rsid w:val="003652A4"/>
    <w:rsid w:val="00365A5A"/>
    <w:rsid w:val="00365BAD"/>
    <w:rsid w:val="00366DD0"/>
    <w:rsid w:val="00370A1B"/>
    <w:rsid w:val="00370C5B"/>
    <w:rsid w:val="00370FDC"/>
    <w:rsid w:val="003723E2"/>
    <w:rsid w:val="00372CA9"/>
    <w:rsid w:val="00372EB6"/>
    <w:rsid w:val="00373A91"/>
    <w:rsid w:val="00376286"/>
    <w:rsid w:val="003765D6"/>
    <w:rsid w:val="0037685F"/>
    <w:rsid w:val="0037728B"/>
    <w:rsid w:val="003772DD"/>
    <w:rsid w:val="003775C9"/>
    <w:rsid w:val="00377717"/>
    <w:rsid w:val="003779EF"/>
    <w:rsid w:val="00377A03"/>
    <w:rsid w:val="003804B1"/>
    <w:rsid w:val="003821D5"/>
    <w:rsid w:val="003821FB"/>
    <w:rsid w:val="00382431"/>
    <w:rsid w:val="00382594"/>
    <w:rsid w:val="00382680"/>
    <w:rsid w:val="00382704"/>
    <w:rsid w:val="00382E82"/>
    <w:rsid w:val="003830E0"/>
    <w:rsid w:val="003840FF"/>
    <w:rsid w:val="00384BC2"/>
    <w:rsid w:val="00385A8D"/>
    <w:rsid w:val="00385BD8"/>
    <w:rsid w:val="00386487"/>
    <w:rsid w:val="00386C41"/>
    <w:rsid w:val="00386CAF"/>
    <w:rsid w:val="00386D3B"/>
    <w:rsid w:val="00386F42"/>
    <w:rsid w:val="00390354"/>
    <w:rsid w:val="003904CD"/>
    <w:rsid w:val="003905B3"/>
    <w:rsid w:val="003907CC"/>
    <w:rsid w:val="00390D55"/>
    <w:rsid w:val="003913AE"/>
    <w:rsid w:val="003919F2"/>
    <w:rsid w:val="00391A12"/>
    <w:rsid w:val="00391BDD"/>
    <w:rsid w:val="00392D4A"/>
    <w:rsid w:val="00392F16"/>
    <w:rsid w:val="003934D8"/>
    <w:rsid w:val="003935E2"/>
    <w:rsid w:val="003945DC"/>
    <w:rsid w:val="00394BE2"/>
    <w:rsid w:val="00394CDF"/>
    <w:rsid w:val="00395B7E"/>
    <w:rsid w:val="00395B8A"/>
    <w:rsid w:val="00395EB2"/>
    <w:rsid w:val="00396211"/>
    <w:rsid w:val="0039713F"/>
    <w:rsid w:val="00397546"/>
    <w:rsid w:val="00397EC0"/>
    <w:rsid w:val="003A0335"/>
    <w:rsid w:val="003A06A4"/>
    <w:rsid w:val="003A0AF3"/>
    <w:rsid w:val="003A0C41"/>
    <w:rsid w:val="003A0C9D"/>
    <w:rsid w:val="003A0F2F"/>
    <w:rsid w:val="003A121A"/>
    <w:rsid w:val="003A1AFA"/>
    <w:rsid w:val="003A1BA4"/>
    <w:rsid w:val="003A22E0"/>
    <w:rsid w:val="003A2E87"/>
    <w:rsid w:val="003A40A8"/>
    <w:rsid w:val="003A4592"/>
    <w:rsid w:val="003A5413"/>
    <w:rsid w:val="003A5587"/>
    <w:rsid w:val="003A578C"/>
    <w:rsid w:val="003A5C21"/>
    <w:rsid w:val="003A61AD"/>
    <w:rsid w:val="003A6467"/>
    <w:rsid w:val="003A6FA5"/>
    <w:rsid w:val="003A7803"/>
    <w:rsid w:val="003A7A85"/>
    <w:rsid w:val="003B0193"/>
    <w:rsid w:val="003B0348"/>
    <w:rsid w:val="003B04EE"/>
    <w:rsid w:val="003B0597"/>
    <w:rsid w:val="003B0A42"/>
    <w:rsid w:val="003B0A5D"/>
    <w:rsid w:val="003B0B3D"/>
    <w:rsid w:val="003B0B83"/>
    <w:rsid w:val="003B147A"/>
    <w:rsid w:val="003B17CA"/>
    <w:rsid w:val="003B2452"/>
    <w:rsid w:val="003B26B7"/>
    <w:rsid w:val="003B2A10"/>
    <w:rsid w:val="003B31F9"/>
    <w:rsid w:val="003B3BF2"/>
    <w:rsid w:val="003B4A84"/>
    <w:rsid w:val="003B4E01"/>
    <w:rsid w:val="003B4FA7"/>
    <w:rsid w:val="003B5D55"/>
    <w:rsid w:val="003B61AE"/>
    <w:rsid w:val="003B6C69"/>
    <w:rsid w:val="003B7538"/>
    <w:rsid w:val="003B7594"/>
    <w:rsid w:val="003B7882"/>
    <w:rsid w:val="003B7C9E"/>
    <w:rsid w:val="003B7CC3"/>
    <w:rsid w:val="003C16A1"/>
    <w:rsid w:val="003C3425"/>
    <w:rsid w:val="003C3774"/>
    <w:rsid w:val="003C3CB3"/>
    <w:rsid w:val="003C4909"/>
    <w:rsid w:val="003C5558"/>
    <w:rsid w:val="003C6F78"/>
    <w:rsid w:val="003C7249"/>
    <w:rsid w:val="003C73C2"/>
    <w:rsid w:val="003C7B11"/>
    <w:rsid w:val="003C7D10"/>
    <w:rsid w:val="003D0F14"/>
    <w:rsid w:val="003D1193"/>
    <w:rsid w:val="003D1210"/>
    <w:rsid w:val="003D14E8"/>
    <w:rsid w:val="003D16F6"/>
    <w:rsid w:val="003D2356"/>
    <w:rsid w:val="003D29C2"/>
    <w:rsid w:val="003D2A89"/>
    <w:rsid w:val="003D2B44"/>
    <w:rsid w:val="003D3697"/>
    <w:rsid w:val="003D389B"/>
    <w:rsid w:val="003D3B4F"/>
    <w:rsid w:val="003D3DF7"/>
    <w:rsid w:val="003D4729"/>
    <w:rsid w:val="003D4A98"/>
    <w:rsid w:val="003D4C15"/>
    <w:rsid w:val="003D4D8E"/>
    <w:rsid w:val="003D50F8"/>
    <w:rsid w:val="003D5660"/>
    <w:rsid w:val="003D5CE4"/>
    <w:rsid w:val="003D62D0"/>
    <w:rsid w:val="003D648C"/>
    <w:rsid w:val="003D67B3"/>
    <w:rsid w:val="003D7372"/>
    <w:rsid w:val="003D783E"/>
    <w:rsid w:val="003D7A80"/>
    <w:rsid w:val="003D7C35"/>
    <w:rsid w:val="003E045E"/>
    <w:rsid w:val="003E0B14"/>
    <w:rsid w:val="003E0D4E"/>
    <w:rsid w:val="003E1181"/>
    <w:rsid w:val="003E2111"/>
    <w:rsid w:val="003E3053"/>
    <w:rsid w:val="003E333C"/>
    <w:rsid w:val="003E3B36"/>
    <w:rsid w:val="003E466F"/>
    <w:rsid w:val="003E4825"/>
    <w:rsid w:val="003E508F"/>
    <w:rsid w:val="003E6283"/>
    <w:rsid w:val="003E6B20"/>
    <w:rsid w:val="003E6F9D"/>
    <w:rsid w:val="003E73CF"/>
    <w:rsid w:val="003E7836"/>
    <w:rsid w:val="003E7884"/>
    <w:rsid w:val="003E7F69"/>
    <w:rsid w:val="003F09B5"/>
    <w:rsid w:val="003F0D5F"/>
    <w:rsid w:val="003F15BA"/>
    <w:rsid w:val="003F271F"/>
    <w:rsid w:val="003F2987"/>
    <w:rsid w:val="003F3691"/>
    <w:rsid w:val="003F39CD"/>
    <w:rsid w:val="003F3D95"/>
    <w:rsid w:val="003F4160"/>
    <w:rsid w:val="003F42E1"/>
    <w:rsid w:val="003F4451"/>
    <w:rsid w:val="003F4D83"/>
    <w:rsid w:val="003F4E69"/>
    <w:rsid w:val="003F537A"/>
    <w:rsid w:val="003F6A5F"/>
    <w:rsid w:val="003F6B6C"/>
    <w:rsid w:val="003F6E95"/>
    <w:rsid w:val="003F6F48"/>
    <w:rsid w:val="00400BAD"/>
    <w:rsid w:val="00400CC9"/>
    <w:rsid w:val="00400FF0"/>
    <w:rsid w:val="004018EA"/>
    <w:rsid w:val="004020F5"/>
    <w:rsid w:val="004025C2"/>
    <w:rsid w:val="00402A40"/>
    <w:rsid w:val="00403289"/>
    <w:rsid w:val="00403A06"/>
    <w:rsid w:val="00403AFF"/>
    <w:rsid w:val="00403E9D"/>
    <w:rsid w:val="004040CE"/>
    <w:rsid w:val="004041D7"/>
    <w:rsid w:val="00404500"/>
    <w:rsid w:val="00404689"/>
    <w:rsid w:val="00404AE5"/>
    <w:rsid w:val="00405215"/>
    <w:rsid w:val="004052BF"/>
    <w:rsid w:val="004063D8"/>
    <w:rsid w:val="00406ADE"/>
    <w:rsid w:val="00406F3D"/>
    <w:rsid w:val="0040741A"/>
    <w:rsid w:val="00407B0C"/>
    <w:rsid w:val="00407B98"/>
    <w:rsid w:val="00407FCD"/>
    <w:rsid w:val="0041017A"/>
    <w:rsid w:val="0041073A"/>
    <w:rsid w:val="0041083B"/>
    <w:rsid w:val="00410F83"/>
    <w:rsid w:val="00411032"/>
    <w:rsid w:val="004113D6"/>
    <w:rsid w:val="00411AE6"/>
    <w:rsid w:val="00411E44"/>
    <w:rsid w:val="00411EEF"/>
    <w:rsid w:val="00412926"/>
    <w:rsid w:val="00413633"/>
    <w:rsid w:val="00414235"/>
    <w:rsid w:val="0041453F"/>
    <w:rsid w:val="00415C2C"/>
    <w:rsid w:val="00415C43"/>
    <w:rsid w:val="004166B5"/>
    <w:rsid w:val="00417089"/>
    <w:rsid w:val="0042001D"/>
    <w:rsid w:val="00420145"/>
    <w:rsid w:val="004217C1"/>
    <w:rsid w:val="00421814"/>
    <w:rsid w:val="00421A47"/>
    <w:rsid w:val="00422AE3"/>
    <w:rsid w:val="00422CC0"/>
    <w:rsid w:val="004237E2"/>
    <w:rsid w:val="0042384B"/>
    <w:rsid w:val="00423A11"/>
    <w:rsid w:val="0042450B"/>
    <w:rsid w:val="0042482C"/>
    <w:rsid w:val="00424E40"/>
    <w:rsid w:val="00424E97"/>
    <w:rsid w:val="004252E1"/>
    <w:rsid w:val="004255AD"/>
    <w:rsid w:val="0042570B"/>
    <w:rsid w:val="00425B5E"/>
    <w:rsid w:val="00425F61"/>
    <w:rsid w:val="004260A3"/>
    <w:rsid w:val="00426709"/>
    <w:rsid w:val="00426C0A"/>
    <w:rsid w:val="00426E2B"/>
    <w:rsid w:val="00426F4D"/>
    <w:rsid w:val="00427017"/>
    <w:rsid w:val="004271BC"/>
    <w:rsid w:val="0042760F"/>
    <w:rsid w:val="004304B1"/>
    <w:rsid w:val="00431299"/>
    <w:rsid w:val="00431C9E"/>
    <w:rsid w:val="004322AC"/>
    <w:rsid w:val="004335E0"/>
    <w:rsid w:val="0043387A"/>
    <w:rsid w:val="00433908"/>
    <w:rsid w:val="00433B8A"/>
    <w:rsid w:val="0043415C"/>
    <w:rsid w:val="004347EB"/>
    <w:rsid w:val="00434E94"/>
    <w:rsid w:val="00435024"/>
    <w:rsid w:val="0043504C"/>
    <w:rsid w:val="00435095"/>
    <w:rsid w:val="00435BFA"/>
    <w:rsid w:val="00435DB7"/>
    <w:rsid w:val="0043652E"/>
    <w:rsid w:val="00436C5E"/>
    <w:rsid w:val="00436E1A"/>
    <w:rsid w:val="00437527"/>
    <w:rsid w:val="00437764"/>
    <w:rsid w:val="00437A26"/>
    <w:rsid w:val="00437F2A"/>
    <w:rsid w:val="00437F5A"/>
    <w:rsid w:val="00440563"/>
    <w:rsid w:val="00440D33"/>
    <w:rsid w:val="00440E90"/>
    <w:rsid w:val="004417A2"/>
    <w:rsid w:val="0044225E"/>
    <w:rsid w:val="004428CB"/>
    <w:rsid w:val="00442C20"/>
    <w:rsid w:val="00442D8A"/>
    <w:rsid w:val="00443275"/>
    <w:rsid w:val="00443336"/>
    <w:rsid w:val="00443802"/>
    <w:rsid w:val="004438EB"/>
    <w:rsid w:val="00444147"/>
    <w:rsid w:val="0044496F"/>
    <w:rsid w:val="00444D39"/>
    <w:rsid w:val="00444D68"/>
    <w:rsid w:val="00444DCF"/>
    <w:rsid w:val="004454A3"/>
    <w:rsid w:val="004456F8"/>
    <w:rsid w:val="00446C60"/>
    <w:rsid w:val="00446E4E"/>
    <w:rsid w:val="00447378"/>
    <w:rsid w:val="00447C53"/>
    <w:rsid w:val="00450019"/>
    <w:rsid w:val="00451301"/>
    <w:rsid w:val="00451AA1"/>
    <w:rsid w:val="00451D5A"/>
    <w:rsid w:val="00451EE6"/>
    <w:rsid w:val="004520BE"/>
    <w:rsid w:val="004526CF"/>
    <w:rsid w:val="00453209"/>
    <w:rsid w:val="00453C22"/>
    <w:rsid w:val="00453F88"/>
    <w:rsid w:val="00455010"/>
    <w:rsid w:val="0045526C"/>
    <w:rsid w:val="00455A61"/>
    <w:rsid w:val="00455D6B"/>
    <w:rsid w:val="0045606B"/>
    <w:rsid w:val="00456D9D"/>
    <w:rsid w:val="00456F5A"/>
    <w:rsid w:val="00457679"/>
    <w:rsid w:val="00457A03"/>
    <w:rsid w:val="004609AD"/>
    <w:rsid w:val="00460D62"/>
    <w:rsid w:val="004618A1"/>
    <w:rsid w:val="0046197A"/>
    <w:rsid w:val="00461A04"/>
    <w:rsid w:val="00462205"/>
    <w:rsid w:val="00462260"/>
    <w:rsid w:val="00462E8A"/>
    <w:rsid w:val="00463034"/>
    <w:rsid w:val="0046362F"/>
    <w:rsid w:val="004639E9"/>
    <w:rsid w:val="00463A10"/>
    <w:rsid w:val="00464284"/>
    <w:rsid w:val="00464623"/>
    <w:rsid w:val="004647A7"/>
    <w:rsid w:val="00464864"/>
    <w:rsid w:val="004649FB"/>
    <w:rsid w:val="0046571A"/>
    <w:rsid w:val="00465934"/>
    <w:rsid w:val="00465FA9"/>
    <w:rsid w:val="00466364"/>
    <w:rsid w:val="00466CFF"/>
    <w:rsid w:val="00466D6D"/>
    <w:rsid w:val="00466EBE"/>
    <w:rsid w:val="004675E2"/>
    <w:rsid w:val="0046760B"/>
    <w:rsid w:val="0047089D"/>
    <w:rsid w:val="00470B41"/>
    <w:rsid w:val="00470BCF"/>
    <w:rsid w:val="004711A3"/>
    <w:rsid w:val="00471925"/>
    <w:rsid w:val="00471ED9"/>
    <w:rsid w:val="004726C1"/>
    <w:rsid w:val="004730E7"/>
    <w:rsid w:val="004731A1"/>
    <w:rsid w:val="00473F60"/>
    <w:rsid w:val="0047415B"/>
    <w:rsid w:val="0047432E"/>
    <w:rsid w:val="004746D3"/>
    <w:rsid w:val="0047497C"/>
    <w:rsid w:val="00474A66"/>
    <w:rsid w:val="004752D6"/>
    <w:rsid w:val="00475E2E"/>
    <w:rsid w:val="004768E8"/>
    <w:rsid w:val="00476B00"/>
    <w:rsid w:val="00476BDD"/>
    <w:rsid w:val="004770F8"/>
    <w:rsid w:val="00477119"/>
    <w:rsid w:val="00477429"/>
    <w:rsid w:val="00477AA4"/>
    <w:rsid w:val="00477BB4"/>
    <w:rsid w:val="00480552"/>
    <w:rsid w:val="0048071E"/>
    <w:rsid w:val="00480829"/>
    <w:rsid w:val="004809FA"/>
    <w:rsid w:val="00480C03"/>
    <w:rsid w:val="00480EB4"/>
    <w:rsid w:val="00481B1A"/>
    <w:rsid w:val="00483448"/>
    <w:rsid w:val="00483FEB"/>
    <w:rsid w:val="00484FE8"/>
    <w:rsid w:val="00486091"/>
    <w:rsid w:val="00486442"/>
    <w:rsid w:val="004871A2"/>
    <w:rsid w:val="00487834"/>
    <w:rsid w:val="00490626"/>
    <w:rsid w:val="00491D5E"/>
    <w:rsid w:val="00491D70"/>
    <w:rsid w:val="00491DB0"/>
    <w:rsid w:val="004922D3"/>
    <w:rsid w:val="004932F5"/>
    <w:rsid w:val="004938A4"/>
    <w:rsid w:val="00494298"/>
    <w:rsid w:val="00495143"/>
    <w:rsid w:val="004965F3"/>
    <w:rsid w:val="004967FF"/>
    <w:rsid w:val="00496A44"/>
    <w:rsid w:val="00496AD0"/>
    <w:rsid w:val="00496E2F"/>
    <w:rsid w:val="004A057D"/>
    <w:rsid w:val="004A06E5"/>
    <w:rsid w:val="004A11AD"/>
    <w:rsid w:val="004A19A7"/>
    <w:rsid w:val="004A1F8F"/>
    <w:rsid w:val="004A20ED"/>
    <w:rsid w:val="004A2E2C"/>
    <w:rsid w:val="004A2F27"/>
    <w:rsid w:val="004A32C4"/>
    <w:rsid w:val="004A3B72"/>
    <w:rsid w:val="004A4235"/>
    <w:rsid w:val="004A5045"/>
    <w:rsid w:val="004A5A6E"/>
    <w:rsid w:val="004A6315"/>
    <w:rsid w:val="004A6802"/>
    <w:rsid w:val="004A69F9"/>
    <w:rsid w:val="004A6AC8"/>
    <w:rsid w:val="004B023A"/>
    <w:rsid w:val="004B0ACF"/>
    <w:rsid w:val="004B10BB"/>
    <w:rsid w:val="004B1A63"/>
    <w:rsid w:val="004B2019"/>
    <w:rsid w:val="004B2093"/>
    <w:rsid w:val="004B218F"/>
    <w:rsid w:val="004B27CE"/>
    <w:rsid w:val="004B2B15"/>
    <w:rsid w:val="004B3301"/>
    <w:rsid w:val="004B3C55"/>
    <w:rsid w:val="004B474E"/>
    <w:rsid w:val="004B4799"/>
    <w:rsid w:val="004B4A00"/>
    <w:rsid w:val="004B4BB9"/>
    <w:rsid w:val="004B53B8"/>
    <w:rsid w:val="004B61DD"/>
    <w:rsid w:val="004B63BB"/>
    <w:rsid w:val="004B699F"/>
    <w:rsid w:val="004B7724"/>
    <w:rsid w:val="004B7B5B"/>
    <w:rsid w:val="004B7F45"/>
    <w:rsid w:val="004C08EA"/>
    <w:rsid w:val="004C0A72"/>
    <w:rsid w:val="004C0AB9"/>
    <w:rsid w:val="004C0D97"/>
    <w:rsid w:val="004C155B"/>
    <w:rsid w:val="004C18D6"/>
    <w:rsid w:val="004C2A0A"/>
    <w:rsid w:val="004C4264"/>
    <w:rsid w:val="004C42ED"/>
    <w:rsid w:val="004C58C0"/>
    <w:rsid w:val="004C5A80"/>
    <w:rsid w:val="004C5F40"/>
    <w:rsid w:val="004C610C"/>
    <w:rsid w:val="004C6208"/>
    <w:rsid w:val="004C692C"/>
    <w:rsid w:val="004C70BE"/>
    <w:rsid w:val="004C7558"/>
    <w:rsid w:val="004C7B4B"/>
    <w:rsid w:val="004C7CB5"/>
    <w:rsid w:val="004C7E58"/>
    <w:rsid w:val="004D005D"/>
    <w:rsid w:val="004D0FBC"/>
    <w:rsid w:val="004D131E"/>
    <w:rsid w:val="004D13E1"/>
    <w:rsid w:val="004D1415"/>
    <w:rsid w:val="004D20FB"/>
    <w:rsid w:val="004D2590"/>
    <w:rsid w:val="004D3B20"/>
    <w:rsid w:val="004D4FF3"/>
    <w:rsid w:val="004D518D"/>
    <w:rsid w:val="004D522D"/>
    <w:rsid w:val="004D5456"/>
    <w:rsid w:val="004D630E"/>
    <w:rsid w:val="004D6AEB"/>
    <w:rsid w:val="004D6DE7"/>
    <w:rsid w:val="004D7016"/>
    <w:rsid w:val="004D721D"/>
    <w:rsid w:val="004D75DD"/>
    <w:rsid w:val="004D77EE"/>
    <w:rsid w:val="004D7B31"/>
    <w:rsid w:val="004E001E"/>
    <w:rsid w:val="004E0A23"/>
    <w:rsid w:val="004E0FC7"/>
    <w:rsid w:val="004E3283"/>
    <w:rsid w:val="004E3463"/>
    <w:rsid w:val="004E4093"/>
    <w:rsid w:val="004E4114"/>
    <w:rsid w:val="004E50A5"/>
    <w:rsid w:val="004E67AD"/>
    <w:rsid w:val="004E778A"/>
    <w:rsid w:val="004F01F8"/>
    <w:rsid w:val="004F0516"/>
    <w:rsid w:val="004F0B1B"/>
    <w:rsid w:val="004F0B7F"/>
    <w:rsid w:val="004F1351"/>
    <w:rsid w:val="004F1A2B"/>
    <w:rsid w:val="004F1C54"/>
    <w:rsid w:val="004F1D46"/>
    <w:rsid w:val="004F2529"/>
    <w:rsid w:val="004F27CE"/>
    <w:rsid w:val="004F2A7E"/>
    <w:rsid w:val="004F2E71"/>
    <w:rsid w:val="004F349C"/>
    <w:rsid w:val="004F3FC9"/>
    <w:rsid w:val="004F4F98"/>
    <w:rsid w:val="004F4FAE"/>
    <w:rsid w:val="004F5BB0"/>
    <w:rsid w:val="004F623D"/>
    <w:rsid w:val="004F6806"/>
    <w:rsid w:val="004F685A"/>
    <w:rsid w:val="004F6BE4"/>
    <w:rsid w:val="004F6FE0"/>
    <w:rsid w:val="004F74DF"/>
    <w:rsid w:val="00500242"/>
    <w:rsid w:val="00500507"/>
    <w:rsid w:val="00500814"/>
    <w:rsid w:val="00500B47"/>
    <w:rsid w:val="00500D80"/>
    <w:rsid w:val="00501214"/>
    <w:rsid w:val="00501696"/>
    <w:rsid w:val="00501C33"/>
    <w:rsid w:val="00501D66"/>
    <w:rsid w:val="00502DCF"/>
    <w:rsid w:val="00503332"/>
    <w:rsid w:val="0050334C"/>
    <w:rsid w:val="00503F2D"/>
    <w:rsid w:val="005050C0"/>
    <w:rsid w:val="0050525A"/>
    <w:rsid w:val="00505C35"/>
    <w:rsid w:val="005065A7"/>
    <w:rsid w:val="00506B74"/>
    <w:rsid w:val="005074D0"/>
    <w:rsid w:val="00510E3A"/>
    <w:rsid w:val="00512174"/>
    <w:rsid w:val="005130BA"/>
    <w:rsid w:val="005135F3"/>
    <w:rsid w:val="00513750"/>
    <w:rsid w:val="005143A1"/>
    <w:rsid w:val="005149FD"/>
    <w:rsid w:val="00514D19"/>
    <w:rsid w:val="00515034"/>
    <w:rsid w:val="00515499"/>
    <w:rsid w:val="0051616C"/>
    <w:rsid w:val="00516E28"/>
    <w:rsid w:val="0051732C"/>
    <w:rsid w:val="00517DCD"/>
    <w:rsid w:val="00520658"/>
    <w:rsid w:val="00520714"/>
    <w:rsid w:val="00520F55"/>
    <w:rsid w:val="005210EA"/>
    <w:rsid w:val="0052181C"/>
    <w:rsid w:val="00521EEB"/>
    <w:rsid w:val="0052223B"/>
    <w:rsid w:val="00522C0A"/>
    <w:rsid w:val="00524162"/>
    <w:rsid w:val="0052443B"/>
    <w:rsid w:val="00524DDE"/>
    <w:rsid w:val="00525528"/>
    <w:rsid w:val="005256B6"/>
    <w:rsid w:val="0052575E"/>
    <w:rsid w:val="00526041"/>
    <w:rsid w:val="00526983"/>
    <w:rsid w:val="0052769F"/>
    <w:rsid w:val="0052773C"/>
    <w:rsid w:val="00527BEF"/>
    <w:rsid w:val="00527FB3"/>
    <w:rsid w:val="0053056C"/>
    <w:rsid w:val="005305C2"/>
    <w:rsid w:val="00530958"/>
    <w:rsid w:val="00532573"/>
    <w:rsid w:val="005326A5"/>
    <w:rsid w:val="00532F60"/>
    <w:rsid w:val="00533CC4"/>
    <w:rsid w:val="00534085"/>
    <w:rsid w:val="005351F5"/>
    <w:rsid w:val="00535624"/>
    <w:rsid w:val="00535993"/>
    <w:rsid w:val="00535D8A"/>
    <w:rsid w:val="00536BB6"/>
    <w:rsid w:val="00536E54"/>
    <w:rsid w:val="00536EDF"/>
    <w:rsid w:val="00537C6D"/>
    <w:rsid w:val="005402D6"/>
    <w:rsid w:val="00540492"/>
    <w:rsid w:val="0054069F"/>
    <w:rsid w:val="00540A44"/>
    <w:rsid w:val="00540EC7"/>
    <w:rsid w:val="005414C3"/>
    <w:rsid w:val="005422BB"/>
    <w:rsid w:val="00542429"/>
    <w:rsid w:val="00542F0B"/>
    <w:rsid w:val="00543C11"/>
    <w:rsid w:val="00543EB9"/>
    <w:rsid w:val="00544DFF"/>
    <w:rsid w:val="00544E7D"/>
    <w:rsid w:val="00546618"/>
    <w:rsid w:val="0054665E"/>
    <w:rsid w:val="00546986"/>
    <w:rsid w:val="00546D1A"/>
    <w:rsid w:val="00546FC1"/>
    <w:rsid w:val="0054721A"/>
    <w:rsid w:val="005477FD"/>
    <w:rsid w:val="00550124"/>
    <w:rsid w:val="005504E9"/>
    <w:rsid w:val="00550974"/>
    <w:rsid w:val="00550A6C"/>
    <w:rsid w:val="00550CD8"/>
    <w:rsid w:val="0055183E"/>
    <w:rsid w:val="00551E34"/>
    <w:rsid w:val="0055306A"/>
    <w:rsid w:val="005535A0"/>
    <w:rsid w:val="00553AC2"/>
    <w:rsid w:val="00553AD8"/>
    <w:rsid w:val="00554A04"/>
    <w:rsid w:val="00555024"/>
    <w:rsid w:val="00555507"/>
    <w:rsid w:val="0055556E"/>
    <w:rsid w:val="005558E3"/>
    <w:rsid w:val="00556262"/>
    <w:rsid w:val="00556617"/>
    <w:rsid w:val="00556634"/>
    <w:rsid w:val="00556B9E"/>
    <w:rsid w:val="00556E4A"/>
    <w:rsid w:val="00556F44"/>
    <w:rsid w:val="00557DDB"/>
    <w:rsid w:val="00560C06"/>
    <w:rsid w:val="005615EF"/>
    <w:rsid w:val="005618FC"/>
    <w:rsid w:val="00561B15"/>
    <w:rsid w:val="00561C74"/>
    <w:rsid w:val="0056201B"/>
    <w:rsid w:val="00562417"/>
    <w:rsid w:val="00562471"/>
    <w:rsid w:val="005634E3"/>
    <w:rsid w:val="00563BC1"/>
    <w:rsid w:val="005641B8"/>
    <w:rsid w:val="00564FE5"/>
    <w:rsid w:val="00565CAE"/>
    <w:rsid w:val="00565DC9"/>
    <w:rsid w:val="00566525"/>
    <w:rsid w:val="00566811"/>
    <w:rsid w:val="00566D63"/>
    <w:rsid w:val="00566E51"/>
    <w:rsid w:val="00567801"/>
    <w:rsid w:val="00567BA0"/>
    <w:rsid w:val="00567BFE"/>
    <w:rsid w:val="00567EBE"/>
    <w:rsid w:val="00570090"/>
    <w:rsid w:val="005701E1"/>
    <w:rsid w:val="005704FD"/>
    <w:rsid w:val="00570B43"/>
    <w:rsid w:val="00571749"/>
    <w:rsid w:val="0057187F"/>
    <w:rsid w:val="0057232B"/>
    <w:rsid w:val="005728FA"/>
    <w:rsid w:val="0057334C"/>
    <w:rsid w:val="00573D29"/>
    <w:rsid w:val="0057409D"/>
    <w:rsid w:val="0057548F"/>
    <w:rsid w:val="00575EEF"/>
    <w:rsid w:val="00576307"/>
    <w:rsid w:val="00576B91"/>
    <w:rsid w:val="00576EA7"/>
    <w:rsid w:val="0057790E"/>
    <w:rsid w:val="00580334"/>
    <w:rsid w:val="00580873"/>
    <w:rsid w:val="00580A01"/>
    <w:rsid w:val="00580BFE"/>
    <w:rsid w:val="00580D17"/>
    <w:rsid w:val="00580F04"/>
    <w:rsid w:val="005818E1"/>
    <w:rsid w:val="00582575"/>
    <w:rsid w:val="00582623"/>
    <w:rsid w:val="00583281"/>
    <w:rsid w:val="00583384"/>
    <w:rsid w:val="005835BF"/>
    <w:rsid w:val="00583C6F"/>
    <w:rsid w:val="00584355"/>
    <w:rsid w:val="0058475F"/>
    <w:rsid w:val="00584E51"/>
    <w:rsid w:val="005860F3"/>
    <w:rsid w:val="00586BC9"/>
    <w:rsid w:val="0058752E"/>
    <w:rsid w:val="00587600"/>
    <w:rsid w:val="00590C78"/>
    <w:rsid w:val="00591494"/>
    <w:rsid w:val="005915F9"/>
    <w:rsid w:val="0059188E"/>
    <w:rsid w:val="00592C59"/>
    <w:rsid w:val="0059388D"/>
    <w:rsid w:val="005939F5"/>
    <w:rsid w:val="00593DCE"/>
    <w:rsid w:val="00594246"/>
    <w:rsid w:val="005946AE"/>
    <w:rsid w:val="00594772"/>
    <w:rsid w:val="00594A01"/>
    <w:rsid w:val="00594D95"/>
    <w:rsid w:val="00595A49"/>
    <w:rsid w:val="00595AF4"/>
    <w:rsid w:val="00595F10"/>
    <w:rsid w:val="0059633D"/>
    <w:rsid w:val="005965DF"/>
    <w:rsid w:val="00596D62"/>
    <w:rsid w:val="00597BFD"/>
    <w:rsid w:val="005A0418"/>
    <w:rsid w:val="005A0592"/>
    <w:rsid w:val="005A059E"/>
    <w:rsid w:val="005A1458"/>
    <w:rsid w:val="005A1798"/>
    <w:rsid w:val="005A1835"/>
    <w:rsid w:val="005A20CD"/>
    <w:rsid w:val="005A20E9"/>
    <w:rsid w:val="005A23C3"/>
    <w:rsid w:val="005A2A73"/>
    <w:rsid w:val="005A2D95"/>
    <w:rsid w:val="005A336A"/>
    <w:rsid w:val="005A3385"/>
    <w:rsid w:val="005A3405"/>
    <w:rsid w:val="005A36F2"/>
    <w:rsid w:val="005A39FD"/>
    <w:rsid w:val="005A4082"/>
    <w:rsid w:val="005A4667"/>
    <w:rsid w:val="005A5151"/>
    <w:rsid w:val="005A5172"/>
    <w:rsid w:val="005A554F"/>
    <w:rsid w:val="005A598B"/>
    <w:rsid w:val="005A6481"/>
    <w:rsid w:val="005A6ABF"/>
    <w:rsid w:val="005A6B22"/>
    <w:rsid w:val="005A6DD0"/>
    <w:rsid w:val="005A7230"/>
    <w:rsid w:val="005A7328"/>
    <w:rsid w:val="005A7510"/>
    <w:rsid w:val="005A75E3"/>
    <w:rsid w:val="005B102E"/>
    <w:rsid w:val="005B118C"/>
    <w:rsid w:val="005B1593"/>
    <w:rsid w:val="005B167A"/>
    <w:rsid w:val="005B18E4"/>
    <w:rsid w:val="005B2668"/>
    <w:rsid w:val="005B3062"/>
    <w:rsid w:val="005B3A56"/>
    <w:rsid w:val="005B4E8E"/>
    <w:rsid w:val="005B54C0"/>
    <w:rsid w:val="005B5FDC"/>
    <w:rsid w:val="005B61A9"/>
    <w:rsid w:val="005B781B"/>
    <w:rsid w:val="005C09A6"/>
    <w:rsid w:val="005C0E86"/>
    <w:rsid w:val="005C0EAC"/>
    <w:rsid w:val="005C20D8"/>
    <w:rsid w:val="005C25B9"/>
    <w:rsid w:val="005C2A49"/>
    <w:rsid w:val="005C2B1F"/>
    <w:rsid w:val="005C33A4"/>
    <w:rsid w:val="005C3C32"/>
    <w:rsid w:val="005C3D99"/>
    <w:rsid w:val="005C3E19"/>
    <w:rsid w:val="005C3FF5"/>
    <w:rsid w:val="005C4303"/>
    <w:rsid w:val="005C4696"/>
    <w:rsid w:val="005C4B89"/>
    <w:rsid w:val="005C56C0"/>
    <w:rsid w:val="005C57DD"/>
    <w:rsid w:val="005C5A23"/>
    <w:rsid w:val="005C5F0C"/>
    <w:rsid w:val="005C6A42"/>
    <w:rsid w:val="005C7240"/>
    <w:rsid w:val="005C77ED"/>
    <w:rsid w:val="005C7A12"/>
    <w:rsid w:val="005C7DC1"/>
    <w:rsid w:val="005D1206"/>
    <w:rsid w:val="005D1274"/>
    <w:rsid w:val="005D1500"/>
    <w:rsid w:val="005D1AB1"/>
    <w:rsid w:val="005D1C20"/>
    <w:rsid w:val="005D1F1F"/>
    <w:rsid w:val="005D24C7"/>
    <w:rsid w:val="005D2801"/>
    <w:rsid w:val="005D2F36"/>
    <w:rsid w:val="005D31BC"/>
    <w:rsid w:val="005D3B4E"/>
    <w:rsid w:val="005D3C45"/>
    <w:rsid w:val="005D3DC9"/>
    <w:rsid w:val="005D3E9B"/>
    <w:rsid w:val="005D4267"/>
    <w:rsid w:val="005D5966"/>
    <w:rsid w:val="005D5ABF"/>
    <w:rsid w:val="005D5F37"/>
    <w:rsid w:val="005D5FB4"/>
    <w:rsid w:val="005D601B"/>
    <w:rsid w:val="005D6105"/>
    <w:rsid w:val="005D61E3"/>
    <w:rsid w:val="005D6B59"/>
    <w:rsid w:val="005E0369"/>
    <w:rsid w:val="005E04B1"/>
    <w:rsid w:val="005E0914"/>
    <w:rsid w:val="005E0AF7"/>
    <w:rsid w:val="005E1B2D"/>
    <w:rsid w:val="005E25F3"/>
    <w:rsid w:val="005E27EE"/>
    <w:rsid w:val="005E28CE"/>
    <w:rsid w:val="005E37AF"/>
    <w:rsid w:val="005E3BDD"/>
    <w:rsid w:val="005E4B30"/>
    <w:rsid w:val="005E4E17"/>
    <w:rsid w:val="005E50A8"/>
    <w:rsid w:val="005E5DEA"/>
    <w:rsid w:val="005E5F43"/>
    <w:rsid w:val="005E6065"/>
    <w:rsid w:val="005E65BA"/>
    <w:rsid w:val="005E660F"/>
    <w:rsid w:val="005E673C"/>
    <w:rsid w:val="005E6D8E"/>
    <w:rsid w:val="005E6F58"/>
    <w:rsid w:val="005E7265"/>
    <w:rsid w:val="005E7889"/>
    <w:rsid w:val="005E7CFE"/>
    <w:rsid w:val="005E7F4D"/>
    <w:rsid w:val="005F01A6"/>
    <w:rsid w:val="005F0624"/>
    <w:rsid w:val="005F1485"/>
    <w:rsid w:val="005F1BB4"/>
    <w:rsid w:val="005F23F3"/>
    <w:rsid w:val="005F255B"/>
    <w:rsid w:val="005F2735"/>
    <w:rsid w:val="005F3022"/>
    <w:rsid w:val="005F3EF0"/>
    <w:rsid w:val="005F447C"/>
    <w:rsid w:val="005F4EA2"/>
    <w:rsid w:val="005F51EE"/>
    <w:rsid w:val="005F55F9"/>
    <w:rsid w:val="005F571F"/>
    <w:rsid w:val="005F5E1A"/>
    <w:rsid w:val="005F64E1"/>
    <w:rsid w:val="005F6622"/>
    <w:rsid w:val="005F71F7"/>
    <w:rsid w:val="005F7913"/>
    <w:rsid w:val="006005E5"/>
    <w:rsid w:val="00600F97"/>
    <w:rsid w:val="00601338"/>
    <w:rsid w:val="0060154B"/>
    <w:rsid w:val="0060223E"/>
    <w:rsid w:val="00603285"/>
    <w:rsid w:val="00603DDE"/>
    <w:rsid w:val="0060448D"/>
    <w:rsid w:val="00604BF6"/>
    <w:rsid w:val="0060529C"/>
    <w:rsid w:val="006054A2"/>
    <w:rsid w:val="00605685"/>
    <w:rsid w:val="006066C9"/>
    <w:rsid w:val="00606D1B"/>
    <w:rsid w:val="00607031"/>
    <w:rsid w:val="006075EE"/>
    <w:rsid w:val="00607641"/>
    <w:rsid w:val="00607C99"/>
    <w:rsid w:val="006104FC"/>
    <w:rsid w:val="00610880"/>
    <w:rsid w:val="00610A1E"/>
    <w:rsid w:val="00610A51"/>
    <w:rsid w:val="00610A94"/>
    <w:rsid w:val="00610C09"/>
    <w:rsid w:val="00612ABE"/>
    <w:rsid w:val="006134CE"/>
    <w:rsid w:val="00613B83"/>
    <w:rsid w:val="006142A2"/>
    <w:rsid w:val="00614B10"/>
    <w:rsid w:val="0061551B"/>
    <w:rsid w:val="0061565F"/>
    <w:rsid w:val="00615C2E"/>
    <w:rsid w:val="006161FA"/>
    <w:rsid w:val="00616A43"/>
    <w:rsid w:val="006170B9"/>
    <w:rsid w:val="00617412"/>
    <w:rsid w:val="00617BFC"/>
    <w:rsid w:val="00617D47"/>
    <w:rsid w:val="00617F08"/>
    <w:rsid w:val="00620692"/>
    <w:rsid w:val="006208BE"/>
    <w:rsid w:val="00620965"/>
    <w:rsid w:val="00620AA2"/>
    <w:rsid w:val="00620B47"/>
    <w:rsid w:val="00621264"/>
    <w:rsid w:val="0062148D"/>
    <w:rsid w:val="00621BC9"/>
    <w:rsid w:val="00621C65"/>
    <w:rsid w:val="00621D99"/>
    <w:rsid w:val="006228F9"/>
    <w:rsid w:val="00622F1F"/>
    <w:rsid w:val="00623564"/>
    <w:rsid w:val="0062369F"/>
    <w:rsid w:val="00623996"/>
    <w:rsid w:val="00624377"/>
    <w:rsid w:val="006247F4"/>
    <w:rsid w:val="00624F77"/>
    <w:rsid w:val="006254B4"/>
    <w:rsid w:val="00625BFD"/>
    <w:rsid w:val="00625EF8"/>
    <w:rsid w:val="00625F2C"/>
    <w:rsid w:val="00626A31"/>
    <w:rsid w:val="00626C7D"/>
    <w:rsid w:val="00627597"/>
    <w:rsid w:val="0062781C"/>
    <w:rsid w:val="0063095E"/>
    <w:rsid w:val="00630BD5"/>
    <w:rsid w:val="00630C34"/>
    <w:rsid w:val="00630D4C"/>
    <w:rsid w:val="0063135C"/>
    <w:rsid w:val="00632D5F"/>
    <w:rsid w:val="006333A0"/>
    <w:rsid w:val="0063367D"/>
    <w:rsid w:val="00633861"/>
    <w:rsid w:val="0063403E"/>
    <w:rsid w:val="006344FE"/>
    <w:rsid w:val="00634B75"/>
    <w:rsid w:val="00635718"/>
    <w:rsid w:val="00635E7E"/>
    <w:rsid w:val="006362DE"/>
    <w:rsid w:val="00636F53"/>
    <w:rsid w:val="00637288"/>
    <w:rsid w:val="0063749E"/>
    <w:rsid w:val="0064005F"/>
    <w:rsid w:val="00640116"/>
    <w:rsid w:val="00640EB3"/>
    <w:rsid w:val="0064135B"/>
    <w:rsid w:val="006416AF"/>
    <w:rsid w:val="00641709"/>
    <w:rsid w:val="006418EB"/>
    <w:rsid w:val="006418FE"/>
    <w:rsid w:val="00641AE6"/>
    <w:rsid w:val="006424C8"/>
    <w:rsid w:val="00642708"/>
    <w:rsid w:val="00642C82"/>
    <w:rsid w:val="00642E0B"/>
    <w:rsid w:val="00643901"/>
    <w:rsid w:val="0064396E"/>
    <w:rsid w:val="006441BD"/>
    <w:rsid w:val="00644443"/>
    <w:rsid w:val="00645FC5"/>
    <w:rsid w:val="006462E1"/>
    <w:rsid w:val="00646CDA"/>
    <w:rsid w:val="00647B9A"/>
    <w:rsid w:val="006505AB"/>
    <w:rsid w:val="006506A5"/>
    <w:rsid w:val="00650733"/>
    <w:rsid w:val="0065094E"/>
    <w:rsid w:val="00650976"/>
    <w:rsid w:val="00650D8D"/>
    <w:rsid w:val="0065126E"/>
    <w:rsid w:val="0065277A"/>
    <w:rsid w:val="00652BE1"/>
    <w:rsid w:val="00653057"/>
    <w:rsid w:val="00653163"/>
    <w:rsid w:val="00653C27"/>
    <w:rsid w:val="00653C6A"/>
    <w:rsid w:val="006541FB"/>
    <w:rsid w:val="00654308"/>
    <w:rsid w:val="00654791"/>
    <w:rsid w:val="006548BB"/>
    <w:rsid w:val="00655289"/>
    <w:rsid w:val="00655594"/>
    <w:rsid w:val="00655721"/>
    <w:rsid w:val="00655830"/>
    <w:rsid w:val="00655A15"/>
    <w:rsid w:val="00655CED"/>
    <w:rsid w:val="00655CF1"/>
    <w:rsid w:val="00655D4B"/>
    <w:rsid w:val="00656A7B"/>
    <w:rsid w:val="006570AD"/>
    <w:rsid w:val="00657152"/>
    <w:rsid w:val="00657364"/>
    <w:rsid w:val="00657C34"/>
    <w:rsid w:val="00660290"/>
    <w:rsid w:val="00660936"/>
    <w:rsid w:val="00660993"/>
    <w:rsid w:val="00660CA3"/>
    <w:rsid w:val="00660E4D"/>
    <w:rsid w:val="00660E68"/>
    <w:rsid w:val="00661BA6"/>
    <w:rsid w:val="00662523"/>
    <w:rsid w:val="00662AE3"/>
    <w:rsid w:val="00662B7E"/>
    <w:rsid w:val="00662F23"/>
    <w:rsid w:val="0066319C"/>
    <w:rsid w:val="00663890"/>
    <w:rsid w:val="00664D5A"/>
    <w:rsid w:val="00664DAC"/>
    <w:rsid w:val="00664F03"/>
    <w:rsid w:val="0066547E"/>
    <w:rsid w:val="00665633"/>
    <w:rsid w:val="0066587B"/>
    <w:rsid w:val="00665DA7"/>
    <w:rsid w:val="00665FB8"/>
    <w:rsid w:val="0066698E"/>
    <w:rsid w:val="00666D97"/>
    <w:rsid w:val="00667440"/>
    <w:rsid w:val="00667C6E"/>
    <w:rsid w:val="00670014"/>
    <w:rsid w:val="006700D2"/>
    <w:rsid w:val="00670439"/>
    <w:rsid w:val="00671FFA"/>
    <w:rsid w:val="00672C8C"/>
    <w:rsid w:val="00672CFC"/>
    <w:rsid w:val="00673B1F"/>
    <w:rsid w:val="00673C3B"/>
    <w:rsid w:val="00674542"/>
    <w:rsid w:val="006748CC"/>
    <w:rsid w:val="006751A2"/>
    <w:rsid w:val="0067520B"/>
    <w:rsid w:val="006752C2"/>
    <w:rsid w:val="00675685"/>
    <w:rsid w:val="00675B2D"/>
    <w:rsid w:val="00676269"/>
    <w:rsid w:val="00676989"/>
    <w:rsid w:val="0067779E"/>
    <w:rsid w:val="00677864"/>
    <w:rsid w:val="006806AD"/>
    <w:rsid w:val="00681375"/>
    <w:rsid w:val="006814BB"/>
    <w:rsid w:val="006825AD"/>
    <w:rsid w:val="006825C6"/>
    <w:rsid w:val="00682E2C"/>
    <w:rsid w:val="00683618"/>
    <w:rsid w:val="0068447C"/>
    <w:rsid w:val="006860A3"/>
    <w:rsid w:val="0068676D"/>
    <w:rsid w:val="00686C7E"/>
    <w:rsid w:val="00687DED"/>
    <w:rsid w:val="00687F77"/>
    <w:rsid w:val="00690733"/>
    <w:rsid w:val="00690B70"/>
    <w:rsid w:val="00690B8A"/>
    <w:rsid w:val="00691073"/>
    <w:rsid w:val="00691362"/>
    <w:rsid w:val="0069215E"/>
    <w:rsid w:val="0069240B"/>
    <w:rsid w:val="00692A5D"/>
    <w:rsid w:val="0069338D"/>
    <w:rsid w:val="00693616"/>
    <w:rsid w:val="006937E5"/>
    <w:rsid w:val="00693BB1"/>
    <w:rsid w:val="00694207"/>
    <w:rsid w:val="006943EF"/>
    <w:rsid w:val="00694791"/>
    <w:rsid w:val="0069604A"/>
    <w:rsid w:val="006970D9"/>
    <w:rsid w:val="0069722E"/>
    <w:rsid w:val="006975B6"/>
    <w:rsid w:val="00697C23"/>
    <w:rsid w:val="006A03E4"/>
    <w:rsid w:val="006A048D"/>
    <w:rsid w:val="006A09A8"/>
    <w:rsid w:val="006A1181"/>
    <w:rsid w:val="006A1310"/>
    <w:rsid w:val="006A206F"/>
    <w:rsid w:val="006A2CBE"/>
    <w:rsid w:val="006A2F34"/>
    <w:rsid w:val="006A325D"/>
    <w:rsid w:val="006A3C03"/>
    <w:rsid w:val="006A3CF1"/>
    <w:rsid w:val="006A41CA"/>
    <w:rsid w:val="006A4400"/>
    <w:rsid w:val="006A5534"/>
    <w:rsid w:val="006A616A"/>
    <w:rsid w:val="006A6B0F"/>
    <w:rsid w:val="006A6D60"/>
    <w:rsid w:val="006A7853"/>
    <w:rsid w:val="006A7B31"/>
    <w:rsid w:val="006A7D0D"/>
    <w:rsid w:val="006B1133"/>
    <w:rsid w:val="006B15B2"/>
    <w:rsid w:val="006B1820"/>
    <w:rsid w:val="006B1D5A"/>
    <w:rsid w:val="006B2393"/>
    <w:rsid w:val="006B23FD"/>
    <w:rsid w:val="006B39E4"/>
    <w:rsid w:val="006B473B"/>
    <w:rsid w:val="006B48A0"/>
    <w:rsid w:val="006B4E82"/>
    <w:rsid w:val="006B53B2"/>
    <w:rsid w:val="006B5664"/>
    <w:rsid w:val="006B6943"/>
    <w:rsid w:val="006B6EE6"/>
    <w:rsid w:val="006B7479"/>
    <w:rsid w:val="006C08BC"/>
    <w:rsid w:val="006C0C5F"/>
    <w:rsid w:val="006C107E"/>
    <w:rsid w:val="006C1107"/>
    <w:rsid w:val="006C18D2"/>
    <w:rsid w:val="006C2021"/>
    <w:rsid w:val="006C225D"/>
    <w:rsid w:val="006C24F9"/>
    <w:rsid w:val="006C2729"/>
    <w:rsid w:val="006C2B76"/>
    <w:rsid w:val="006C2C41"/>
    <w:rsid w:val="006C2DF5"/>
    <w:rsid w:val="006C2EEA"/>
    <w:rsid w:val="006C3346"/>
    <w:rsid w:val="006C3A2F"/>
    <w:rsid w:val="006C3D50"/>
    <w:rsid w:val="006C4429"/>
    <w:rsid w:val="006C4F4A"/>
    <w:rsid w:val="006C5716"/>
    <w:rsid w:val="006C5A4D"/>
    <w:rsid w:val="006C5FEB"/>
    <w:rsid w:val="006C6002"/>
    <w:rsid w:val="006C61CA"/>
    <w:rsid w:val="006C647A"/>
    <w:rsid w:val="006C6E64"/>
    <w:rsid w:val="006C70B9"/>
    <w:rsid w:val="006C7261"/>
    <w:rsid w:val="006C7859"/>
    <w:rsid w:val="006C7A48"/>
    <w:rsid w:val="006C7CBE"/>
    <w:rsid w:val="006C7DE3"/>
    <w:rsid w:val="006D09F9"/>
    <w:rsid w:val="006D0ABC"/>
    <w:rsid w:val="006D1D85"/>
    <w:rsid w:val="006D1F75"/>
    <w:rsid w:val="006D2530"/>
    <w:rsid w:val="006D31BB"/>
    <w:rsid w:val="006D364C"/>
    <w:rsid w:val="006D36B1"/>
    <w:rsid w:val="006D3C44"/>
    <w:rsid w:val="006D58CF"/>
    <w:rsid w:val="006D5F3F"/>
    <w:rsid w:val="006D6D07"/>
    <w:rsid w:val="006D6D21"/>
    <w:rsid w:val="006D75E8"/>
    <w:rsid w:val="006D7A12"/>
    <w:rsid w:val="006E0D17"/>
    <w:rsid w:val="006E11CE"/>
    <w:rsid w:val="006E1DB5"/>
    <w:rsid w:val="006E1E77"/>
    <w:rsid w:val="006E2A9C"/>
    <w:rsid w:val="006E328E"/>
    <w:rsid w:val="006E32D2"/>
    <w:rsid w:val="006E33A5"/>
    <w:rsid w:val="006E35F7"/>
    <w:rsid w:val="006E466C"/>
    <w:rsid w:val="006E485C"/>
    <w:rsid w:val="006E4C14"/>
    <w:rsid w:val="006E538E"/>
    <w:rsid w:val="006E5B09"/>
    <w:rsid w:val="006E60F8"/>
    <w:rsid w:val="006E6109"/>
    <w:rsid w:val="006E6FDC"/>
    <w:rsid w:val="006E77E0"/>
    <w:rsid w:val="006E7B3D"/>
    <w:rsid w:val="006E7BD1"/>
    <w:rsid w:val="006F031B"/>
    <w:rsid w:val="006F0E89"/>
    <w:rsid w:val="006F11C8"/>
    <w:rsid w:val="006F1284"/>
    <w:rsid w:val="006F1964"/>
    <w:rsid w:val="006F297D"/>
    <w:rsid w:val="006F2F17"/>
    <w:rsid w:val="006F348D"/>
    <w:rsid w:val="006F38A9"/>
    <w:rsid w:val="006F4C50"/>
    <w:rsid w:val="006F5457"/>
    <w:rsid w:val="006F5E9B"/>
    <w:rsid w:val="006F6857"/>
    <w:rsid w:val="006F7573"/>
    <w:rsid w:val="006F7E45"/>
    <w:rsid w:val="007000DA"/>
    <w:rsid w:val="00700610"/>
    <w:rsid w:val="00700AD2"/>
    <w:rsid w:val="00700C4C"/>
    <w:rsid w:val="00700F50"/>
    <w:rsid w:val="0070117E"/>
    <w:rsid w:val="0070208D"/>
    <w:rsid w:val="007020CC"/>
    <w:rsid w:val="00703B48"/>
    <w:rsid w:val="00704346"/>
    <w:rsid w:val="007047CC"/>
    <w:rsid w:val="007049AE"/>
    <w:rsid w:val="007054FD"/>
    <w:rsid w:val="00705505"/>
    <w:rsid w:val="00705762"/>
    <w:rsid w:val="00705777"/>
    <w:rsid w:val="00706DCC"/>
    <w:rsid w:val="00707C51"/>
    <w:rsid w:val="007100BE"/>
    <w:rsid w:val="00710B00"/>
    <w:rsid w:val="00710D16"/>
    <w:rsid w:val="00710F06"/>
    <w:rsid w:val="00711445"/>
    <w:rsid w:val="00711792"/>
    <w:rsid w:val="0071192A"/>
    <w:rsid w:val="007121DE"/>
    <w:rsid w:val="00712A75"/>
    <w:rsid w:val="00712B20"/>
    <w:rsid w:val="0071422D"/>
    <w:rsid w:val="0071500F"/>
    <w:rsid w:val="0071524F"/>
    <w:rsid w:val="0071527D"/>
    <w:rsid w:val="00715595"/>
    <w:rsid w:val="00715842"/>
    <w:rsid w:val="00715BDE"/>
    <w:rsid w:val="00716410"/>
    <w:rsid w:val="0071677D"/>
    <w:rsid w:val="00716BBC"/>
    <w:rsid w:val="00720A19"/>
    <w:rsid w:val="00720F76"/>
    <w:rsid w:val="00721367"/>
    <w:rsid w:val="00721565"/>
    <w:rsid w:val="007215AF"/>
    <w:rsid w:val="00721841"/>
    <w:rsid w:val="00721ABD"/>
    <w:rsid w:val="00721AD6"/>
    <w:rsid w:val="00723827"/>
    <w:rsid w:val="00723B2A"/>
    <w:rsid w:val="00723B7A"/>
    <w:rsid w:val="00723D72"/>
    <w:rsid w:val="007240ED"/>
    <w:rsid w:val="00724126"/>
    <w:rsid w:val="007248D5"/>
    <w:rsid w:val="007248E2"/>
    <w:rsid w:val="00724EB4"/>
    <w:rsid w:val="00725594"/>
    <w:rsid w:val="00725A64"/>
    <w:rsid w:val="0072655F"/>
    <w:rsid w:val="00727FEB"/>
    <w:rsid w:val="00730A74"/>
    <w:rsid w:val="00730E38"/>
    <w:rsid w:val="00730E79"/>
    <w:rsid w:val="00730E80"/>
    <w:rsid w:val="007317B4"/>
    <w:rsid w:val="007318B7"/>
    <w:rsid w:val="00731B07"/>
    <w:rsid w:val="00731BC3"/>
    <w:rsid w:val="00731BC5"/>
    <w:rsid w:val="00731CCE"/>
    <w:rsid w:val="00731E5E"/>
    <w:rsid w:val="007320FC"/>
    <w:rsid w:val="0073219A"/>
    <w:rsid w:val="00732358"/>
    <w:rsid w:val="007337B0"/>
    <w:rsid w:val="00733A93"/>
    <w:rsid w:val="00733AB1"/>
    <w:rsid w:val="00733E92"/>
    <w:rsid w:val="007345C4"/>
    <w:rsid w:val="00734AA8"/>
    <w:rsid w:val="00734AE4"/>
    <w:rsid w:val="00734E19"/>
    <w:rsid w:val="00735967"/>
    <w:rsid w:val="00735CBD"/>
    <w:rsid w:val="00736D57"/>
    <w:rsid w:val="00737400"/>
    <w:rsid w:val="00737721"/>
    <w:rsid w:val="00737B7D"/>
    <w:rsid w:val="00740B23"/>
    <w:rsid w:val="00740DB2"/>
    <w:rsid w:val="00741467"/>
    <w:rsid w:val="00741ABD"/>
    <w:rsid w:val="00741D07"/>
    <w:rsid w:val="007427CC"/>
    <w:rsid w:val="0074392D"/>
    <w:rsid w:val="007439E1"/>
    <w:rsid w:val="00743B49"/>
    <w:rsid w:val="00743D61"/>
    <w:rsid w:val="0074475C"/>
    <w:rsid w:val="00745743"/>
    <w:rsid w:val="00745744"/>
    <w:rsid w:val="007457A0"/>
    <w:rsid w:val="007458AE"/>
    <w:rsid w:val="00745A51"/>
    <w:rsid w:val="007461FC"/>
    <w:rsid w:val="00746508"/>
    <w:rsid w:val="00747308"/>
    <w:rsid w:val="007474E8"/>
    <w:rsid w:val="00750375"/>
    <w:rsid w:val="00750FC7"/>
    <w:rsid w:val="007513C8"/>
    <w:rsid w:val="007520A5"/>
    <w:rsid w:val="0075217C"/>
    <w:rsid w:val="00752339"/>
    <w:rsid w:val="007528E5"/>
    <w:rsid w:val="007529C0"/>
    <w:rsid w:val="00753FF4"/>
    <w:rsid w:val="007545EA"/>
    <w:rsid w:val="00754BD5"/>
    <w:rsid w:val="00754F2E"/>
    <w:rsid w:val="00755EC9"/>
    <w:rsid w:val="00755F39"/>
    <w:rsid w:val="00756A94"/>
    <w:rsid w:val="00756D23"/>
    <w:rsid w:val="007579F2"/>
    <w:rsid w:val="007606B9"/>
    <w:rsid w:val="00760A5D"/>
    <w:rsid w:val="00760C8B"/>
    <w:rsid w:val="007619D1"/>
    <w:rsid w:val="00762346"/>
    <w:rsid w:val="00762AA5"/>
    <w:rsid w:val="007633ED"/>
    <w:rsid w:val="0076357D"/>
    <w:rsid w:val="0076402C"/>
    <w:rsid w:val="007641AC"/>
    <w:rsid w:val="007641E0"/>
    <w:rsid w:val="00764C21"/>
    <w:rsid w:val="0076587A"/>
    <w:rsid w:val="00765DA6"/>
    <w:rsid w:val="00766C56"/>
    <w:rsid w:val="00766E8D"/>
    <w:rsid w:val="00766F62"/>
    <w:rsid w:val="0076728E"/>
    <w:rsid w:val="007672AE"/>
    <w:rsid w:val="00767B75"/>
    <w:rsid w:val="00767BDB"/>
    <w:rsid w:val="007709E6"/>
    <w:rsid w:val="00771E75"/>
    <w:rsid w:val="007720FC"/>
    <w:rsid w:val="00772308"/>
    <w:rsid w:val="007726AE"/>
    <w:rsid w:val="007727EB"/>
    <w:rsid w:val="00773D57"/>
    <w:rsid w:val="0077426E"/>
    <w:rsid w:val="00774C36"/>
    <w:rsid w:val="00776444"/>
    <w:rsid w:val="007767C1"/>
    <w:rsid w:val="00776982"/>
    <w:rsid w:val="0077774B"/>
    <w:rsid w:val="00777FCE"/>
    <w:rsid w:val="00780878"/>
    <w:rsid w:val="00780CDF"/>
    <w:rsid w:val="00780ED5"/>
    <w:rsid w:val="007810EB"/>
    <w:rsid w:val="00781230"/>
    <w:rsid w:val="007816CD"/>
    <w:rsid w:val="00781B11"/>
    <w:rsid w:val="007820B2"/>
    <w:rsid w:val="007828D3"/>
    <w:rsid w:val="00782BC4"/>
    <w:rsid w:val="00782E28"/>
    <w:rsid w:val="00782FD0"/>
    <w:rsid w:val="00783506"/>
    <w:rsid w:val="00783E58"/>
    <w:rsid w:val="00784045"/>
    <w:rsid w:val="00784214"/>
    <w:rsid w:val="00784416"/>
    <w:rsid w:val="00784681"/>
    <w:rsid w:val="00784A67"/>
    <w:rsid w:val="00784DF6"/>
    <w:rsid w:val="00784EF4"/>
    <w:rsid w:val="00785052"/>
    <w:rsid w:val="00785887"/>
    <w:rsid w:val="00785BE4"/>
    <w:rsid w:val="007865C6"/>
    <w:rsid w:val="00787173"/>
    <w:rsid w:val="007876D7"/>
    <w:rsid w:val="007877FF"/>
    <w:rsid w:val="0078780F"/>
    <w:rsid w:val="0078793D"/>
    <w:rsid w:val="00787947"/>
    <w:rsid w:val="00787B9B"/>
    <w:rsid w:val="00787EC3"/>
    <w:rsid w:val="007901FD"/>
    <w:rsid w:val="00790711"/>
    <w:rsid w:val="007909E2"/>
    <w:rsid w:val="00790CAF"/>
    <w:rsid w:val="0079127E"/>
    <w:rsid w:val="00791D3D"/>
    <w:rsid w:val="00791DBE"/>
    <w:rsid w:val="00792B9B"/>
    <w:rsid w:val="00792C96"/>
    <w:rsid w:val="007942CE"/>
    <w:rsid w:val="007946B7"/>
    <w:rsid w:val="00794B3A"/>
    <w:rsid w:val="00794C8D"/>
    <w:rsid w:val="0079609E"/>
    <w:rsid w:val="00797003"/>
    <w:rsid w:val="00797564"/>
    <w:rsid w:val="00797638"/>
    <w:rsid w:val="007A0551"/>
    <w:rsid w:val="007A07B7"/>
    <w:rsid w:val="007A1A30"/>
    <w:rsid w:val="007A1CB8"/>
    <w:rsid w:val="007A1F10"/>
    <w:rsid w:val="007A20CC"/>
    <w:rsid w:val="007A28AC"/>
    <w:rsid w:val="007A30D1"/>
    <w:rsid w:val="007A341D"/>
    <w:rsid w:val="007A3660"/>
    <w:rsid w:val="007A3A58"/>
    <w:rsid w:val="007A3B13"/>
    <w:rsid w:val="007A413E"/>
    <w:rsid w:val="007A4152"/>
    <w:rsid w:val="007A436B"/>
    <w:rsid w:val="007A4F2D"/>
    <w:rsid w:val="007A5DAE"/>
    <w:rsid w:val="007A6A26"/>
    <w:rsid w:val="007A6F94"/>
    <w:rsid w:val="007A737B"/>
    <w:rsid w:val="007B0C95"/>
    <w:rsid w:val="007B1575"/>
    <w:rsid w:val="007B16F5"/>
    <w:rsid w:val="007B2A8E"/>
    <w:rsid w:val="007B307E"/>
    <w:rsid w:val="007B3C75"/>
    <w:rsid w:val="007B3C89"/>
    <w:rsid w:val="007B4942"/>
    <w:rsid w:val="007B4BF1"/>
    <w:rsid w:val="007B5154"/>
    <w:rsid w:val="007B58AD"/>
    <w:rsid w:val="007B5AA6"/>
    <w:rsid w:val="007B5AE5"/>
    <w:rsid w:val="007B5F2B"/>
    <w:rsid w:val="007B6520"/>
    <w:rsid w:val="007B687F"/>
    <w:rsid w:val="007B6886"/>
    <w:rsid w:val="007B68EA"/>
    <w:rsid w:val="007C0413"/>
    <w:rsid w:val="007C0952"/>
    <w:rsid w:val="007C1190"/>
    <w:rsid w:val="007C13D7"/>
    <w:rsid w:val="007C26A7"/>
    <w:rsid w:val="007C2983"/>
    <w:rsid w:val="007C2B3F"/>
    <w:rsid w:val="007C33AF"/>
    <w:rsid w:val="007C4534"/>
    <w:rsid w:val="007C4CDF"/>
    <w:rsid w:val="007C4D41"/>
    <w:rsid w:val="007C4F01"/>
    <w:rsid w:val="007C5447"/>
    <w:rsid w:val="007C5AE5"/>
    <w:rsid w:val="007C5CB0"/>
    <w:rsid w:val="007C5EDA"/>
    <w:rsid w:val="007C627A"/>
    <w:rsid w:val="007C68B2"/>
    <w:rsid w:val="007C69FB"/>
    <w:rsid w:val="007C756C"/>
    <w:rsid w:val="007D0100"/>
    <w:rsid w:val="007D0156"/>
    <w:rsid w:val="007D0433"/>
    <w:rsid w:val="007D1109"/>
    <w:rsid w:val="007D124C"/>
    <w:rsid w:val="007D28CE"/>
    <w:rsid w:val="007D2A0F"/>
    <w:rsid w:val="007D2DCA"/>
    <w:rsid w:val="007D2FBE"/>
    <w:rsid w:val="007D31C4"/>
    <w:rsid w:val="007D31FB"/>
    <w:rsid w:val="007D3948"/>
    <w:rsid w:val="007D4114"/>
    <w:rsid w:val="007D584E"/>
    <w:rsid w:val="007D6989"/>
    <w:rsid w:val="007D6FB8"/>
    <w:rsid w:val="007D730C"/>
    <w:rsid w:val="007D7883"/>
    <w:rsid w:val="007E0058"/>
    <w:rsid w:val="007E06C7"/>
    <w:rsid w:val="007E089B"/>
    <w:rsid w:val="007E0A2F"/>
    <w:rsid w:val="007E0D85"/>
    <w:rsid w:val="007E1006"/>
    <w:rsid w:val="007E1A35"/>
    <w:rsid w:val="007E2496"/>
    <w:rsid w:val="007E2507"/>
    <w:rsid w:val="007E29C2"/>
    <w:rsid w:val="007E2D02"/>
    <w:rsid w:val="007E2F69"/>
    <w:rsid w:val="007E39F2"/>
    <w:rsid w:val="007E3CD0"/>
    <w:rsid w:val="007E40EE"/>
    <w:rsid w:val="007E49B6"/>
    <w:rsid w:val="007E55C0"/>
    <w:rsid w:val="007E661D"/>
    <w:rsid w:val="007E6933"/>
    <w:rsid w:val="007E6D5B"/>
    <w:rsid w:val="007F053F"/>
    <w:rsid w:val="007F0C4D"/>
    <w:rsid w:val="007F0E30"/>
    <w:rsid w:val="007F0FE4"/>
    <w:rsid w:val="007F1310"/>
    <w:rsid w:val="007F18D7"/>
    <w:rsid w:val="007F1AC8"/>
    <w:rsid w:val="007F1B8B"/>
    <w:rsid w:val="007F22B7"/>
    <w:rsid w:val="007F2B79"/>
    <w:rsid w:val="007F2E42"/>
    <w:rsid w:val="007F31DE"/>
    <w:rsid w:val="007F383E"/>
    <w:rsid w:val="007F3848"/>
    <w:rsid w:val="007F4119"/>
    <w:rsid w:val="007F4279"/>
    <w:rsid w:val="007F5347"/>
    <w:rsid w:val="007F5516"/>
    <w:rsid w:val="007F5F37"/>
    <w:rsid w:val="007F5FC5"/>
    <w:rsid w:val="007F66DA"/>
    <w:rsid w:val="007F6CB6"/>
    <w:rsid w:val="007F6E99"/>
    <w:rsid w:val="007F7CB1"/>
    <w:rsid w:val="0080008A"/>
    <w:rsid w:val="008004A0"/>
    <w:rsid w:val="00800CB0"/>
    <w:rsid w:val="00801629"/>
    <w:rsid w:val="008017B4"/>
    <w:rsid w:val="00801A12"/>
    <w:rsid w:val="00801B83"/>
    <w:rsid w:val="00801F36"/>
    <w:rsid w:val="00802514"/>
    <w:rsid w:val="008025CD"/>
    <w:rsid w:val="00803C4C"/>
    <w:rsid w:val="00803D13"/>
    <w:rsid w:val="00804028"/>
    <w:rsid w:val="00804427"/>
    <w:rsid w:val="00804ACA"/>
    <w:rsid w:val="00804D8E"/>
    <w:rsid w:val="00805C46"/>
    <w:rsid w:val="00805D2C"/>
    <w:rsid w:val="008063DD"/>
    <w:rsid w:val="00806693"/>
    <w:rsid w:val="008066A1"/>
    <w:rsid w:val="00807019"/>
    <w:rsid w:val="00807180"/>
    <w:rsid w:val="00807E69"/>
    <w:rsid w:val="00810212"/>
    <w:rsid w:val="008102AD"/>
    <w:rsid w:val="008113FF"/>
    <w:rsid w:val="0081162C"/>
    <w:rsid w:val="00811AE2"/>
    <w:rsid w:val="00814873"/>
    <w:rsid w:val="00814F8A"/>
    <w:rsid w:val="00814FB5"/>
    <w:rsid w:val="0081506E"/>
    <w:rsid w:val="008151A9"/>
    <w:rsid w:val="00815A32"/>
    <w:rsid w:val="00815C93"/>
    <w:rsid w:val="00815E0B"/>
    <w:rsid w:val="008163C0"/>
    <w:rsid w:val="008166FF"/>
    <w:rsid w:val="00816D44"/>
    <w:rsid w:val="00816E18"/>
    <w:rsid w:val="00817297"/>
    <w:rsid w:val="00817307"/>
    <w:rsid w:val="0081731A"/>
    <w:rsid w:val="00817907"/>
    <w:rsid w:val="00817FC5"/>
    <w:rsid w:val="0082012E"/>
    <w:rsid w:val="008203ED"/>
    <w:rsid w:val="00820B75"/>
    <w:rsid w:val="00820C8A"/>
    <w:rsid w:val="00821234"/>
    <w:rsid w:val="0082128F"/>
    <w:rsid w:val="008217EE"/>
    <w:rsid w:val="00821A0A"/>
    <w:rsid w:val="00821B44"/>
    <w:rsid w:val="00821C6C"/>
    <w:rsid w:val="00821D0E"/>
    <w:rsid w:val="00822103"/>
    <w:rsid w:val="00822557"/>
    <w:rsid w:val="0082274D"/>
    <w:rsid w:val="008228E6"/>
    <w:rsid w:val="00822C3A"/>
    <w:rsid w:val="00822EDD"/>
    <w:rsid w:val="0082344C"/>
    <w:rsid w:val="00823810"/>
    <w:rsid w:val="00823DBC"/>
    <w:rsid w:val="00823E75"/>
    <w:rsid w:val="00824C11"/>
    <w:rsid w:val="00825175"/>
    <w:rsid w:val="008252FA"/>
    <w:rsid w:val="008257A3"/>
    <w:rsid w:val="008258FF"/>
    <w:rsid w:val="0082591E"/>
    <w:rsid w:val="00826F5B"/>
    <w:rsid w:val="0082755A"/>
    <w:rsid w:val="0082766B"/>
    <w:rsid w:val="00830832"/>
    <w:rsid w:val="00830AAC"/>
    <w:rsid w:val="008312B3"/>
    <w:rsid w:val="008315D1"/>
    <w:rsid w:val="00831B42"/>
    <w:rsid w:val="00831CE6"/>
    <w:rsid w:val="0083204A"/>
    <w:rsid w:val="008323E0"/>
    <w:rsid w:val="0083279E"/>
    <w:rsid w:val="008327D6"/>
    <w:rsid w:val="008327DD"/>
    <w:rsid w:val="00832868"/>
    <w:rsid w:val="00832882"/>
    <w:rsid w:val="0083288A"/>
    <w:rsid w:val="00833146"/>
    <w:rsid w:val="008333AD"/>
    <w:rsid w:val="0083496A"/>
    <w:rsid w:val="008349BB"/>
    <w:rsid w:val="008351FF"/>
    <w:rsid w:val="008363A9"/>
    <w:rsid w:val="008364E9"/>
    <w:rsid w:val="00836585"/>
    <w:rsid w:val="00836850"/>
    <w:rsid w:val="00836D23"/>
    <w:rsid w:val="008373AA"/>
    <w:rsid w:val="00837756"/>
    <w:rsid w:val="008402BD"/>
    <w:rsid w:val="008407D4"/>
    <w:rsid w:val="00840B48"/>
    <w:rsid w:val="00840F41"/>
    <w:rsid w:val="008412A0"/>
    <w:rsid w:val="0084184F"/>
    <w:rsid w:val="00841FF4"/>
    <w:rsid w:val="008425D9"/>
    <w:rsid w:val="00842761"/>
    <w:rsid w:val="00842985"/>
    <w:rsid w:val="00842AF3"/>
    <w:rsid w:val="0084338F"/>
    <w:rsid w:val="00843575"/>
    <w:rsid w:val="00843910"/>
    <w:rsid w:val="00843D64"/>
    <w:rsid w:val="00845565"/>
    <w:rsid w:val="00845F46"/>
    <w:rsid w:val="008464F4"/>
    <w:rsid w:val="00846A76"/>
    <w:rsid w:val="008478D1"/>
    <w:rsid w:val="008501AA"/>
    <w:rsid w:val="00850634"/>
    <w:rsid w:val="008506F9"/>
    <w:rsid w:val="00850841"/>
    <w:rsid w:val="00851078"/>
    <w:rsid w:val="00851144"/>
    <w:rsid w:val="00851C99"/>
    <w:rsid w:val="0085284C"/>
    <w:rsid w:val="00852CBF"/>
    <w:rsid w:val="00852D85"/>
    <w:rsid w:val="00852F0D"/>
    <w:rsid w:val="00852F1F"/>
    <w:rsid w:val="00853306"/>
    <w:rsid w:val="008533B1"/>
    <w:rsid w:val="00853739"/>
    <w:rsid w:val="00853EFF"/>
    <w:rsid w:val="008551EC"/>
    <w:rsid w:val="00855426"/>
    <w:rsid w:val="008555FF"/>
    <w:rsid w:val="00855901"/>
    <w:rsid w:val="00855C47"/>
    <w:rsid w:val="00855CA6"/>
    <w:rsid w:val="00855ED1"/>
    <w:rsid w:val="0085676C"/>
    <w:rsid w:val="00857406"/>
    <w:rsid w:val="00857C7D"/>
    <w:rsid w:val="00860585"/>
    <w:rsid w:val="008614C9"/>
    <w:rsid w:val="00861AB5"/>
    <w:rsid w:val="0086229B"/>
    <w:rsid w:val="008623DB"/>
    <w:rsid w:val="00862C3C"/>
    <w:rsid w:val="008637CB"/>
    <w:rsid w:val="00863934"/>
    <w:rsid w:val="00863B89"/>
    <w:rsid w:val="008641CB"/>
    <w:rsid w:val="00864443"/>
    <w:rsid w:val="008663BD"/>
    <w:rsid w:val="008663EC"/>
    <w:rsid w:val="00867F06"/>
    <w:rsid w:val="00870016"/>
    <w:rsid w:val="00870792"/>
    <w:rsid w:val="008707DE"/>
    <w:rsid w:val="00871B06"/>
    <w:rsid w:val="00871D8B"/>
    <w:rsid w:val="0087254B"/>
    <w:rsid w:val="00872CD9"/>
    <w:rsid w:val="008733F9"/>
    <w:rsid w:val="008743CC"/>
    <w:rsid w:val="00874416"/>
    <w:rsid w:val="00874C11"/>
    <w:rsid w:val="0087515C"/>
    <w:rsid w:val="00875927"/>
    <w:rsid w:val="00875A08"/>
    <w:rsid w:val="00875EA8"/>
    <w:rsid w:val="0087643A"/>
    <w:rsid w:val="00876769"/>
    <w:rsid w:val="00877156"/>
    <w:rsid w:val="0087750C"/>
    <w:rsid w:val="0088022B"/>
    <w:rsid w:val="00880570"/>
    <w:rsid w:val="008810B8"/>
    <w:rsid w:val="00881451"/>
    <w:rsid w:val="00881EC1"/>
    <w:rsid w:val="008821E4"/>
    <w:rsid w:val="00882271"/>
    <w:rsid w:val="008829D4"/>
    <w:rsid w:val="00882AAF"/>
    <w:rsid w:val="008839FF"/>
    <w:rsid w:val="00883C9F"/>
    <w:rsid w:val="00883CC1"/>
    <w:rsid w:val="00884C7C"/>
    <w:rsid w:val="00884E62"/>
    <w:rsid w:val="008856BC"/>
    <w:rsid w:val="00885B19"/>
    <w:rsid w:val="00886044"/>
    <w:rsid w:val="008860C0"/>
    <w:rsid w:val="00886C94"/>
    <w:rsid w:val="00887257"/>
    <w:rsid w:val="00887427"/>
    <w:rsid w:val="008904D7"/>
    <w:rsid w:val="00890666"/>
    <w:rsid w:val="00890929"/>
    <w:rsid w:val="00890FE7"/>
    <w:rsid w:val="00891993"/>
    <w:rsid w:val="00893B93"/>
    <w:rsid w:val="00893BC3"/>
    <w:rsid w:val="008943D3"/>
    <w:rsid w:val="00894C48"/>
    <w:rsid w:val="00894CFF"/>
    <w:rsid w:val="00895041"/>
    <w:rsid w:val="00895A61"/>
    <w:rsid w:val="008962FE"/>
    <w:rsid w:val="0089681B"/>
    <w:rsid w:val="00896FC4"/>
    <w:rsid w:val="00897540"/>
    <w:rsid w:val="0089778B"/>
    <w:rsid w:val="00897877"/>
    <w:rsid w:val="008978D4"/>
    <w:rsid w:val="00897C64"/>
    <w:rsid w:val="00897DDB"/>
    <w:rsid w:val="008A000A"/>
    <w:rsid w:val="008A0685"/>
    <w:rsid w:val="008A06A9"/>
    <w:rsid w:val="008A0B84"/>
    <w:rsid w:val="008A0C24"/>
    <w:rsid w:val="008A16AD"/>
    <w:rsid w:val="008A1DCB"/>
    <w:rsid w:val="008A1EAE"/>
    <w:rsid w:val="008A249F"/>
    <w:rsid w:val="008A29FA"/>
    <w:rsid w:val="008A344B"/>
    <w:rsid w:val="008A39CD"/>
    <w:rsid w:val="008A3B1F"/>
    <w:rsid w:val="008A44EA"/>
    <w:rsid w:val="008A5655"/>
    <w:rsid w:val="008A57F2"/>
    <w:rsid w:val="008A5D1A"/>
    <w:rsid w:val="008A61B2"/>
    <w:rsid w:val="008A67B4"/>
    <w:rsid w:val="008A68E1"/>
    <w:rsid w:val="008A78FB"/>
    <w:rsid w:val="008A7C26"/>
    <w:rsid w:val="008B0067"/>
    <w:rsid w:val="008B015B"/>
    <w:rsid w:val="008B0527"/>
    <w:rsid w:val="008B0610"/>
    <w:rsid w:val="008B0E5E"/>
    <w:rsid w:val="008B1319"/>
    <w:rsid w:val="008B2716"/>
    <w:rsid w:val="008B3136"/>
    <w:rsid w:val="008B3143"/>
    <w:rsid w:val="008B352F"/>
    <w:rsid w:val="008B3813"/>
    <w:rsid w:val="008B4070"/>
    <w:rsid w:val="008B4DE2"/>
    <w:rsid w:val="008B516D"/>
    <w:rsid w:val="008B5288"/>
    <w:rsid w:val="008B5F51"/>
    <w:rsid w:val="008B5FAE"/>
    <w:rsid w:val="008B693B"/>
    <w:rsid w:val="008B6EA3"/>
    <w:rsid w:val="008B738D"/>
    <w:rsid w:val="008B77C4"/>
    <w:rsid w:val="008C0627"/>
    <w:rsid w:val="008C0C6D"/>
    <w:rsid w:val="008C1121"/>
    <w:rsid w:val="008C1258"/>
    <w:rsid w:val="008C18F9"/>
    <w:rsid w:val="008C1A36"/>
    <w:rsid w:val="008C1C56"/>
    <w:rsid w:val="008C4375"/>
    <w:rsid w:val="008C461D"/>
    <w:rsid w:val="008C49BA"/>
    <w:rsid w:val="008C52C4"/>
    <w:rsid w:val="008C5624"/>
    <w:rsid w:val="008C6D97"/>
    <w:rsid w:val="008C6EEB"/>
    <w:rsid w:val="008C7B3C"/>
    <w:rsid w:val="008C7C1E"/>
    <w:rsid w:val="008D14E5"/>
    <w:rsid w:val="008D2B99"/>
    <w:rsid w:val="008D3B96"/>
    <w:rsid w:val="008D3D13"/>
    <w:rsid w:val="008D3D15"/>
    <w:rsid w:val="008D4DAC"/>
    <w:rsid w:val="008D5048"/>
    <w:rsid w:val="008D5432"/>
    <w:rsid w:val="008D5C17"/>
    <w:rsid w:val="008D5F34"/>
    <w:rsid w:val="008D6256"/>
    <w:rsid w:val="008D69D2"/>
    <w:rsid w:val="008D6BD7"/>
    <w:rsid w:val="008D6C7E"/>
    <w:rsid w:val="008D6F4F"/>
    <w:rsid w:val="008D702D"/>
    <w:rsid w:val="008D7D61"/>
    <w:rsid w:val="008E0C17"/>
    <w:rsid w:val="008E175B"/>
    <w:rsid w:val="008E2CB7"/>
    <w:rsid w:val="008E3FA4"/>
    <w:rsid w:val="008E4255"/>
    <w:rsid w:val="008E4496"/>
    <w:rsid w:val="008E479C"/>
    <w:rsid w:val="008E491B"/>
    <w:rsid w:val="008E4CC3"/>
    <w:rsid w:val="008E5ECF"/>
    <w:rsid w:val="008E5F81"/>
    <w:rsid w:val="008E6284"/>
    <w:rsid w:val="008E64D3"/>
    <w:rsid w:val="008E67CD"/>
    <w:rsid w:val="008E68BA"/>
    <w:rsid w:val="008E6A13"/>
    <w:rsid w:val="008E6A36"/>
    <w:rsid w:val="008E6D67"/>
    <w:rsid w:val="008E7455"/>
    <w:rsid w:val="008F06CD"/>
    <w:rsid w:val="008F0EFC"/>
    <w:rsid w:val="008F1610"/>
    <w:rsid w:val="008F165A"/>
    <w:rsid w:val="008F18C7"/>
    <w:rsid w:val="008F1B92"/>
    <w:rsid w:val="008F1F82"/>
    <w:rsid w:val="008F28D8"/>
    <w:rsid w:val="008F3449"/>
    <w:rsid w:val="008F3F6D"/>
    <w:rsid w:val="008F4A5F"/>
    <w:rsid w:val="008F4E46"/>
    <w:rsid w:val="008F501D"/>
    <w:rsid w:val="008F5305"/>
    <w:rsid w:val="008F621A"/>
    <w:rsid w:val="008F659F"/>
    <w:rsid w:val="008F698A"/>
    <w:rsid w:val="008F6A1F"/>
    <w:rsid w:val="008F6A5D"/>
    <w:rsid w:val="008F778A"/>
    <w:rsid w:val="00900642"/>
    <w:rsid w:val="00900FAE"/>
    <w:rsid w:val="0090163B"/>
    <w:rsid w:val="00901789"/>
    <w:rsid w:val="0090180E"/>
    <w:rsid w:val="00901F95"/>
    <w:rsid w:val="0090263B"/>
    <w:rsid w:val="0090271D"/>
    <w:rsid w:val="00902DF8"/>
    <w:rsid w:val="00902FC6"/>
    <w:rsid w:val="00903720"/>
    <w:rsid w:val="0090384D"/>
    <w:rsid w:val="00903D52"/>
    <w:rsid w:val="00903FA5"/>
    <w:rsid w:val="009048F7"/>
    <w:rsid w:val="00904C7D"/>
    <w:rsid w:val="00905339"/>
    <w:rsid w:val="009054A7"/>
    <w:rsid w:val="00905708"/>
    <w:rsid w:val="00905B20"/>
    <w:rsid w:val="00906AEB"/>
    <w:rsid w:val="00906CF1"/>
    <w:rsid w:val="00906FC3"/>
    <w:rsid w:val="009072A6"/>
    <w:rsid w:val="00910A05"/>
    <w:rsid w:val="00911252"/>
    <w:rsid w:val="00911924"/>
    <w:rsid w:val="009121C4"/>
    <w:rsid w:val="009124B8"/>
    <w:rsid w:val="009127EB"/>
    <w:rsid w:val="00912838"/>
    <w:rsid w:val="00912DD5"/>
    <w:rsid w:val="009132DF"/>
    <w:rsid w:val="009138F8"/>
    <w:rsid w:val="00913C88"/>
    <w:rsid w:val="00913E5E"/>
    <w:rsid w:val="00913FD0"/>
    <w:rsid w:val="00914149"/>
    <w:rsid w:val="00914E33"/>
    <w:rsid w:val="00914F53"/>
    <w:rsid w:val="00915486"/>
    <w:rsid w:val="00915BB9"/>
    <w:rsid w:val="00915F45"/>
    <w:rsid w:val="0091640F"/>
    <w:rsid w:val="009169E1"/>
    <w:rsid w:val="0091710B"/>
    <w:rsid w:val="00917365"/>
    <w:rsid w:val="009176E1"/>
    <w:rsid w:val="00920031"/>
    <w:rsid w:val="00921758"/>
    <w:rsid w:val="009218F1"/>
    <w:rsid w:val="00921EB9"/>
    <w:rsid w:val="00923A89"/>
    <w:rsid w:val="00923A91"/>
    <w:rsid w:val="00923E63"/>
    <w:rsid w:val="00924067"/>
    <w:rsid w:val="009247B8"/>
    <w:rsid w:val="00924E25"/>
    <w:rsid w:val="00925421"/>
    <w:rsid w:val="00925709"/>
    <w:rsid w:val="00925893"/>
    <w:rsid w:val="00925B13"/>
    <w:rsid w:val="00926676"/>
    <w:rsid w:val="00930133"/>
    <w:rsid w:val="009301E0"/>
    <w:rsid w:val="00930B69"/>
    <w:rsid w:val="00930BBA"/>
    <w:rsid w:val="0093117B"/>
    <w:rsid w:val="0093117F"/>
    <w:rsid w:val="0093138F"/>
    <w:rsid w:val="00931A17"/>
    <w:rsid w:val="00931B2C"/>
    <w:rsid w:val="00932A5C"/>
    <w:rsid w:val="00932D97"/>
    <w:rsid w:val="00932FC7"/>
    <w:rsid w:val="00933B87"/>
    <w:rsid w:val="00934890"/>
    <w:rsid w:val="0093527E"/>
    <w:rsid w:val="00935C29"/>
    <w:rsid w:val="009377DE"/>
    <w:rsid w:val="00937D6C"/>
    <w:rsid w:val="00940198"/>
    <w:rsid w:val="00941599"/>
    <w:rsid w:val="0094218B"/>
    <w:rsid w:val="0094219A"/>
    <w:rsid w:val="0094233B"/>
    <w:rsid w:val="00942875"/>
    <w:rsid w:val="009434CF"/>
    <w:rsid w:val="00943ECE"/>
    <w:rsid w:val="009448CE"/>
    <w:rsid w:val="00944CA0"/>
    <w:rsid w:val="00945472"/>
    <w:rsid w:val="00945BA2"/>
    <w:rsid w:val="00945FE5"/>
    <w:rsid w:val="00946023"/>
    <w:rsid w:val="00946123"/>
    <w:rsid w:val="00946CB7"/>
    <w:rsid w:val="00946EA6"/>
    <w:rsid w:val="009474CF"/>
    <w:rsid w:val="0094763A"/>
    <w:rsid w:val="009476F6"/>
    <w:rsid w:val="00947BA0"/>
    <w:rsid w:val="009501D0"/>
    <w:rsid w:val="00950EFF"/>
    <w:rsid w:val="009519E9"/>
    <w:rsid w:val="00951AAB"/>
    <w:rsid w:val="00951B6E"/>
    <w:rsid w:val="00951C92"/>
    <w:rsid w:val="00951F70"/>
    <w:rsid w:val="00953193"/>
    <w:rsid w:val="00953699"/>
    <w:rsid w:val="00953AD8"/>
    <w:rsid w:val="0095432E"/>
    <w:rsid w:val="00954558"/>
    <w:rsid w:val="00954B26"/>
    <w:rsid w:val="00955317"/>
    <w:rsid w:val="009554A4"/>
    <w:rsid w:val="009560D2"/>
    <w:rsid w:val="009562AA"/>
    <w:rsid w:val="009573E7"/>
    <w:rsid w:val="00957469"/>
    <w:rsid w:val="00957534"/>
    <w:rsid w:val="00957DA6"/>
    <w:rsid w:val="00957FEB"/>
    <w:rsid w:val="00960064"/>
    <w:rsid w:val="009603F2"/>
    <w:rsid w:val="00960FC3"/>
    <w:rsid w:val="009616C4"/>
    <w:rsid w:val="009616F5"/>
    <w:rsid w:val="00962055"/>
    <w:rsid w:val="00962804"/>
    <w:rsid w:val="00963648"/>
    <w:rsid w:val="00963922"/>
    <w:rsid w:val="00963E05"/>
    <w:rsid w:val="009643BA"/>
    <w:rsid w:val="0096446C"/>
    <w:rsid w:val="00964582"/>
    <w:rsid w:val="009645DA"/>
    <w:rsid w:val="00964697"/>
    <w:rsid w:val="00965688"/>
    <w:rsid w:val="00966249"/>
    <w:rsid w:val="0096624E"/>
    <w:rsid w:val="009678DF"/>
    <w:rsid w:val="00967A20"/>
    <w:rsid w:val="00967BBB"/>
    <w:rsid w:val="009709DD"/>
    <w:rsid w:val="00970C4F"/>
    <w:rsid w:val="009710A5"/>
    <w:rsid w:val="00971560"/>
    <w:rsid w:val="009719E8"/>
    <w:rsid w:val="00971C01"/>
    <w:rsid w:val="009723AD"/>
    <w:rsid w:val="00972454"/>
    <w:rsid w:val="00972F0B"/>
    <w:rsid w:val="00973759"/>
    <w:rsid w:val="0097659E"/>
    <w:rsid w:val="009771D3"/>
    <w:rsid w:val="00977318"/>
    <w:rsid w:val="0097761F"/>
    <w:rsid w:val="009777CB"/>
    <w:rsid w:val="00977C7F"/>
    <w:rsid w:val="00980279"/>
    <w:rsid w:val="0098027A"/>
    <w:rsid w:val="00980749"/>
    <w:rsid w:val="00980D91"/>
    <w:rsid w:val="00982F61"/>
    <w:rsid w:val="00983707"/>
    <w:rsid w:val="0098413E"/>
    <w:rsid w:val="0098426F"/>
    <w:rsid w:val="009845F6"/>
    <w:rsid w:val="009847DE"/>
    <w:rsid w:val="00984E90"/>
    <w:rsid w:val="00985147"/>
    <w:rsid w:val="00985552"/>
    <w:rsid w:val="00985C13"/>
    <w:rsid w:val="00985CD5"/>
    <w:rsid w:val="00985D23"/>
    <w:rsid w:val="009861DF"/>
    <w:rsid w:val="009867A8"/>
    <w:rsid w:val="00986F35"/>
    <w:rsid w:val="009876CC"/>
    <w:rsid w:val="00987A99"/>
    <w:rsid w:val="00987B32"/>
    <w:rsid w:val="00990114"/>
    <w:rsid w:val="009905B0"/>
    <w:rsid w:val="00991BC8"/>
    <w:rsid w:val="00992DC7"/>
    <w:rsid w:val="009936DA"/>
    <w:rsid w:val="00993782"/>
    <w:rsid w:val="0099393A"/>
    <w:rsid w:val="00993ED5"/>
    <w:rsid w:val="00994337"/>
    <w:rsid w:val="009946E9"/>
    <w:rsid w:val="00994B23"/>
    <w:rsid w:val="009957CF"/>
    <w:rsid w:val="00995AA1"/>
    <w:rsid w:val="00995C0D"/>
    <w:rsid w:val="00995EFE"/>
    <w:rsid w:val="00997669"/>
    <w:rsid w:val="009979F4"/>
    <w:rsid w:val="009A1337"/>
    <w:rsid w:val="009A15AC"/>
    <w:rsid w:val="009A196F"/>
    <w:rsid w:val="009A1BBD"/>
    <w:rsid w:val="009A1F24"/>
    <w:rsid w:val="009A2C43"/>
    <w:rsid w:val="009A2CB8"/>
    <w:rsid w:val="009A32C3"/>
    <w:rsid w:val="009A3497"/>
    <w:rsid w:val="009A3536"/>
    <w:rsid w:val="009A3B0F"/>
    <w:rsid w:val="009A3B66"/>
    <w:rsid w:val="009A4A0F"/>
    <w:rsid w:val="009A4CE9"/>
    <w:rsid w:val="009A539D"/>
    <w:rsid w:val="009A6761"/>
    <w:rsid w:val="009A6B92"/>
    <w:rsid w:val="009B0141"/>
    <w:rsid w:val="009B0948"/>
    <w:rsid w:val="009B0E33"/>
    <w:rsid w:val="009B0F48"/>
    <w:rsid w:val="009B1A10"/>
    <w:rsid w:val="009B2128"/>
    <w:rsid w:val="009B26D7"/>
    <w:rsid w:val="009B2F22"/>
    <w:rsid w:val="009B35F4"/>
    <w:rsid w:val="009B3620"/>
    <w:rsid w:val="009B3751"/>
    <w:rsid w:val="009B3B43"/>
    <w:rsid w:val="009B3BBE"/>
    <w:rsid w:val="009B3E9B"/>
    <w:rsid w:val="009B57C7"/>
    <w:rsid w:val="009B5AE0"/>
    <w:rsid w:val="009B5BB8"/>
    <w:rsid w:val="009B5D28"/>
    <w:rsid w:val="009B63EB"/>
    <w:rsid w:val="009B70B1"/>
    <w:rsid w:val="009B7CC1"/>
    <w:rsid w:val="009C07C8"/>
    <w:rsid w:val="009C08E0"/>
    <w:rsid w:val="009C095C"/>
    <w:rsid w:val="009C0EE2"/>
    <w:rsid w:val="009C1014"/>
    <w:rsid w:val="009C1777"/>
    <w:rsid w:val="009C21E4"/>
    <w:rsid w:val="009C2317"/>
    <w:rsid w:val="009C2902"/>
    <w:rsid w:val="009C2DA4"/>
    <w:rsid w:val="009C31EF"/>
    <w:rsid w:val="009C3371"/>
    <w:rsid w:val="009C363A"/>
    <w:rsid w:val="009C3679"/>
    <w:rsid w:val="009C3781"/>
    <w:rsid w:val="009C3972"/>
    <w:rsid w:val="009C3B7E"/>
    <w:rsid w:val="009C451C"/>
    <w:rsid w:val="009C54E3"/>
    <w:rsid w:val="009C5C30"/>
    <w:rsid w:val="009C64B6"/>
    <w:rsid w:val="009C6915"/>
    <w:rsid w:val="009C693F"/>
    <w:rsid w:val="009C73DB"/>
    <w:rsid w:val="009C74F6"/>
    <w:rsid w:val="009C7505"/>
    <w:rsid w:val="009C77E1"/>
    <w:rsid w:val="009C7FE5"/>
    <w:rsid w:val="009D1419"/>
    <w:rsid w:val="009D14AF"/>
    <w:rsid w:val="009D14D8"/>
    <w:rsid w:val="009D14E7"/>
    <w:rsid w:val="009D1E5B"/>
    <w:rsid w:val="009D2636"/>
    <w:rsid w:val="009D270C"/>
    <w:rsid w:val="009D27E0"/>
    <w:rsid w:val="009D2BA9"/>
    <w:rsid w:val="009D2CF0"/>
    <w:rsid w:val="009D30AC"/>
    <w:rsid w:val="009D3865"/>
    <w:rsid w:val="009D3A37"/>
    <w:rsid w:val="009D3EBB"/>
    <w:rsid w:val="009D4656"/>
    <w:rsid w:val="009D4CEE"/>
    <w:rsid w:val="009D61C1"/>
    <w:rsid w:val="009D68FA"/>
    <w:rsid w:val="009D74D2"/>
    <w:rsid w:val="009D76BD"/>
    <w:rsid w:val="009D7747"/>
    <w:rsid w:val="009D77DB"/>
    <w:rsid w:val="009D7AA9"/>
    <w:rsid w:val="009E0B80"/>
    <w:rsid w:val="009E1E37"/>
    <w:rsid w:val="009E1E79"/>
    <w:rsid w:val="009E293E"/>
    <w:rsid w:val="009E2F26"/>
    <w:rsid w:val="009E307C"/>
    <w:rsid w:val="009E3721"/>
    <w:rsid w:val="009E426D"/>
    <w:rsid w:val="009E4325"/>
    <w:rsid w:val="009E4D74"/>
    <w:rsid w:val="009E51E2"/>
    <w:rsid w:val="009E5BB2"/>
    <w:rsid w:val="009E5BE1"/>
    <w:rsid w:val="009E5C7C"/>
    <w:rsid w:val="009E5CE0"/>
    <w:rsid w:val="009E601C"/>
    <w:rsid w:val="009E69CD"/>
    <w:rsid w:val="009E6ACE"/>
    <w:rsid w:val="009E72B0"/>
    <w:rsid w:val="009F0826"/>
    <w:rsid w:val="009F09EF"/>
    <w:rsid w:val="009F190A"/>
    <w:rsid w:val="009F1C32"/>
    <w:rsid w:val="009F1F2A"/>
    <w:rsid w:val="009F217F"/>
    <w:rsid w:val="009F2663"/>
    <w:rsid w:val="009F2C3E"/>
    <w:rsid w:val="009F2D0C"/>
    <w:rsid w:val="009F34FD"/>
    <w:rsid w:val="009F3BA4"/>
    <w:rsid w:val="009F3CD2"/>
    <w:rsid w:val="009F3F04"/>
    <w:rsid w:val="009F44B5"/>
    <w:rsid w:val="009F45E3"/>
    <w:rsid w:val="009F49C3"/>
    <w:rsid w:val="009F4C80"/>
    <w:rsid w:val="009F59FB"/>
    <w:rsid w:val="009F5A30"/>
    <w:rsid w:val="009F601D"/>
    <w:rsid w:val="009F62F5"/>
    <w:rsid w:val="009F668D"/>
    <w:rsid w:val="009F7733"/>
    <w:rsid w:val="009F782A"/>
    <w:rsid w:val="00A00864"/>
    <w:rsid w:val="00A01242"/>
    <w:rsid w:val="00A0129E"/>
    <w:rsid w:val="00A01860"/>
    <w:rsid w:val="00A025BD"/>
    <w:rsid w:val="00A031E5"/>
    <w:rsid w:val="00A032F0"/>
    <w:rsid w:val="00A03463"/>
    <w:rsid w:val="00A05529"/>
    <w:rsid w:val="00A05804"/>
    <w:rsid w:val="00A05941"/>
    <w:rsid w:val="00A06A45"/>
    <w:rsid w:val="00A076B9"/>
    <w:rsid w:val="00A07C53"/>
    <w:rsid w:val="00A10854"/>
    <w:rsid w:val="00A10CA9"/>
    <w:rsid w:val="00A111DC"/>
    <w:rsid w:val="00A124DD"/>
    <w:rsid w:val="00A1261B"/>
    <w:rsid w:val="00A12688"/>
    <w:rsid w:val="00A127E9"/>
    <w:rsid w:val="00A128A0"/>
    <w:rsid w:val="00A12A54"/>
    <w:rsid w:val="00A131EE"/>
    <w:rsid w:val="00A13434"/>
    <w:rsid w:val="00A13591"/>
    <w:rsid w:val="00A1387B"/>
    <w:rsid w:val="00A13B87"/>
    <w:rsid w:val="00A13C23"/>
    <w:rsid w:val="00A13D4D"/>
    <w:rsid w:val="00A141B5"/>
    <w:rsid w:val="00A145A0"/>
    <w:rsid w:val="00A148A2"/>
    <w:rsid w:val="00A15ABD"/>
    <w:rsid w:val="00A16E84"/>
    <w:rsid w:val="00A16EB3"/>
    <w:rsid w:val="00A17133"/>
    <w:rsid w:val="00A17152"/>
    <w:rsid w:val="00A17779"/>
    <w:rsid w:val="00A179B4"/>
    <w:rsid w:val="00A222CA"/>
    <w:rsid w:val="00A22438"/>
    <w:rsid w:val="00A22A3F"/>
    <w:rsid w:val="00A23658"/>
    <w:rsid w:val="00A24E4F"/>
    <w:rsid w:val="00A2506C"/>
    <w:rsid w:val="00A25132"/>
    <w:rsid w:val="00A251F4"/>
    <w:rsid w:val="00A25CE4"/>
    <w:rsid w:val="00A25D88"/>
    <w:rsid w:val="00A262FF"/>
    <w:rsid w:val="00A2675B"/>
    <w:rsid w:val="00A26BA0"/>
    <w:rsid w:val="00A26C26"/>
    <w:rsid w:val="00A27120"/>
    <w:rsid w:val="00A27609"/>
    <w:rsid w:val="00A300FA"/>
    <w:rsid w:val="00A306D6"/>
    <w:rsid w:val="00A30A3B"/>
    <w:rsid w:val="00A31483"/>
    <w:rsid w:val="00A316B1"/>
    <w:rsid w:val="00A3198F"/>
    <w:rsid w:val="00A31C17"/>
    <w:rsid w:val="00A31C8C"/>
    <w:rsid w:val="00A31E32"/>
    <w:rsid w:val="00A31E64"/>
    <w:rsid w:val="00A321A0"/>
    <w:rsid w:val="00A33C29"/>
    <w:rsid w:val="00A3435C"/>
    <w:rsid w:val="00A346D2"/>
    <w:rsid w:val="00A34A32"/>
    <w:rsid w:val="00A3523C"/>
    <w:rsid w:val="00A36EF9"/>
    <w:rsid w:val="00A3791B"/>
    <w:rsid w:val="00A40CB3"/>
    <w:rsid w:val="00A411C9"/>
    <w:rsid w:val="00A412E8"/>
    <w:rsid w:val="00A4158D"/>
    <w:rsid w:val="00A41918"/>
    <w:rsid w:val="00A424F4"/>
    <w:rsid w:val="00A42947"/>
    <w:rsid w:val="00A42A77"/>
    <w:rsid w:val="00A43261"/>
    <w:rsid w:val="00A43307"/>
    <w:rsid w:val="00A438CA"/>
    <w:rsid w:val="00A43A8D"/>
    <w:rsid w:val="00A44B05"/>
    <w:rsid w:val="00A44E66"/>
    <w:rsid w:val="00A45377"/>
    <w:rsid w:val="00A454A1"/>
    <w:rsid w:val="00A46883"/>
    <w:rsid w:val="00A46AB2"/>
    <w:rsid w:val="00A47D09"/>
    <w:rsid w:val="00A5066E"/>
    <w:rsid w:val="00A506EC"/>
    <w:rsid w:val="00A50D90"/>
    <w:rsid w:val="00A515E3"/>
    <w:rsid w:val="00A51823"/>
    <w:rsid w:val="00A51C1F"/>
    <w:rsid w:val="00A51D8C"/>
    <w:rsid w:val="00A51E0A"/>
    <w:rsid w:val="00A52A30"/>
    <w:rsid w:val="00A52E56"/>
    <w:rsid w:val="00A531BD"/>
    <w:rsid w:val="00A531C0"/>
    <w:rsid w:val="00A532FF"/>
    <w:rsid w:val="00A535A1"/>
    <w:rsid w:val="00A54265"/>
    <w:rsid w:val="00A55163"/>
    <w:rsid w:val="00A55439"/>
    <w:rsid w:val="00A56346"/>
    <w:rsid w:val="00A565CD"/>
    <w:rsid w:val="00A56622"/>
    <w:rsid w:val="00A56836"/>
    <w:rsid w:val="00A56AA3"/>
    <w:rsid w:val="00A56E4F"/>
    <w:rsid w:val="00A57688"/>
    <w:rsid w:val="00A57AC8"/>
    <w:rsid w:val="00A603DB"/>
    <w:rsid w:val="00A6110B"/>
    <w:rsid w:val="00A614E5"/>
    <w:rsid w:val="00A616F2"/>
    <w:rsid w:val="00A618AB"/>
    <w:rsid w:val="00A61C68"/>
    <w:rsid w:val="00A6247A"/>
    <w:rsid w:val="00A62D00"/>
    <w:rsid w:val="00A634A3"/>
    <w:rsid w:val="00A64449"/>
    <w:rsid w:val="00A647E7"/>
    <w:rsid w:val="00A64A70"/>
    <w:rsid w:val="00A64EA1"/>
    <w:rsid w:val="00A651B1"/>
    <w:rsid w:val="00A65AB2"/>
    <w:rsid w:val="00A66685"/>
    <w:rsid w:val="00A6780E"/>
    <w:rsid w:val="00A716FE"/>
    <w:rsid w:val="00A72046"/>
    <w:rsid w:val="00A721BE"/>
    <w:rsid w:val="00A72C4B"/>
    <w:rsid w:val="00A72FA1"/>
    <w:rsid w:val="00A73064"/>
    <w:rsid w:val="00A73B99"/>
    <w:rsid w:val="00A7400D"/>
    <w:rsid w:val="00A741AE"/>
    <w:rsid w:val="00A74530"/>
    <w:rsid w:val="00A7485D"/>
    <w:rsid w:val="00A7495F"/>
    <w:rsid w:val="00A74EAA"/>
    <w:rsid w:val="00A750CB"/>
    <w:rsid w:val="00A7518F"/>
    <w:rsid w:val="00A75F23"/>
    <w:rsid w:val="00A761C0"/>
    <w:rsid w:val="00A762B0"/>
    <w:rsid w:val="00A766A1"/>
    <w:rsid w:val="00A76897"/>
    <w:rsid w:val="00A769B2"/>
    <w:rsid w:val="00A76EAC"/>
    <w:rsid w:val="00A778AA"/>
    <w:rsid w:val="00A77D08"/>
    <w:rsid w:val="00A80802"/>
    <w:rsid w:val="00A80A67"/>
    <w:rsid w:val="00A80A76"/>
    <w:rsid w:val="00A80E17"/>
    <w:rsid w:val="00A813CA"/>
    <w:rsid w:val="00A8179E"/>
    <w:rsid w:val="00A81C39"/>
    <w:rsid w:val="00A82109"/>
    <w:rsid w:val="00A82D15"/>
    <w:rsid w:val="00A82DFF"/>
    <w:rsid w:val="00A832D5"/>
    <w:rsid w:val="00A83C90"/>
    <w:rsid w:val="00A844B5"/>
    <w:rsid w:val="00A85CD2"/>
    <w:rsid w:val="00A86296"/>
    <w:rsid w:val="00A86825"/>
    <w:rsid w:val="00A86CAD"/>
    <w:rsid w:val="00A87975"/>
    <w:rsid w:val="00A90215"/>
    <w:rsid w:val="00A90274"/>
    <w:rsid w:val="00A90329"/>
    <w:rsid w:val="00A907A4"/>
    <w:rsid w:val="00A908CF"/>
    <w:rsid w:val="00A91A09"/>
    <w:rsid w:val="00A91B2C"/>
    <w:rsid w:val="00A92FC9"/>
    <w:rsid w:val="00A9305B"/>
    <w:rsid w:val="00A9339E"/>
    <w:rsid w:val="00A936A5"/>
    <w:rsid w:val="00A936A6"/>
    <w:rsid w:val="00A936ED"/>
    <w:rsid w:val="00A93BD5"/>
    <w:rsid w:val="00A93E6B"/>
    <w:rsid w:val="00A942B0"/>
    <w:rsid w:val="00A944DB"/>
    <w:rsid w:val="00A94626"/>
    <w:rsid w:val="00A94D05"/>
    <w:rsid w:val="00A94D31"/>
    <w:rsid w:val="00A950CB"/>
    <w:rsid w:val="00A953BD"/>
    <w:rsid w:val="00A95D46"/>
    <w:rsid w:val="00A961A4"/>
    <w:rsid w:val="00A96677"/>
    <w:rsid w:val="00A96748"/>
    <w:rsid w:val="00A967DC"/>
    <w:rsid w:val="00A96918"/>
    <w:rsid w:val="00A97253"/>
    <w:rsid w:val="00A97388"/>
    <w:rsid w:val="00A974B2"/>
    <w:rsid w:val="00A97586"/>
    <w:rsid w:val="00A97A70"/>
    <w:rsid w:val="00A97C70"/>
    <w:rsid w:val="00AA006A"/>
    <w:rsid w:val="00AA04B1"/>
    <w:rsid w:val="00AA0BB1"/>
    <w:rsid w:val="00AA0C0D"/>
    <w:rsid w:val="00AA0C5C"/>
    <w:rsid w:val="00AA17C8"/>
    <w:rsid w:val="00AA23E7"/>
    <w:rsid w:val="00AA254F"/>
    <w:rsid w:val="00AA2C87"/>
    <w:rsid w:val="00AA2D2F"/>
    <w:rsid w:val="00AA3750"/>
    <w:rsid w:val="00AA4726"/>
    <w:rsid w:val="00AA495C"/>
    <w:rsid w:val="00AA4AE6"/>
    <w:rsid w:val="00AA5082"/>
    <w:rsid w:val="00AA5924"/>
    <w:rsid w:val="00AA5B2A"/>
    <w:rsid w:val="00AA5E89"/>
    <w:rsid w:val="00AA663F"/>
    <w:rsid w:val="00AA6C06"/>
    <w:rsid w:val="00AA71C0"/>
    <w:rsid w:val="00AA75A0"/>
    <w:rsid w:val="00AA792E"/>
    <w:rsid w:val="00AB0002"/>
    <w:rsid w:val="00AB198F"/>
    <w:rsid w:val="00AB1A7E"/>
    <w:rsid w:val="00AB225D"/>
    <w:rsid w:val="00AB24BB"/>
    <w:rsid w:val="00AB2641"/>
    <w:rsid w:val="00AB29AD"/>
    <w:rsid w:val="00AB2CD3"/>
    <w:rsid w:val="00AB3673"/>
    <w:rsid w:val="00AB3B03"/>
    <w:rsid w:val="00AB3D34"/>
    <w:rsid w:val="00AB4249"/>
    <w:rsid w:val="00AB4C49"/>
    <w:rsid w:val="00AB4F00"/>
    <w:rsid w:val="00AB5539"/>
    <w:rsid w:val="00AB5568"/>
    <w:rsid w:val="00AB60AE"/>
    <w:rsid w:val="00AB63F0"/>
    <w:rsid w:val="00AB68A3"/>
    <w:rsid w:val="00AB6BFA"/>
    <w:rsid w:val="00AB6D24"/>
    <w:rsid w:val="00AB72E1"/>
    <w:rsid w:val="00AB731F"/>
    <w:rsid w:val="00AB749A"/>
    <w:rsid w:val="00AC022B"/>
    <w:rsid w:val="00AC0F49"/>
    <w:rsid w:val="00AC18C5"/>
    <w:rsid w:val="00AC2242"/>
    <w:rsid w:val="00AC31C1"/>
    <w:rsid w:val="00AC3E47"/>
    <w:rsid w:val="00AC3EFC"/>
    <w:rsid w:val="00AC4E09"/>
    <w:rsid w:val="00AC5087"/>
    <w:rsid w:val="00AC52B6"/>
    <w:rsid w:val="00AC52CB"/>
    <w:rsid w:val="00AC537F"/>
    <w:rsid w:val="00AC5747"/>
    <w:rsid w:val="00AC6023"/>
    <w:rsid w:val="00AC605F"/>
    <w:rsid w:val="00AC62D2"/>
    <w:rsid w:val="00AC6540"/>
    <w:rsid w:val="00AC65F2"/>
    <w:rsid w:val="00AC6743"/>
    <w:rsid w:val="00AC70D8"/>
    <w:rsid w:val="00AC78C9"/>
    <w:rsid w:val="00AC7A81"/>
    <w:rsid w:val="00AC7B16"/>
    <w:rsid w:val="00AD038B"/>
    <w:rsid w:val="00AD0954"/>
    <w:rsid w:val="00AD0D9D"/>
    <w:rsid w:val="00AD10EE"/>
    <w:rsid w:val="00AD1134"/>
    <w:rsid w:val="00AD178F"/>
    <w:rsid w:val="00AD1DC1"/>
    <w:rsid w:val="00AD2E33"/>
    <w:rsid w:val="00AD3980"/>
    <w:rsid w:val="00AD3DE5"/>
    <w:rsid w:val="00AD4036"/>
    <w:rsid w:val="00AD44B6"/>
    <w:rsid w:val="00AD4925"/>
    <w:rsid w:val="00AD49C6"/>
    <w:rsid w:val="00AD5AB2"/>
    <w:rsid w:val="00AD5FFF"/>
    <w:rsid w:val="00AD6709"/>
    <w:rsid w:val="00AD76F7"/>
    <w:rsid w:val="00AD7C30"/>
    <w:rsid w:val="00AD7E68"/>
    <w:rsid w:val="00AE06C3"/>
    <w:rsid w:val="00AE0C4D"/>
    <w:rsid w:val="00AE188F"/>
    <w:rsid w:val="00AE1DF0"/>
    <w:rsid w:val="00AE2370"/>
    <w:rsid w:val="00AE44E5"/>
    <w:rsid w:val="00AE491E"/>
    <w:rsid w:val="00AE499C"/>
    <w:rsid w:val="00AE50E1"/>
    <w:rsid w:val="00AE5347"/>
    <w:rsid w:val="00AE604E"/>
    <w:rsid w:val="00AE65F9"/>
    <w:rsid w:val="00AE739F"/>
    <w:rsid w:val="00AE78AD"/>
    <w:rsid w:val="00AE7923"/>
    <w:rsid w:val="00AF0A9E"/>
    <w:rsid w:val="00AF0D99"/>
    <w:rsid w:val="00AF0EB8"/>
    <w:rsid w:val="00AF1B17"/>
    <w:rsid w:val="00AF1F41"/>
    <w:rsid w:val="00AF2AD6"/>
    <w:rsid w:val="00AF3BF3"/>
    <w:rsid w:val="00AF415D"/>
    <w:rsid w:val="00AF440A"/>
    <w:rsid w:val="00AF467A"/>
    <w:rsid w:val="00AF46F9"/>
    <w:rsid w:val="00AF539A"/>
    <w:rsid w:val="00AF5941"/>
    <w:rsid w:val="00AF625B"/>
    <w:rsid w:val="00AF686A"/>
    <w:rsid w:val="00AF70BA"/>
    <w:rsid w:val="00AF7259"/>
    <w:rsid w:val="00AF76BA"/>
    <w:rsid w:val="00AF7E5B"/>
    <w:rsid w:val="00B001F4"/>
    <w:rsid w:val="00B002E2"/>
    <w:rsid w:val="00B004A7"/>
    <w:rsid w:val="00B00F6A"/>
    <w:rsid w:val="00B0106E"/>
    <w:rsid w:val="00B01893"/>
    <w:rsid w:val="00B025D1"/>
    <w:rsid w:val="00B029D6"/>
    <w:rsid w:val="00B029E7"/>
    <w:rsid w:val="00B02A27"/>
    <w:rsid w:val="00B02D51"/>
    <w:rsid w:val="00B0378B"/>
    <w:rsid w:val="00B03F0A"/>
    <w:rsid w:val="00B041FA"/>
    <w:rsid w:val="00B04273"/>
    <w:rsid w:val="00B04B41"/>
    <w:rsid w:val="00B054CC"/>
    <w:rsid w:val="00B07204"/>
    <w:rsid w:val="00B1095D"/>
    <w:rsid w:val="00B10C31"/>
    <w:rsid w:val="00B11F7B"/>
    <w:rsid w:val="00B13691"/>
    <w:rsid w:val="00B138C9"/>
    <w:rsid w:val="00B13BD8"/>
    <w:rsid w:val="00B144D7"/>
    <w:rsid w:val="00B14503"/>
    <w:rsid w:val="00B14758"/>
    <w:rsid w:val="00B14A91"/>
    <w:rsid w:val="00B14D9F"/>
    <w:rsid w:val="00B15077"/>
    <w:rsid w:val="00B1627E"/>
    <w:rsid w:val="00B1642F"/>
    <w:rsid w:val="00B164CF"/>
    <w:rsid w:val="00B16886"/>
    <w:rsid w:val="00B16B3C"/>
    <w:rsid w:val="00B16B52"/>
    <w:rsid w:val="00B16FFC"/>
    <w:rsid w:val="00B1771E"/>
    <w:rsid w:val="00B17AF6"/>
    <w:rsid w:val="00B17C2C"/>
    <w:rsid w:val="00B17FA1"/>
    <w:rsid w:val="00B20525"/>
    <w:rsid w:val="00B205CC"/>
    <w:rsid w:val="00B21233"/>
    <w:rsid w:val="00B212C0"/>
    <w:rsid w:val="00B22B1D"/>
    <w:rsid w:val="00B22F23"/>
    <w:rsid w:val="00B234AA"/>
    <w:rsid w:val="00B23A7C"/>
    <w:rsid w:val="00B23FB7"/>
    <w:rsid w:val="00B2521E"/>
    <w:rsid w:val="00B254B4"/>
    <w:rsid w:val="00B257DE"/>
    <w:rsid w:val="00B26CFE"/>
    <w:rsid w:val="00B27C07"/>
    <w:rsid w:val="00B30A65"/>
    <w:rsid w:val="00B31BD9"/>
    <w:rsid w:val="00B32218"/>
    <w:rsid w:val="00B3278D"/>
    <w:rsid w:val="00B33C66"/>
    <w:rsid w:val="00B33EAD"/>
    <w:rsid w:val="00B350A7"/>
    <w:rsid w:val="00B3636E"/>
    <w:rsid w:val="00B37DA6"/>
    <w:rsid w:val="00B37FB0"/>
    <w:rsid w:val="00B405CE"/>
    <w:rsid w:val="00B41209"/>
    <w:rsid w:val="00B413B5"/>
    <w:rsid w:val="00B41BA2"/>
    <w:rsid w:val="00B422CE"/>
    <w:rsid w:val="00B4271C"/>
    <w:rsid w:val="00B428E0"/>
    <w:rsid w:val="00B42A52"/>
    <w:rsid w:val="00B42C15"/>
    <w:rsid w:val="00B42D14"/>
    <w:rsid w:val="00B42DFF"/>
    <w:rsid w:val="00B435D6"/>
    <w:rsid w:val="00B441B0"/>
    <w:rsid w:val="00B446D3"/>
    <w:rsid w:val="00B44DDE"/>
    <w:rsid w:val="00B45391"/>
    <w:rsid w:val="00B45707"/>
    <w:rsid w:val="00B4575A"/>
    <w:rsid w:val="00B45F73"/>
    <w:rsid w:val="00B45F8A"/>
    <w:rsid w:val="00B46125"/>
    <w:rsid w:val="00B4640C"/>
    <w:rsid w:val="00B470FB"/>
    <w:rsid w:val="00B47245"/>
    <w:rsid w:val="00B475E0"/>
    <w:rsid w:val="00B47780"/>
    <w:rsid w:val="00B47DFF"/>
    <w:rsid w:val="00B5013D"/>
    <w:rsid w:val="00B50234"/>
    <w:rsid w:val="00B516A6"/>
    <w:rsid w:val="00B52359"/>
    <w:rsid w:val="00B5263B"/>
    <w:rsid w:val="00B52C55"/>
    <w:rsid w:val="00B52E8B"/>
    <w:rsid w:val="00B5371A"/>
    <w:rsid w:val="00B5376D"/>
    <w:rsid w:val="00B538A3"/>
    <w:rsid w:val="00B53DA9"/>
    <w:rsid w:val="00B53E68"/>
    <w:rsid w:val="00B54AF6"/>
    <w:rsid w:val="00B54D4A"/>
    <w:rsid w:val="00B552B2"/>
    <w:rsid w:val="00B55E1A"/>
    <w:rsid w:val="00B56087"/>
    <w:rsid w:val="00B572BC"/>
    <w:rsid w:val="00B577EF"/>
    <w:rsid w:val="00B57DCE"/>
    <w:rsid w:val="00B60124"/>
    <w:rsid w:val="00B6072B"/>
    <w:rsid w:val="00B60A1A"/>
    <w:rsid w:val="00B61FF1"/>
    <w:rsid w:val="00B63997"/>
    <w:rsid w:val="00B6417A"/>
    <w:rsid w:val="00B64289"/>
    <w:rsid w:val="00B643DA"/>
    <w:rsid w:val="00B64811"/>
    <w:rsid w:val="00B651C7"/>
    <w:rsid w:val="00B6603E"/>
    <w:rsid w:val="00B66309"/>
    <w:rsid w:val="00B66AF1"/>
    <w:rsid w:val="00B674CD"/>
    <w:rsid w:val="00B67A5A"/>
    <w:rsid w:val="00B7058E"/>
    <w:rsid w:val="00B70E1C"/>
    <w:rsid w:val="00B71043"/>
    <w:rsid w:val="00B7130E"/>
    <w:rsid w:val="00B71518"/>
    <w:rsid w:val="00B71EB9"/>
    <w:rsid w:val="00B72296"/>
    <w:rsid w:val="00B72A28"/>
    <w:rsid w:val="00B72E96"/>
    <w:rsid w:val="00B732CE"/>
    <w:rsid w:val="00B738B8"/>
    <w:rsid w:val="00B73B14"/>
    <w:rsid w:val="00B73D9F"/>
    <w:rsid w:val="00B73FE6"/>
    <w:rsid w:val="00B740D6"/>
    <w:rsid w:val="00B74772"/>
    <w:rsid w:val="00B747B1"/>
    <w:rsid w:val="00B75878"/>
    <w:rsid w:val="00B76388"/>
    <w:rsid w:val="00B769E5"/>
    <w:rsid w:val="00B76E65"/>
    <w:rsid w:val="00B773E6"/>
    <w:rsid w:val="00B77437"/>
    <w:rsid w:val="00B7757F"/>
    <w:rsid w:val="00B776E1"/>
    <w:rsid w:val="00B77FFA"/>
    <w:rsid w:val="00B800D2"/>
    <w:rsid w:val="00B80384"/>
    <w:rsid w:val="00B8065A"/>
    <w:rsid w:val="00B80E98"/>
    <w:rsid w:val="00B81C20"/>
    <w:rsid w:val="00B8274E"/>
    <w:rsid w:val="00B82967"/>
    <w:rsid w:val="00B84926"/>
    <w:rsid w:val="00B854C9"/>
    <w:rsid w:val="00B85A98"/>
    <w:rsid w:val="00B86B8B"/>
    <w:rsid w:val="00B86BCF"/>
    <w:rsid w:val="00B86BD2"/>
    <w:rsid w:val="00B87A5C"/>
    <w:rsid w:val="00B87E24"/>
    <w:rsid w:val="00B90D28"/>
    <w:rsid w:val="00B90E9C"/>
    <w:rsid w:val="00B912C1"/>
    <w:rsid w:val="00B913F3"/>
    <w:rsid w:val="00B917C1"/>
    <w:rsid w:val="00B91E40"/>
    <w:rsid w:val="00B92059"/>
    <w:rsid w:val="00B9222E"/>
    <w:rsid w:val="00B925E1"/>
    <w:rsid w:val="00B92978"/>
    <w:rsid w:val="00B92EC1"/>
    <w:rsid w:val="00B93315"/>
    <w:rsid w:val="00B937AE"/>
    <w:rsid w:val="00B93865"/>
    <w:rsid w:val="00B94AFD"/>
    <w:rsid w:val="00B94BD4"/>
    <w:rsid w:val="00B953E7"/>
    <w:rsid w:val="00B95860"/>
    <w:rsid w:val="00B968F3"/>
    <w:rsid w:val="00B96AB8"/>
    <w:rsid w:val="00B96F35"/>
    <w:rsid w:val="00B97CC3"/>
    <w:rsid w:val="00B97D95"/>
    <w:rsid w:val="00BA00C7"/>
    <w:rsid w:val="00BA07AB"/>
    <w:rsid w:val="00BA0AAA"/>
    <w:rsid w:val="00BA2573"/>
    <w:rsid w:val="00BA2FC8"/>
    <w:rsid w:val="00BA3161"/>
    <w:rsid w:val="00BA31AC"/>
    <w:rsid w:val="00BA366C"/>
    <w:rsid w:val="00BA36E2"/>
    <w:rsid w:val="00BA3DC9"/>
    <w:rsid w:val="00BA3FB8"/>
    <w:rsid w:val="00BA4C5D"/>
    <w:rsid w:val="00BA5248"/>
    <w:rsid w:val="00BA52DD"/>
    <w:rsid w:val="00BA56DC"/>
    <w:rsid w:val="00BA580D"/>
    <w:rsid w:val="00BA6B2A"/>
    <w:rsid w:val="00BB04DF"/>
    <w:rsid w:val="00BB08C5"/>
    <w:rsid w:val="00BB0B00"/>
    <w:rsid w:val="00BB10EE"/>
    <w:rsid w:val="00BB122F"/>
    <w:rsid w:val="00BB2625"/>
    <w:rsid w:val="00BB382A"/>
    <w:rsid w:val="00BB4781"/>
    <w:rsid w:val="00BB4CAB"/>
    <w:rsid w:val="00BB54D8"/>
    <w:rsid w:val="00BB5838"/>
    <w:rsid w:val="00BB64C4"/>
    <w:rsid w:val="00BB6F46"/>
    <w:rsid w:val="00BB71E2"/>
    <w:rsid w:val="00BB7C00"/>
    <w:rsid w:val="00BB7C1C"/>
    <w:rsid w:val="00BC03DF"/>
    <w:rsid w:val="00BC0891"/>
    <w:rsid w:val="00BC0AA3"/>
    <w:rsid w:val="00BC0B73"/>
    <w:rsid w:val="00BC0EE2"/>
    <w:rsid w:val="00BC0EF7"/>
    <w:rsid w:val="00BC13F6"/>
    <w:rsid w:val="00BC1483"/>
    <w:rsid w:val="00BC14CF"/>
    <w:rsid w:val="00BC21E7"/>
    <w:rsid w:val="00BC25C5"/>
    <w:rsid w:val="00BC272D"/>
    <w:rsid w:val="00BC2D14"/>
    <w:rsid w:val="00BC3B9D"/>
    <w:rsid w:val="00BC3DDF"/>
    <w:rsid w:val="00BC4364"/>
    <w:rsid w:val="00BC4813"/>
    <w:rsid w:val="00BC4896"/>
    <w:rsid w:val="00BC4BBF"/>
    <w:rsid w:val="00BC4CFE"/>
    <w:rsid w:val="00BC4EE7"/>
    <w:rsid w:val="00BC502A"/>
    <w:rsid w:val="00BC5203"/>
    <w:rsid w:val="00BC5A77"/>
    <w:rsid w:val="00BC5C5E"/>
    <w:rsid w:val="00BC6104"/>
    <w:rsid w:val="00BC64E9"/>
    <w:rsid w:val="00BC68E1"/>
    <w:rsid w:val="00BC6A24"/>
    <w:rsid w:val="00BC6D67"/>
    <w:rsid w:val="00BD053B"/>
    <w:rsid w:val="00BD0FDE"/>
    <w:rsid w:val="00BD13B3"/>
    <w:rsid w:val="00BD16B6"/>
    <w:rsid w:val="00BD249C"/>
    <w:rsid w:val="00BD3300"/>
    <w:rsid w:val="00BD3365"/>
    <w:rsid w:val="00BD3634"/>
    <w:rsid w:val="00BD366D"/>
    <w:rsid w:val="00BD39E6"/>
    <w:rsid w:val="00BD3B51"/>
    <w:rsid w:val="00BD3F19"/>
    <w:rsid w:val="00BD3F22"/>
    <w:rsid w:val="00BD4CF2"/>
    <w:rsid w:val="00BD550F"/>
    <w:rsid w:val="00BD6184"/>
    <w:rsid w:val="00BD6898"/>
    <w:rsid w:val="00BD6DD1"/>
    <w:rsid w:val="00BD6F66"/>
    <w:rsid w:val="00BD7779"/>
    <w:rsid w:val="00BD7B17"/>
    <w:rsid w:val="00BD7C13"/>
    <w:rsid w:val="00BD7C7C"/>
    <w:rsid w:val="00BD7E62"/>
    <w:rsid w:val="00BE041C"/>
    <w:rsid w:val="00BE093A"/>
    <w:rsid w:val="00BE096F"/>
    <w:rsid w:val="00BE0A4F"/>
    <w:rsid w:val="00BE0D4D"/>
    <w:rsid w:val="00BE152A"/>
    <w:rsid w:val="00BE1A53"/>
    <w:rsid w:val="00BE227B"/>
    <w:rsid w:val="00BE2962"/>
    <w:rsid w:val="00BE2E91"/>
    <w:rsid w:val="00BE3609"/>
    <w:rsid w:val="00BE3E87"/>
    <w:rsid w:val="00BE4FD7"/>
    <w:rsid w:val="00BE5189"/>
    <w:rsid w:val="00BE5429"/>
    <w:rsid w:val="00BE5F2F"/>
    <w:rsid w:val="00BE6299"/>
    <w:rsid w:val="00BE667D"/>
    <w:rsid w:val="00BE673F"/>
    <w:rsid w:val="00BE7EF3"/>
    <w:rsid w:val="00BE7FA2"/>
    <w:rsid w:val="00BF129C"/>
    <w:rsid w:val="00BF193E"/>
    <w:rsid w:val="00BF1F42"/>
    <w:rsid w:val="00BF2AA2"/>
    <w:rsid w:val="00BF2C35"/>
    <w:rsid w:val="00BF2C3C"/>
    <w:rsid w:val="00BF30D3"/>
    <w:rsid w:val="00BF37ED"/>
    <w:rsid w:val="00BF3983"/>
    <w:rsid w:val="00BF411E"/>
    <w:rsid w:val="00BF439E"/>
    <w:rsid w:val="00BF5906"/>
    <w:rsid w:val="00BF59C3"/>
    <w:rsid w:val="00BF5BB2"/>
    <w:rsid w:val="00BF6DE3"/>
    <w:rsid w:val="00BF72BE"/>
    <w:rsid w:val="00BF7492"/>
    <w:rsid w:val="00BF78BC"/>
    <w:rsid w:val="00BF7D93"/>
    <w:rsid w:val="00C00236"/>
    <w:rsid w:val="00C0088D"/>
    <w:rsid w:val="00C011DE"/>
    <w:rsid w:val="00C013F6"/>
    <w:rsid w:val="00C01414"/>
    <w:rsid w:val="00C01461"/>
    <w:rsid w:val="00C01498"/>
    <w:rsid w:val="00C01D3F"/>
    <w:rsid w:val="00C0262B"/>
    <w:rsid w:val="00C02C39"/>
    <w:rsid w:val="00C0308A"/>
    <w:rsid w:val="00C030ED"/>
    <w:rsid w:val="00C0320E"/>
    <w:rsid w:val="00C03AC3"/>
    <w:rsid w:val="00C03F83"/>
    <w:rsid w:val="00C0490F"/>
    <w:rsid w:val="00C04F06"/>
    <w:rsid w:val="00C04F5F"/>
    <w:rsid w:val="00C05038"/>
    <w:rsid w:val="00C05B79"/>
    <w:rsid w:val="00C06074"/>
    <w:rsid w:val="00C06328"/>
    <w:rsid w:val="00C06EFA"/>
    <w:rsid w:val="00C07368"/>
    <w:rsid w:val="00C07576"/>
    <w:rsid w:val="00C07D52"/>
    <w:rsid w:val="00C07FCC"/>
    <w:rsid w:val="00C1076D"/>
    <w:rsid w:val="00C108D0"/>
    <w:rsid w:val="00C11526"/>
    <w:rsid w:val="00C119EC"/>
    <w:rsid w:val="00C11F51"/>
    <w:rsid w:val="00C1229B"/>
    <w:rsid w:val="00C12652"/>
    <w:rsid w:val="00C12C01"/>
    <w:rsid w:val="00C13FB0"/>
    <w:rsid w:val="00C144C2"/>
    <w:rsid w:val="00C149C6"/>
    <w:rsid w:val="00C14B34"/>
    <w:rsid w:val="00C15A2A"/>
    <w:rsid w:val="00C15E7A"/>
    <w:rsid w:val="00C1621A"/>
    <w:rsid w:val="00C169E5"/>
    <w:rsid w:val="00C179A3"/>
    <w:rsid w:val="00C179B0"/>
    <w:rsid w:val="00C17DCD"/>
    <w:rsid w:val="00C2033A"/>
    <w:rsid w:val="00C206D3"/>
    <w:rsid w:val="00C208A6"/>
    <w:rsid w:val="00C211D6"/>
    <w:rsid w:val="00C2199B"/>
    <w:rsid w:val="00C2272F"/>
    <w:rsid w:val="00C22E37"/>
    <w:rsid w:val="00C24131"/>
    <w:rsid w:val="00C25648"/>
    <w:rsid w:val="00C25DEA"/>
    <w:rsid w:val="00C26528"/>
    <w:rsid w:val="00C272E2"/>
    <w:rsid w:val="00C2772C"/>
    <w:rsid w:val="00C27BED"/>
    <w:rsid w:val="00C27CAD"/>
    <w:rsid w:val="00C27F32"/>
    <w:rsid w:val="00C27FEC"/>
    <w:rsid w:val="00C30038"/>
    <w:rsid w:val="00C300DA"/>
    <w:rsid w:val="00C30BF5"/>
    <w:rsid w:val="00C30D7B"/>
    <w:rsid w:val="00C31C83"/>
    <w:rsid w:val="00C32508"/>
    <w:rsid w:val="00C32DC9"/>
    <w:rsid w:val="00C32DFC"/>
    <w:rsid w:val="00C330EB"/>
    <w:rsid w:val="00C33133"/>
    <w:rsid w:val="00C333EC"/>
    <w:rsid w:val="00C34072"/>
    <w:rsid w:val="00C3443D"/>
    <w:rsid w:val="00C359BE"/>
    <w:rsid w:val="00C35AA3"/>
    <w:rsid w:val="00C35F1B"/>
    <w:rsid w:val="00C36009"/>
    <w:rsid w:val="00C364C0"/>
    <w:rsid w:val="00C36C89"/>
    <w:rsid w:val="00C36F74"/>
    <w:rsid w:val="00C37048"/>
    <w:rsid w:val="00C37671"/>
    <w:rsid w:val="00C376BE"/>
    <w:rsid w:val="00C3777D"/>
    <w:rsid w:val="00C37C14"/>
    <w:rsid w:val="00C41035"/>
    <w:rsid w:val="00C412B8"/>
    <w:rsid w:val="00C413A7"/>
    <w:rsid w:val="00C41448"/>
    <w:rsid w:val="00C4197E"/>
    <w:rsid w:val="00C41BC0"/>
    <w:rsid w:val="00C42A56"/>
    <w:rsid w:val="00C42C42"/>
    <w:rsid w:val="00C42EBD"/>
    <w:rsid w:val="00C42FC5"/>
    <w:rsid w:val="00C434CB"/>
    <w:rsid w:val="00C43D41"/>
    <w:rsid w:val="00C43E83"/>
    <w:rsid w:val="00C4499E"/>
    <w:rsid w:val="00C44A95"/>
    <w:rsid w:val="00C44E81"/>
    <w:rsid w:val="00C45363"/>
    <w:rsid w:val="00C50195"/>
    <w:rsid w:val="00C50257"/>
    <w:rsid w:val="00C507E8"/>
    <w:rsid w:val="00C50E26"/>
    <w:rsid w:val="00C5163B"/>
    <w:rsid w:val="00C51732"/>
    <w:rsid w:val="00C51C14"/>
    <w:rsid w:val="00C51F95"/>
    <w:rsid w:val="00C526C3"/>
    <w:rsid w:val="00C52AE0"/>
    <w:rsid w:val="00C52EE0"/>
    <w:rsid w:val="00C52FCC"/>
    <w:rsid w:val="00C533DA"/>
    <w:rsid w:val="00C537A9"/>
    <w:rsid w:val="00C537EF"/>
    <w:rsid w:val="00C5396F"/>
    <w:rsid w:val="00C5427D"/>
    <w:rsid w:val="00C54514"/>
    <w:rsid w:val="00C547B6"/>
    <w:rsid w:val="00C547DD"/>
    <w:rsid w:val="00C54FD2"/>
    <w:rsid w:val="00C55114"/>
    <w:rsid w:val="00C5521F"/>
    <w:rsid w:val="00C55E5B"/>
    <w:rsid w:val="00C56259"/>
    <w:rsid w:val="00C56C85"/>
    <w:rsid w:val="00C570A7"/>
    <w:rsid w:val="00C57161"/>
    <w:rsid w:val="00C57768"/>
    <w:rsid w:val="00C579A3"/>
    <w:rsid w:val="00C57CFF"/>
    <w:rsid w:val="00C57DEE"/>
    <w:rsid w:val="00C57E05"/>
    <w:rsid w:val="00C608DF"/>
    <w:rsid w:val="00C61706"/>
    <w:rsid w:val="00C61F04"/>
    <w:rsid w:val="00C63417"/>
    <w:rsid w:val="00C643D7"/>
    <w:rsid w:val="00C64617"/>
    <w:rsid w:val="00C648B3"/>
    <w:rsid w:val="00C6534E"/>
    <w:rsid w:val="00C65716"/>
    <w:rsid w:val="00C65789"/>
    <w:rsid w:val="00C658E7"/>
    <w:rsid w:val="00C65A47"/>
    <w:rsid w:val="00C65B0A"/>
    <w:rsid w:val="00C662B4"/>
    <w:rsid w:val="00C6741E"/>
    <w:rsid w:val="00C67714"/>
    <w:rsid w:val="00C70150"/>
    <w:rsid w:val="00C71245"/>
    <w:rsid w:val="00C71A6F"/>
    <w:rsid w:val="00C71AD5"/>
    <w:rsid w:val="00C71E4A"/>
    <w:rsid w:val="00C71EF2"/>
    <w:rsid w:val="00C71FE0"/>
    <w:rsid w:val="00C72A5C"/>
    <w:rsid w:val="00C72C86"/>
    <w:rsid w:val="00C72F3A"/>
    <w:rsid w:val="00C73CFB"/>
    <w:rsid w:val="00C7409B"/>
    <w:rsid w:val="00C75FFE"/>
    <w:rsid w:val="00C7613B"/>
    <w:rsid w:val="00C76709"/>
    <w:rsid w:val="00C76B85"/>
    <w:rsid w:val="00C76DA8"/>
    <w:rsid w:val="00C76E78"/>
    <w:rsid w:val="00C7759F"/>
    <w:rsid w:val="00C775C9"/>
    <w:rsid w:val="00C776B4"/>
    <w:rsid w:val="00C80F10"/>
    <w:rsid w:val="00C81E14"/>
    <w:rsid w:val="00C8241E"/>
    <w:rsid w:val="00C827F1"/>
    <w:rsid w:val="00C82A7D"/>
    <w:rsid w:val="00C82B94"/>
    <w:rsid w:val="00C8394E"/>
    <w:rsid w:val="00C84082"/>
    <w:rsid w:val="00C84645"/>
    <w:rsid w:val="00C846C1"/>
    <w:rsid w:val="00C85025"/>
    <w:rsid w:val="00C85B23"/>
    <w:rsid w:val="00C863F9"/>
    <w:rsid w:val="00C86C11"/>
    <w:rsid w:val="00C86DF9"/>
    <w:rsid w:val="00C86E87"/>
    <w:rsid w:val="00C86EA3"/>
    <w:rsid w:val="00C872E1"/>
    <w:rsid w:val="00C876FF"/>
    <w:rsid w:val="00C87719"/>
    <w:rsid w:val="00C87C37"/>
    <w:rsid w:val="00C87D76"/>
    <w:rsid w:val="00C9047A"/>
    <w:rsid w:val="00C90BB0"/>
    <w:rsid w:val="00C91247"/>
    <w:rsid w:val="00C91930"/>
    <w:rsid w:val="00C91BF1"/>
    <w:rsid w:val="00C91C32"/>
    <w:rsid w:val="00C91FDF"/>
    <w:rsid w:val="00C92D1A"/>
    <w:rsid w:val="00C92E87"/>
    <w:rsid w:val="00C92FC0"/>
    <w:rsid w:val="00C93007"/>
    <w:rsid w:val="00C93262"/>
    <w:rsid w:val="00C933C6"/>
    <w:rsid w:val="00C9406F"/>
    <w:rsid w:val="00C94394"/>
    <w:rsid w:val="00C943E5"/>
    <w:rsid w:val="00C94422"/>
    <w:rsid w:val="00C947B2"/>
    <w:rsid w:val="00C94E09"/>
    <w:rsid w:val="00C95D3D"/>
    <w:rsid w:val="00C968D6"/>
    <w:rsid w:val="00C96AAF"/>
    <w:rsid w:val="00C96E23"/>
    <w:rsid w:val="00CA04BA"/>
    <w:rsid w:val="00CA083A"/>
    <w:rsid w:val="00CA085D"/>
    <w:rsid w:val="00CA0AAD"/>
    <w:rsid w:val="00CA1199"/>
    <w:rsid w:val="00CA19CD"/>
    <w:rsid w:val="00CA49AD"/>
    <w:rsid w:val="00CA5EFD"/>
    <w:rsid w:val="00CA5F22"/>
    <w:rsid w:val="00CA68A9"/>
    <w:rsid w:val="00CA778E"/>
    <w:rsid w:val="00CA7CC3"/>
    <w:rsid w:val="00CA7E74"/>
    <w:rsid w:val="00CB08EC"/>
    <w:rsid w:val="00CB0BCF"/>
    <w:rsid w:val="00CB0EC4"/>
    <w:rsid w:val="00CB0F35"/>
    <w:rsid w:val="00CB15F6"/>
    <w:rsid w:val="00CB28FF"/>
    <w:rsid w:val="00CB47B1"/>
    <w:rsid w:val="00CB5A95"/>
    <w:rsid w:val="00CB692E"/>
    <w:rsid w:val="00CB76B0"/>
    <w:rsid w:val="00CB7955"/>
    <w:rsid w:val="00CB7F10"/>
    <w:rsid w:val="00CC052D"/>
    <w:rsid w:val="00CC19BC"/>
    <w:rsid w:val="00CC23D9"/>
    <w:rsid w:val="00CC2676"/>
    <w:rsid w:val="00CC2F8E"/>
    <w:rsid w:val="00CC34B7"/>
    <w:rsid w:val="00CC3A26"/>
    <w:rsid w:val="00CC45F3"/>
    <w:rsid w:val="00CC4695"/>
    <w:rsid w:val="00CC4BFB"/>
    <w:rsid w:val="00CC4FFF"/>
    <w:rsid w:val="00CC52F8"/>
    <w:rsid w:val="00CC68D5"/>
    <w:rsid w:val="00CC7D3D"/>
    <w:rsid w:val="00CC7E18"/>
    <w:rsid w:val="00CC7ECA"/>
    <w:rsid w:val="00CD06C2"/>
    <w:rsid w:val="00CD0EEB"/>
    <w:rsid w:val="00CD1213"/>
    <w:rsid w:val="00CD138F"/>
    <w:rsid w:val="00CD202E"/>
    <w:rsid w:val="00CD2ED4"/>
    <w:rsid w:val="00CD3545"/>
    <w:rsid w:val="00CD36B3"/>
    <w:rsid w:val="00CD4724"/>
    <w:rsid w:val="00CD47B3"/>
    <w:rsid w:val="00CD522E"/>
    <w:rsid w:val="00CD6209"/>
    <w:rsid w:val="00CD6508"/>
    <w:rsid w:val="00CD687F"/>
    <w:rsid w:val="00CD689F"/>
    <w:rsid w:val="00CD69DF"/>
    <w:rsid w:val="00CD7851"/>
    <w:rsid w:val="00CE0308"/>
    <w:rsid w:val="00CE0CEB"/>
    <w:rsid w:val="00CE0CFC"/>
    <w:rsid w:val="00CE1DE6"/>
    <w:rsid w:val="00CE3BE2"/>
    <w:rsid w:val="00CE4064"/>
    <w:rsid w:val="00CE41B8"/>
    <w:rsid w:val="00CE4487"/>
    <w:rsid w:val="00CE455A"/>
    <w:rsid w:val="00CE4752"/>
    <w:rsid w:val="00CE48F6"/>
    <w:rsid w:val="00CE5F5A"/>
    <w:rsid w:val="00CE6047"/>
    <w:rsid w:val="00CE6CCE"/>
    <w:rsid w:val="00CF04A7"/>
    <w:rsid w:val="00CF090B"/>
    <w:rsid w:val="00CF09B6"/>
    <w:rsid w:val="00CF0FF7"/>
    <w:rsid w:val="00CF12F1"/>
    <w:rsid w:val="00CF135C"/>
    <w:rsid w:val="00CF1D8F"/>
    <w:rsid w:val="00CF21B9"/>
    <w:rsid w:val="00CF2364"/>
    <w:rsid w:val="00CF2938"/>
    <w:rsid w:val="00CF29AF"/>
    <w:rsid w:val="00CF4148"/>
    <w:rsid w:val="00CF540A"/>
    <w:rsid w:val="00CF5464"/>
    <w:rsid w:val="00CF647A"/>
    <w:rsid w:val="00CF6908"/>
    <w:rsid w:val="00CF70E1"/>
    <w:rsid w:val="00CF7139"/>
    <w:rsid w:val="00CF795A"/>
    <w:rsid w:val="00D0008E"/>
    <w:rsid w:val="00D00112"/>
    <w:rsid w:val="00D0022F"/>
    <w:rsid w:val="00D009B7"/>
    <w:rsid w:val="00D01A67"/>
    <w:rsid w:val="00D01AE0"/>
    <w:rsid w:val="00D01BF3"/>
    <w:rsid w:val="00D01C02"/>
    <w:rsid w:val="00D0226A"/>
    <w:rsid w:val="00D023A4"/>
    <w:rsid w:val="00D030E9"/>
    <w:rsid w:val="00D03288"/>
    <w:rsid w:val="00D03725"/>
    <w:rsid w:val="00D03949"/>
    <w:rsid w:val="00D03969"/>
    <w:rsid w:val="00D03C46"/>
    <w:rsid w:val="00D03D06"/>
    <w:rsid w:val="00D04380"/>
    <w:rsid w:val="00D043A7"/>
    <w:rsid w:val="00D04F93"/>
    <w:rsid w:val="00D04FD0"/>
    <w:rsid w:val="00D05357"/>
    <w:rsid w:val="00D05A69"/>
    <w:rsid w:val="00D05B29"/>
    <w:rsid w:val="00D06A16"/>
    <w:rsid w:val="00D06B6B"/>
    <w:rsid w:val="00D07165"/>
    <w:rsid w:val="00D07924"/>
    <w:rsid w:val="00D10FD7"/>
    <w:rsid w:val="00D11926"/>
    <w:rsid w:val="00D12685"/>
    <w:rsid w:val="00D12EE7"/>
    <w:rsid w:val="00D12F0F"/>
    <w:rsid w:val="00D1363F"/>
    <w:rsid w:val="00D1388E"/>
    <w:rsid w:val="00D13A33"/>
    <w:rsid w:val="00D14511"/>
    <w:rsid w:val="00D153BF"/>
    <w:rsid w:val="00D1618F"/>
    <w:rsid w:val="00D172F5"/>
    <w:rsid w:val="00D176A7"/>
    <w:rsid w:val="00D178C9"/>
    <w:rsid w:val="00D17F91"/>
    <w:rsid w:val="00D20359"/>
    <w:rsid w:val="00D20775"/>
    <w:rsid w:val="00D214BB"/>
    <w:rsid w:val="00D226AD"/>
    <w:rsid w:val="00D22874"/>
    <w:rsid w:val="00D228FF"/>
    <w:rsid w:val="00D23308"/>
    <w:rsid w:val="00D23869"/>
    <w:rsid w:val="00D23FA6"/>
    <w:rsid w:val="00D2425D"/>
    <w:rsid w:val="00D24354"/>
    <w:rsid w:val="00D24389"/>
    <w:rsid w:val="00D247BA"/>
    <w:rsid w:val="00D24CB1"/>
    <w:rsid w:val="00D26306"/>
    <w:rsid w:val="00D26373"/>
    <w:rsid w:val="00D26573"/>
    <w:rsid w:val="00D26632"/>
    <w:rsid w:val="00D27D1E"/>
    <w:rsid w:val="00D27D53"/>
    <w:rsid w:val="00D27FCB"/>
    <w:rsid w:val="00D304B2"/>
    <w:rsid w:val="00D30BE3"/>
    <w:rsid w:val="00D30DE5"/>
    <w:rsid w:val="00D31023"/>
    <w:rsid w:val="00D316DF"/>
    <w:rsid w:val="00D31C98"/>
    <w:rsid w:val="00D326BC"/>
    <w:rsid w:val="00D32BBA"/>
    <w:rsid w:val="00D3359C"/>
    <w:rsid w:val="00D33880"/>
    <w:rsid w:val="00D348A0"/>
    <w:rsid w:val="00D34FA3"/>
    <w:rsid w:val="00D35317"/>
    <w:rsid w:val="00D3628D"/>
    <w:rsid w:val="00D375C5"/>
    <w:rsid w:val="00D379BB"/>
    <w:rsid w:val="00D37A5E"/>
    <w:rsid w:val="00D37D5D"/>
    <w:rsid w:val="00D37EB2"/>
    <w:rsid w:val="00D37FBF"/>
    <w:rsid w:val="00D402E9"/>
    <w:rsid w:val="00D4037A"/>
    <w:rsid w:val="00D406BF"/>
    <w:rsid w:val="00D40787"/>
    <w:rsid w:val="00D41ED4"/>
    <w:rsid w:val="00D42762"/>
    <w:rsid w:val="00D429DB"/>
    <w:rsid w:val="00D43085"/>
    <w:rsid w:val="00D43A22"/>
    <w:rsid w:val="00D43A4B"/>
    <w:rsid w:val="00D43E8B"/>
    <w:rsid w:val="00D44308"/>
    <w:rsid w:val="00D443A9"/>
    <w:rsid w:val="00D443FB"/>
    <w:rsid w:val="00D459D4"/>
    <w:rsid w:val="00D45B39"/>
    <w:rsid w:val="00D46088"/>
    <w:rsid w:val="00D463A8"/>
    <w:rsid w:val="00D4671A"/>
    <w:rsid w:val="00D46D63"/>
    <w:rsid w:val="00D470D8"/>
    <w:rsid w:val="00D5028C"/>
    <w:rsid w:val="00D5032C"/>
    <w:rsid w:val="00D5047C"/>
    <w:rsid w:val="00D50D0A"/>
    <w:rsid w:val="00D51025"/>
    <w:rsid w:val="00D51773"/>
    <w:rsid w:val="00D52020"/>
    <w:rsid w:val="00D5272A"/>
    <w:rsid w:val="00D52DA2"/>
    <w:rsid w:val="00D52E39"/>
    <w:rsid w:val="00D53AE2"/>
    <w:rsid w:val="00D54729"/>
    <w:rsid w:val="00D54A6A"/>
    <w:rsid w:val="00D54AAD"/>
    <w:rsid w:val="00D55471"/>
    <w:rsid w:val="00D55B4C"/>
    <w:rsid w:val="00D55E42"/>
    <w:rsid w:val="00D56462"/>
    <w:rsid w:val="00D56731"/>
    <w:rsid w:val="00D5690D"/>
    <w:rsid w:val="00D56AD9"/>
    <w:rsid w:val="00D576C5"/>
    <w:rsid w:val="00D579FB"/>
    <w:rsid w:val="00D57E1D"/>
    <w:rsid w:val="00D57EE2"/>
    <w:rsid w:val="00D60118"/>
    <w:rsid w:val="00D605AB"/>
    <w:rsid w:val="00D605DC"/>
    <w:rsid w:val="00D607A5"/>
    <w:rsid w:val="00D60AEE"/>
    <w:rsid w:val="00D61345"/>
    <w:rsid w:val="00D613F9"/>
    <w:rsid w:val="00D61C6A"/>
    <w:rsid w:val="00D62599"/>
    <w:rsid w:val="00D62A18"/>
    <w:rsid w:val="00D63199"/>
    <w:rsid w:val="00D6383A"/>
    <w:rsid w:val="00D63C9D"/>
    <w:rsid w:val="00D63E0F"/>
    <w:rsid w:val="00D64006"/>
    <w:rsid w:val="00D64E52"/>
    <w:rsid w:val="00D65941"/>
    <w:rsid w:val="00D659F6"/>
    <w:rsid w:val="00D672FF"/>
    <w:rsid w:val="00D674BE"/>
    <w:rsid w:val="00D676F5"/>
    <w:rsid w:val="00D676FA"/>
    <w:rsid w:val="00D677B9"/>
    <w:rsid w:val="00D678F9"/>
    <w:rsid w:val="00D67954"/>
    <w:rsid w:val="00D679FF"/>
    <w:rsid w:val="00D67C3F"/>
    <w:rsid w:val="00D67C95"/>
    <w:rsid w:val="00D67D22"/>
    <w:rsid w:val="00D702C4"/>
    <w:rsid w:val="00D7036E"/>
    <w:rsid w:val="00D70460"/>
    <w:rsid w:val="00D706BE"/>
    <w:rsid w:val="00D708A8"/>
    <w:rsid w:val="00D71360"/>
    <w:rsid w:val="00D71372"/>
    <w:rsid w:val="00D72084"/>
    <w:rsid w:val="00D72431"/>
    <w:rsid w:val="00D727C9"/>
    <w:rsid w:val="00D7299D"/>
    <w:rsid w:val="00D72BB0"/>
    <w:rsid w:val="00D7319C"/>
    <w:rsid w:val="00D736B8"/>
    <w:rsid w:val="00D74992"/>
    <w:rsid w:val="00D75BE0"/>
    <w:rsid w:val="00D75EBA"/>
    <w:rsid w:val="00D761A1"/>
    <w:rsid w:val="00D76C26"/>
    <w:rsid w:val="00D800B5"/>
    <w:rsid w:val="00D80968"/>
    <w:rsid w:val="00D8109B"/>
    <w:rsid w:val="00D81190"/>
    <w:rsid w:val="00D8214A"/>
    <w:rsid w:val="00D83AED"/>
    <w:rsid w:val="00D845A8"/>
    <w:rsid w:val="00D852E0"/>
    <w:rsid w:val="00D85A4A"/>
    <w:rsid w:val="00D85D79"/>
    <w:rsid w:val="00D85EA6"/>
    <w:rsid w:val="00D87755"/>
    <w:rsid w:val="00D87A5A"/>
    <w:rsid w:val="00D908C2"/>
    <w:rsid w:val="00D90D10"/>
    <w:rsid w:val="00D9115C"/>
    <w:rsid w:val="00D912E5"/>
    <w:rsid w:val="00D91953"/>
    <w:rsid w:val="00D91A13"/>
    <w:rsid w:val="00D91F3B"/>
    <w:rsid w:val="00D92531"/>
    <w:rsid w:val="00D92614"/>
    <w:rsid w:val="00D92693"/>
    <w:rsid w:val="00D92AB6"/>
    <w:rsid w:val="00D92BB1"/>
    <w:rsid w:val="00D9365D"/>
    <w:rsid w:val="00D93E49"/>
    <w:rsid w:val="00D93FC8"/>
    <w:rsid w:val="00D94419"/>
    <w:rsid w:val="00D94A65"/>
    <w:rsid w:val="00D94E0E"/>
    <w:rsid w:val="00D95754"/>
    <w:rsid w:val="00D96315"/>
    <w:rsid w:val="00D97563"/>
    <w:rsid w:val="00D97D98"/>
    <w:rsid w:val="00D97DF8"/>
    <w:rsid w:val="00DA01E5"/>
    <w:rsid w:val="00DA13E3"/>
    <w:rsid w:val="00DA1F2F"/>
    <w:rsid w:val="00DA22BC"/>
    <w:rsid w:val="00DA25CE"/>
    <w:rsid w:val="00DA2827"/>
    <w:rsid w:val="00DA3BAB"/>
    <w:rsid w:val="00DA4026"/>
    <w:rsid w:val="00DA434C"/>
    <w:rsid w:val="00DA4445"/>
    <w:rsid w:val="00DA4862"/>
    <w:rsid w:val="00DA4F1B"/>
    <w:rsid w:val="00DA5338"/>
    <w:rsid w:val="00DA5C5B"/>
    <w:rsid w:val="00DA5E00"/>
    <w:rsid w:val="00DA6450"/>
    <w:rsid w:val="00DA6517"/>
    <w:rsid w:val="00DA6B77"/>
    <w:rsid w:val="00DA6D17"/>
    <w:rsid w:val="00DA7143"/>
    <w:rsid w:val="00DA7931"/>
    <w:rsid w:val="00DA7DED"/>
    <w:rsid w:val="00DB1351"/>
    <w:rsid w:val="00DB1AC3"/>
    <w:rsid w:val="00DB237C"/>
    <w:rsid w:val="00DB24A7"/>
    <w:rsid w:val="00DB2F21"/>
    <w:rsid w:val="00DB318E"/>
    <w:rsid w:val="00DB33C5"/>
    <w:rsid w:val="00DB34A8"/>
    <w:rsid w:val="00DB3D17"/>
    <w:rsid w:val="00DB3D28"/>
    <w:rsid w:val="00DB439B"/>
    <w:rsid w:val="00DB51FE"/>
    <w:rsid w:val="00DB5AF3"/>
    <w:rsid w:val="00DB5B96"/>
    <w:rsid w:val="00DB6435"/>
    <w:rsid w:val="00DB6F60"/>
    <w:rsid w:val="00DB6F6B"/>
    <w:rsid w:val="00DB7BB2"/>
    <w:rsid w:val="00DB7BB6"/>
    <w:rsid w:val="00DC07FE"/>
    <w:rsid w:val="00DC1862"/>
    <w:rsid w:val="00DC1EBE"/>
    <w:rsid w:val="00DC27E7"/>
    <w:rsid w:val="00DC2B5C"/>
    <w:rsid w:val="00DC38ED"/>
    <w:rsid w:val="00DC3A5F"/>
    <w:rsid w:val="00DC43B7"/>
    <w:rsid w:val="00DC48B4"/>
    <w:rsid w:val="00DC4AC1"/>
    <w:rsid w:val="00DC4E79"/>
    <w:rsid w:val="00DC52AE"/>
    <w:rsid w:val="00DC6275"/>
    <w:rsid w:val="00DC68C7"/>
    <w:rsid w:val="00DC6A27"/>
    <w:rsid w:val="00DC6A2D"/>
    <w:rsid w:val="00DC6F02"/>
    <w:rsid w:val="00DC7CB8"/>
    <w:rsid w:val="00DC7DC6"/>
    <w:rsid w:val="00DC7F43"/>
    <w:rsid w:val="00DD029D"/>
    <w:rsid w:val="00DD040B"/>
    <w:rsid w:val="00DD0F48"/>
    <w:rsid w:val="00DD1C83"/>
    <w:rsid w:val="00DD2394"/>
    <w:rsid w:val="00DD242B"/>
    <w:rsid w:val="00DD3692"/>
    <w:rsid w:val="00DD38C0"/>
    <w:rsid w:val="00DD4C77"/>
    <w:rsid w:val="00DD4D86"/>
    <w:rsid w:val="00DD5BEE"/>
    <w:rsid w:val="00DD5C8D"/>
    <w:rsid w:val="00DD6A49"/>
    <w:rsid w:val="00DD6D08"/>
    <w:rsid w:val="00DD6EDD"/>
    <w:rsid w:val="00DD72E5"/>
    <w:rsid w:val="00DD792F"/>
    <w:rsid w:val="00DE00EB"/>
    <w:rsid w:val="00DE03D7"/>
    <w:rsid w:val="00DE13FD"/>
    <w:rsid w:val="00DE1BAE"/>
    <w:rsid w:val="00DE1EB2"/>
    <w:rsid w:val="00DE2CB7"/>
    <w:rsid w:val="00DE2DD8"/>
    <w:rsid w:val="00DE422E"/>
    <w:rsid w:val="00DE4EDD"/>
    <w:rsid w:val="00DE56DE"/>
    <w:rsid w:val="00DE589A"/>
    <w:rsid w:val="00DE6593"/>
    <w:rsid w:val="00DE6873"/>
    <w:rsid w:val="00DE7E07"/>
    <w:rsid w:val="00DF0E79"/>
    <w:rsid w:val="00DF24C8"/>
    <w:rsid w:val="00DF26BD"/>
    <w:rsid w:val="00DF290D"/>
    <w:rsid w:val="00DF2EAA"/>
    <w:rsid w:val="00DF3437"/>
    <w:rsid w:val="00DF34B5"/>
    <w:rsid w:val="00DF3B8F"/>
    <w:rsid w:val="00DF45C1"/>
    <w:rsid w:val="00DF4F82"/>
    <w:rsid w:val="00DF58F7"/>
    <w:rsid w:val="00DF6221"/>
    <w:rsid w:val="00DF6395"/>
    <w:rsid w:val="00DF680C"/>
    <w:rsid w:val="00DF7347"/>
    <w:rsid w:val="00DF734E"/>
    <w:rsid w:val="00DF7768"/>
    <w:rsid w:val="00E00EF9"/>
    <w:rsid w:val="00E01326"/>
    <w:rsid w:val="00E01A66"/>
    <w:rsid w:val="00E01EA4"/>
    <w:rsid w:val="00E03818"/>
    <w:rsid w:val="00E04122"/>
    <w:rsid w:val="00E0467D"/>
    <w:rsid w:val="00E04B4E"/>
    <w:rsid w:val="00E0531B"/>
    <w:rsid w:val="00E0547D"/>
    <w:rsid w:val="00E05A73"/>
    <w:rsid w:val="00E06668"/>
    <w:rsid w:val="00E06A70"/>
    <w:rsid w:val="00E073A7"/>
    <w:rsid w:val="00E07475"/>
    <w:rsid w:val="00E1033B"/>
    <w:rsid w:val="00E104D6"/>
    <w:rsid w:val="00E10F51"/>
    <w:rsid w:val="00E11207"/>
    <w:rsid w:val="00E11966"/>
    <w:rsid w:val="00E12092"/>
    <w:rsid w:val="00E123DB"/>
    <w:rsid w:val="00E127F4"/>
    <w:rsid w:val="00E12D49"/>
    <w:rsid w:val="00E131B7"/>
    <w:rsid w:val="00E1342B"/>
    <w:rsid w:val="00E1434F"/>
    <w:rsid w:val="00E14897"/>
    <w:rsid w:val="00E14AB2"/>
    <w:rsid w:val="00E14DAD"/>
    <w:rsid w:val="00E15307"/>
    <w:rsid w:val="00E1573D"/>
    <w:rsid w:val="00E158F3"/>
    <w:rsid w:val="00E15EB8"/>
    <w:rsid w:val="00E205A9"/>
    <w:rsid w:val="00E20A12"/>
    <w:rsid w:val="00E20A4C"/>
    <w:rsid w:val="00E20C51"/>
    <w:rsid w:val="00E20DA4"/>
    <w:rsid w:val="00E20F63"/>
    <w:rsid w:val="00E211CF"/>
    <w:rsid w:val="00E21DA8"/>
    <w:rsid w:val="00E2274A"/>
    <w:rsid w:val="00E23662"/>
    <w:rsid w:val="00E23E7D"/>
    <w:rsid w:val="00E23E8E"/>
    <w:rsid w:val="00E24559"/>
    <w:rsid w:val="00E2487F"/>
    <w:rsid w:val="00E24D20"/>
    <w:rsid w:val="00E2560D"/>
    <w:rsid w:val="00E25F15"/>
    <w:rsid w:val="00E26167"/>
    <w:rsid w:val="00E262C6"/>
    <w:rsid w:val="00E2671F"/>
    <w:rsid w:val="00E26E9B"/>
    <w:rsid w:val="00E273B6"/>
    <w:rsid w:val="00E31184"/>
    <w:rsid w:val="00E318FF"/>
    <w:rsid w:val="00E31DE9"/>
    <w:rsid w:val="00E31EE5"/>
    <w:rsid w:val="00E32A09"/>
    <w:rsid w:val="00E32E5D"/>
    <w:rsid w:val="00E330B3"/>
    <w:rsid w:val="00E341B2"/>
    <w:rsid w:val="00E34374"/>
    <w:rsid w:val="00E345DD"/>
    <w:rsid w:val="00E34D00"/>
    <w:rsid w:val="00E34EC8"/>
    <w:rsid w:val="00E351AF"/>
    <w:rsid w:val="00E36A4D"/>
    <w:rsid w:val="00E36F8C"/>
    <w:rsid w:val="00E374A8"/>
    <w:rsid w:val="00E37925"/>
    <w:rsid w:val="00E37F19"/>
    <w:rsid w:val="00E4018F"/>
    <w:rsid w:val="00E4072B"/>
    <w:rsid w:val="00E4073B"/>
    <w:rsid w:val="00E407E3"/>
    <w:rsid w:val="00E4093D"/>
    <w:rsid w:val="00E40960"/>
    <w:rsid w:val="00E41022"/>
    <w:rsid w:val="00E4203A"/>
    <w:rsid w:val="00E42489"/>
    <w:rsid w:val="00E42521"/>
    <w:rsid w:val="00E42811"/>
    <w:rsid w:val="00E42A22"/>
    <w:rsid w:val="00E42E8E"/>
    <w:rsid w:val="00E433E8"/>
    <w:rsid w:val="00E435D0"/>
    <w:rsid w:val="00E443E2"/>
    <w:rsid w:val="00E4505E"/>
    <w:rsid w:val="00E45143"/>
    <w:rsid w:val="00E45D18"/>
    <w:rsid w:val="00E469FC"/>
    <w:rsid w:val="00E46A7A"/>
    <w:rsid w:val="00E46CEE"/>
    <w:rsid w:val="00E46D51"/>
    <w:rsid w:val="00E47045"/>
    <w:rsid w:val="00E47434"/>
    <w:rsid w:val="00E4746A"/>
    <w:rsid w:val="00E501DC"/>
    <w:rsid w:val="00E5064D"/>
    <w:rsid w:val="00E50977"/>
    <w:rsid w:val="00E50DA9"/>
    <w:rsid w:val="00E52BA0"/>
    <w:rsid w:val="00E5417F"/>
    <w:rsid w:val="00E545BC"/>
    <w:rsid w:val="00E5468E"/>
    <w:rsid w:val="00E5470B"/>
    <w:rsid w:val="00E54A9D"/>
    <w:rsid w:val="00E54D86"/>
    <w:rsid w:val="00E54E66"/>
    <w:rsid w:val="00E55139"/>
    <w:rsid w:val="00E560B3"/>
    <w:rsid w:val="00E56197"/>
    <w:rsid w:val="00E562C4"/>
    <w:rsid w:val="00E56AA0"/>
    <w:rsid w:val="00E57346"/>
    <w:rsid w:val="00E5793A"/>
    <w:rsid w:val="00E57EC3"/>
    <w:rsid w:val="00E600FF"/>
    <w:rsid w:val="00E6063D"/>
    <w:rsid w:val="00E60771"/>
    <w:rsid w:val="00E61DDD"/>
    <w:rsid w:val="00E6223C"/>
    <w:rsid w:val="00E62DED"/>
    <w:rsid w:val="00E633AA"/>
    <w:rsid w:val="00E63EC4"/>
    <w:rsid w:val="00E63ED6"/>
    <w:rsid w:val="00E6422E"/>
    <w:rsid w:val="00E64DCE"/>
    <w:rsid w:val="00E6591F"/>
    <w:rsid w:val="00E6644D"/>
    <w:rsid w:val="00E66A5A"/>
    <w:rsid w:val="00E66E9C"/>
    <w:rsid w:val="00E676B9"/>
    <w:rsid w:val="00E67ED9"/>
    <w:rsid w:val="00E701AC"/>
    <w:rsid w:val="00E70933"/>
    <w:rsid w:val="00E71230"/>
    <w:rsid w:val="00E71AC4"/>
    <w:rsid w:val="00E71E9A"/>
    <w:rsid w:val="00E71E9B"/>
    <w:rsid w:val="00E721B9"/>
    <w:rsid w:val="00E73096"/>
    <w:rsid w:val="00E732BD"/>
    <w:rsid w:val="00E73395"/>
    <w:rsid w:val="00E73F35"/>
    <w:rsid w:val="00E741B7"/>
    <w:rsid w:val="00E750E7"/>
    <w:rsid w:val="00E75A49"/>
    <w:rsid w:val="00E77106"/>
    <w:rsid w:val="00E771E2"/>
    <w:rsid w:val="00E77937"/>
    <w:rsid w:val="00E800F1"/>
    <w:rsid w:val="00E815A2"/>
    <w:rsid w:val="00E819B3"/>
    <w:rsid w:val="00E826D9"/>
    <w:rsid w:val="00E83399"/>
    <w:rsid w:val="00E841F9"/>
    <w:rsid w:val="00E855D8"/>
    <w:rsid w:val="00E85BE1"/>
    <w:rsid w:val="00E85E2C"/>
    <w:rsid w:val="00E86889"/>
    <w:rsid w:val="00E86E01"/>
    <w:rsid w:val="00E879C9"/>
    <w:rsid w:val="00E9094C"/>
    <w:rsid w:val="00E91800"/>
    <w:rsid w:val="00E91EED"/>
    <w:rsid w:val="00E92268"/>
    <w:rsid w:val="00E924A6"/>
    <w:rsid w:val="00E92C66"/>
    <w:rsid w:val="00E934B6"/>
    <w:rsid w:val="00E937E7"/>
    <w:rsid w:val="00E945F6"/>
    <w:rsid w:val="00E94C4C"/>
    <w:rsid w:val="00E94F2B"/>
    <w:rsid w:val="00E958B7"/>
    <w:rsid w:val="00E958ED"/>
    <w:rsid w:val="00E95B1A"/>
    <w:rsid w:val="00E966DC"/>
    <w:rsid w:val="00E96CAD"/>
    <w:rsid w:val="00E975A5"/>
    <w:rsid w:val="00E978E7"/>
    <w:rsid w:val="00EA050E"/>
    <w:rsid w:val="00EA0DB9"/>
    <w:rsid w:val="00EA0DE7"/>
    <w:rsid w:val="00EA0FC1"/>
    <w:rsid w:val="00EA1C47"/>
    <w:rsid w:val="00EA2386"/>
    <w:rsid w:val="00EA2964"/>
    <w:rsid w:val="00EA2C13"/>
    <w:rsid w:val="00EA30DB"/>
    <w:rsid w:val="00EA4425"/>
    <w:rsid w:val="00EA4C51"/>
    <w:rsid w:val="00EA530B"/>
    <w:rsid w:val="00EA588B"/>
    <w:rsid w:val="00EA5F7C"/>
    <w:rsid w:val="00EA6055"/>
    <w:rsid w:val="00EA672D"/>
    <w:rsid w:val="00EA6A8D"/>
    <w:rsid w:val="00EA6E6B"/>
    <w:rsid w:val="00EA7144"/>
    <w:rsid w:val="00EB0150"/>
    <w:rsid w:val="00EB03C2"/>
    <w:rsid w:val="00EB109C"/>
    <w:rsid w:val="00EB1AC3"/>
    <w:rsid w:val="00EB1E3A"/>
    <w:rsid w:val="00EB2C98"/>
    <w:rsid w:val="00EB2FC5"/>
    <w:rsid w:val="00EB30F0"/>
    <w:rsid w:val="00EB3598"/>
    <w:rsid w:val="00EB3DBA"/>
    <w:rsid w:val="00EB40E1"/>
    <w:rsid w:val="00EB43BB"/>
    <w:rsid w:val="00EB468B"/>
    <w:rsid w:val="00EB5125"/>
    <w:rsid w:val="00EB6999"/>
    <w:rsid w:val="00EB6C91"/>
    <w:rsid w:val="00EB7DEF"/>
    <w:rsid w:val="00EB7F2B"/>
    <w:rsid w:val="00EB7F3E"/>
    <w:rsid w:val="00EC00B0"/>
    <w:rsid w:val="00EC015B"/>
    <w:rsid w:val="00EC0C54"/>
    <w:rsid w:val="00EC114F"/>
    <w:rsid w:val="00EC131A"/>
    <w:rsid w:val="00EC1AE3"/>
    <w:rsid w:val="00EC1F58"/>
    <w:rsid w:val="00EC2A85"/>
    <w:rsid w:val="00EC2B4F"/>
    <w:rsid w:val="00EC2C20"/>
    <w:rsid w:val="00EC31D9"/>
    <w:rsid w:val="00EC40F0"/>
    <w:rsid w:val="00EC484C"/>
    <w:rsid w:val="00EC4EF3"/>
    <w:rsid w:val="00EC5008"/>
    <w:rsid w:val="00EC6988"/>
    <w:rsid w:val="00EC6EA1"/>
    <w:rsid w:val="00EC6F6A"/>
    <w:rsid w:val="00EC758F"/>
    <w:rsid w:val="00EC7C8C"/>
    <w:rsid w:val="00EC7E09"/>
    <w:rsid w:val="00EC7FA3"/>
    <w:rsid w:val="00ED0172"/>
    <w:rsid w:val="00ED01C1"/>
    <w:rsid w:val="00ED04EC"/>
    <w:rsid w:val="00ED04FF"/>
    <w:rsid w:val="00ED067C"/>
    <w:rsid w:val="00ED06E2"/>
    <w:rsid w:val="00ED0740"/>
    <w:rsid w:val="00ED0B1A"/>
    <w:rsid w:val="00ED0B3A"/>
    <w:rsid w:val="00ED0E7C"/>
    <w:rsid w:val="00ED11BC"/>
    <w:rsid w:val="00ED1527"/>
    <w:rsid w:val="00ED1630"/>
    <w:rsid w:val="00ED17EC"/>
    <w:rsid w:val="00ED2793"/>
    <w:rsid w:val="00ED2AF7"/>
    <w:rsid w:val="00ED2E0E"/>
    <w:rsid w:val="00ED3940"/>
    <w:rsid w:val="00ED3F02"/>
    <w:rsid w:val="00ED4E72"/>
    <w:rsid w:val="00ED5D16"/>
    <w:rsid w:val="00ED5E5D"/>
    <w:rsid w:val="00ED5FE4"/>
    <w:rsid w:val="00ED60B4"/>
    <w:rsid w:val="00ED6131"/>
    <w:rsid w:val="00ED6221"/>
    <w:rsid w:val="00ED7175"/>
    <w:rsid w:val="00ED73E9"/>
    <w:rsid w:val="00ED7DD3"/>
    <w:rsid w:val="00EE0147"/>
    <w:rsid w:val="00EE0A24"/>
    <w:rsid w:val="00EE0C5D"/>
    <w:rsid w:val="00EE0EE8"/>
    <w:rsid w:val="00EE2017"/>
    <w:rsid w:val="00EE25D2"/>
    <w:rsid w:val="00EE2F3C"/>
    <w:rsid w:val="00EE30E4"/>
    <w:rsid w:val="00EE3171"/>
    <w:rsid w:val="00EE41D1"/>
    <w:rsid w:val="00EE4996"/>
    <w:rsid w:val="00EE4B12"/>
    <w:rsid w:val="00EE4BBC"/>
    <w:rsid w:val="00EE5762"/>
    <w:rsid w:val="00EE5FEC"/>
    <w:rsid w:val="00EE614D"/>
    <w:rsid w:val="00EE632F"/>
    <w:rsid w:val="00EE6817"/>
    <w:rsid w:val="00EE68F2"/>
    <w:rsid w:val="00EE7DB1"/>
    <w:rsid w:val="00EF0365"/>
    <w:rsid w:val="00EF05DB"/>
    <w:rsid w:val="00EF145E"/>
    <w:rsid w:val="00EF3349"/>
    <w:rsid w:val="00EF3956"/>
    <w:rsid w:val="00EF4037"/>
    <w:rsid w:val="00EF40A0"/>
    <w:rsid w:val="00EF4AF2"/>
    <w:rsid w:val="00EF56A7"/>
    <w:rsid w:val="00EF58A5"/>
    <w:rsid w:val="00EF61E7"/>
    <w:rsid w:val="00EF653C"/>
    <w:rsid w:val="00EF6970"/>
    <w:rsid w:val="00EF6C0C"/>
    <w:rsid w:val="00EF7092"/>
    <w:rsid w:val="00F00355"/>
    <w:rsid w:val="00F00838"/>
    <w:rsid w:val="00F00FC7"/>
    <w:rsid w:val="00F01EA7"/>
    <w:rsid w:val="00F03B4E"/>
    <w:rsid w:val="00F04186"/>
    <w:rsid w:val="00F0478D"/>
    <w:rsid w:val="00F050EB"/>
    <w:rsid w:val="00F0585C"/>
    <w:rsid w:val="00F06018"/>
    <w:rsid w:val="00F06CA2"/>
    <w:rsid w:val="00F06D38"/>
    <w:rsid w:val="00F07020"/>
    <w:rsid w:val="00F07192"/>
    <w:rsid w:val="00F0764E"/>
    <w:rsid w:val="00F07E44"/>
    <w:rsid w:val="00F10002"/>
    <w:rsid w:val="00F113B3"/>
    <w:rsid w:val="00F11886"/>
    <w:rsid w:val="00F12C45"/>
    <w:rsid w:val="00F13646"/>
    <w:rsid w:val="00F13E0E"/>
    <w:rsid w:val="00F1437F"/>
    <w:rsid w:val="00F14584"/>
    <w:rsid w:val="00F1464A"/>
    <w:rsid w:val="00F149D1"/>
    <w:rsid w:val="00F1515A"/>
    <w:rsid w:val="00F15793"/>
    <w:rsid w:val="00F165D7"/>
    <w:rsid w:val="00F170F2"/>
    <w:rsid w:val="00F1717E"/>
    <w:rsid w:val="00F17316"/>
    <w:rsid w:val="00F175AA"/>
    <w:rsid w:val="00F1771F"/>
    <w:rsid w:val="00F20338"/>
    <w:rsid w:val="00F2099A"/>
    <w:rsid w:val="00F217A7"/>
    <w:rsid w:val="00F2189D"/>
    <w:rsid w:val="00F21BFD"/>
    <w:rsid w:val="00F222B3"/>
    <w:rsid w:val="00F22822"/>
    <w:rsid w:val="00F22E70"/>
    <w:rsid w:val="00F2318C"/>
    <w:rsid w:val="00F23693"/>
    <w:rsid w:val="00F2371E"/>
    <w:rsid w:val="00F241EE"/>
    <w:rsid w:val="00F2496E"/>
    <w:rsid w:val="00F24E7B"/>
    <w:rsid w:val="00F26498"/>
    <w:rsid w:val="00F26DF9"/>
    <w:rsid w:val="00F2712C"/>
    <w:rsid w:val="00F27580"/>
    <w:rsid w:val="00F2789B"/>
    <w:rsid w:val="00F27ACA"/>
    <w:rsid w:val="00F27D47"/>
    <w:rsid w:val="00F3025C"/>
    <w:rsid w:val="00F3054B"/>
    <w:rsid w:val="00F30CC1"/>
    <w:rsid w:val="00F310D7"/>
    <w:rsid w:val="00F31FB9"/>
    <w:rsid w:val="00F32294"/>
    <w:rsid w:val="00F326F1"/>
    <w:rsid w:val="00F32B50"/>
    <w:rsid w:val="00F32C96"/>
    <w:rsid w:val="00F32DDB"/>
    <w:rsid w:val="00F33C29"/>
    <w:rsid w:val="00F34028"/>
    <w:rsid w:val="00F34531"/>
    <w:rsid w:val="00F35131"/>
    <w:rsid w:val="00F37303"/>
    <w:rsid w:val="00F37695"/>
    <w:rsid w:val="00F378A6"/>
    <w:rsid w:val="00F37953"/>
    <w:rsid w:val="00F37AEB"/>
    <w:rsid w:val="00F37B6C"/>
    <w:rsid w:val="00F37FC3"/>
    <w:rsid w:val="00F40302"/>
    <w:rsid w:val="00F40E4A"/>
    <w:rsid w:val="00F40F62"/>
    <w:rsid w:val="00F412E5"/>
    <w:rsid w:val="00F416BD"/>
    <w:rsid w:val="00F41754"/>
    <w:rsid w:val="00F42C5B"/>
    <w:rsid w:val="00F42C8F"/>
    <w:rsid w:val="00F42CB1"/>
    <w:rsid w:val="00F436CD"/>
    <w:rsid w:val="00F43DD1"/>
    <w:rsid w:val="00F43E77"/>
    <w:rsid w:val="00F447C8"/>
    <w:rsid w:val="00F448C0"/>
    <w:rsid w:val="00F45945"/>
    <w:rsid w:val="00F45B1E"/>
    <w:rsid w:val="00F45CFE"/>
    <w:rsid w:val="00F45E92"/>
    <w:rsid w:val="00F46565"/>
    <w:rsid w:val="00F467FE"/>
    <w:rsid w:val="00F46B47"/>
    <w:rsid w:val="00F46B91"/>
    <w:rsid w:val="00F51069"/>
    <w:rsid w:val="00F51291"/>
    <w:rsid w:val="00F52ECD"/>
    <w:rsid w:val="00F53A67"/>
    <w:rsid w:val="00F53CFE"/>
    <w:rsid w:val="00F54444"/>
    <w:rsid w:val="00F54573"/>
    <w:rsid w:val="00F54E43"/>
    <w:rsid w:val="00F55778"/>
    <w:rsid w:val="00F55A25"/>
    <w:rsid w:val="00F56D94"/>
    <w:rsid w:val="00F56E08"/>
    <w:rsid w:val="00F56EAD"/>
    <w:rsid w:val="00F571B2"/>
    <w:rsid w:val="00F57E11"/>
    <w:rsid w:val="00F60FFA"/>
    <w:rsid w:val="00F620CF"/>
    <w:rsid w:val="00F622D6"/>
    <w:rsid w:val="00F623EB"/>
    <w:rsid w:val="00F62553"/>
    <w:rsid w:val="00F62F77"/>
    <w:rsid w:val="00F63725"/>
    <w:rsid w:val="00F6382F"/>
    <w:rsid w:val="00F63FC2"/>
    <w:rsid w:val="00F63FFB"/>
    <w:rsid w:val="00F6449F"/>
    <w:rsid w:val="00F64FB5"/>
    <w:rsid w:val="00F66E53"/>
    <w:rsid w:val="00F66FA2"/>
    <w:rsid w:val="00F673E7"/>
    <w:rsid w:val="00F6785B"/>
    <w:rsid w:val="00F67C9E"/>
    <w:rsid w:val="00F67D55"/>
    <w:rsid w:val="00F706E8"/>
    <w:rsid w:val="00F70879"/>
    <w:rsid w:val="00F70FB9"/>
    <w:rsid w:val="00F7111B"/>
    <w:rsid w:val="00F71B94"/>
    <w:rsid w:val="00F71EC9"/>
    <w:rsid w:val="00F74D42"/>
    <w:rsid w:val="00F751BA"/>
    <w:rsid w:val="00F7584F"/>
    <w:rsid w:val="00F75E7B"/>
    <w:rsid w:val="00F76F46"/>
    <w:rsid w:val="00F76FCD"/>
    <w:rsid w:val="00F7716F"/>
    <w:rsid w:val="00F804D4"/>
    <w:rsid w:val="00F80EE7"/>
    <w:rsid w:val="00F810A4"/>
    <w:rsid w:val="00F81717"/>
    <w:rsid w:val="00F8192F"/>
    <w:rsid w:val="00F81AFA"/>
    <w:rsid w:val="00F81B30"/>
    <w:rsid w:val="00F8201E"/>
    <w:rsid w:val="00F82C13"/>
    <w:rsid w:val="00F82C89"/>
    <w:rsid w:val="00F82DCC"/>
    <w:rsid w:val="00F83E1A"/>
    <w:rsid w:val="00F83F8E"/>
    <w:rsid w:val="00F8516A"/>
    <w:rsid w:val="00F85B01"/>
    <w:rsid w:val="00F85F7E"/>
    <w:rsid w:val="00F863F9"/>
    <w:rsid w:val="00F86B28"/>
    <w:rsid w:val="00F87053"/>
    <w:rsid w:val="00F87456"/>
    <w:rsid w:val="00F8764B"/>
    <w:rsid w:val="00F87FE7"/>
    <w:rsid w:val="00F90E96"/>
    <w:rsid w:val="00F91207"/>
    <w:rsid w:val="00F9186E"/>
    <w:rsid w:val="00F92FF3"/>
    <w:rsid w:val="00F93014"/>
    <w:rsid w:val="00F93BDB"/>
    <w:rsid w:val="00F95384"/>
    <w:rsid w:val="00F95CE0"/>
    <w:rsid w:val="00F95D64"/>
    <w:rsid w:val="00F961F5"/>
    <w:rsid w:val="00F96BE7"/>
    <w:rsid w:val="00F96BEE"/>
    <w:rsid w:val="00F96F40"/>
    <w:rsid w:val="00F96FBF"/>
    <w:rsid w:val="00F9738C"/>
    <w:rsid w:val="00FA019C"/>
    <w:rsid w:val="00FA04B1"/>
    <w:rsid w:val="00FA0C8F"/>
    <w:rsid w:val="00FA1467"/>
    <w:rsid w:val="00FA1704"/>
    <w:rsid w:val="00FA20BA"/>
    <w:rsid w:val="00FA20C1"/>
    <w:rsid w:val="00FA2350"/>
    <w:rsid w:val="00FA277A"/>
    <w:rsid w:val="00FA2B27"/>
    <w:rsid w:val="00FA30B6"/>
    <w:rsid w:val="00FA4249"/>
    <w:rsid w:val="00FA43F6"/>
    <w:rsid w:val="00FA4C91"/>
    <w:rsid w:val="00FA5452"/>
    <w:rsid w:val="00FA575F"/>
    <w:rsid w:val="00FA63B2"/>
    <w:rsid w:val="00FA67E2"/>
    <w:rsid w:val="00FA69D8"/>
    <w:rsid w:val="00FA6B68"/>
    <w:rsid w:val="00FA6C85"/>
    <w:rsid w:val="00FA7EC4"/>
    <w:rsid w:val="00FA7FA4"/>
    <w:rsid w:val="00FB0353"/>
    <w:rsid w:val="00FB0496"/>
    <w:rsid w:val="00FB0B5F"/>
    <w:rsid w:val="00FB0F76"/>
    <w:rsid w:val="00FB13D4"/>
    <w:rsid w:val="00FB16A7"/>
    <w:rsid w:val="00FB18A6"/>
    <w:rsid w:val="00FB1AE0"/>
    <w:rsid w:val="00FB1BD6"/>
    <w:rsid w:val="00FB1C51"/>
    <w:rsid w:val="00FB2D74"/>
    <w:rsid w:val="00FB327C"/>
    <w:rsid w:val="00FB3471"/>
    <w:rsid w:val="00FB3F68"/>
    <w:rsid w:val="00FB5BF1"/>
    <w:rsid w:val="00FB5E37"/>
    <w:rsid w:val="00FB6011"/>
    <w:rsid w:val="00FB6542"/>
    <w:rsid w:val="00FB69C4"/>
    <w:rsid w:val="00FB6BDD"/>
    <w:rsid w:val="00FB6E3C"/>
    <w:rsid w:val="00FB6ECB"/>
    <w:rsid w:val="00FB6F2A"/>
    <w:rsid w:val="00FC0427"/>
    <w:rsid w:val="00FC117B"/>
    <w:rsid w:val="00FC15B6"/>
    <w:rsid w:val="00FC24BD"/>
    <w:rsid w:val="00FC2A3A"/>
    <w:rsid w:val="00FC3B9E"/>
    <w:rsid w:val="00FC40DB"/>
    <w:rsid w:val="00FC42B4"/>
    <w:rsid w:val="00FC4982"/>
    <w:rsid w:val="00FC4AB7"/>
    <w:rsid w:val="00FC510C"/>
    <w:rsid w:val="00FC537D"/>
    <w:rsid w:val="00FC6061"/>
    <w:rsid w:val="00FC6252"/>
    <w:rsid w:val="00FC7B46"/>
    <w:rsid w:val="00FD1400"/>
    <w:rsid w:val="00FD16BD"/>
    <w:rsid w:val="00FD179A"/>
    <w:rsid w:val="00FD17BE"/>
    <w:rsid w:val="00FD1E17"/>
    <w:rsid w:val="00FD2CF5"/>
    <w:rsid w:val="00FD3257"/>
    <w:rsid w:val="00FD3465"/>
    <w:rsid w:val="00FD3599"/>
    <w:rsid w:val="00FD452D"/>
    <w:rsid w:val="00FD4D7D"/>
    <w:rsid w:val="00FD4ED3"/>
    <w:rsid w:val="00FD4F4A"/>
    <w:rsid w:val="00FD64CB"/>
    <w:rsid w:val="00FD6839"/>
    <w:rsid w:val="00FD6A0A"/>
    <w:rsid w:val="00FD6DB4"/>
    <w:rsid w:val="00FD719D"/>
    <w:rsid w:val="00FE0E0C"/>
    <w:rsid w:val="00FE25DF"/>
    <w:rsid w:val="00FE4BF5"/>
    <w:rsid w:val="00FE4C05"/>
    <w:rsid w:val="00FE4F5A"/>
    <w:rsid w:val="00FE5695"/>
    <w:rsid w:val="00FE6000"/>
    <w:rsid w:val="00FE62AD"/>
    <w:rsid w:val="00FE6BA9"/>
    <w:rsid w:val="00FE6E8D"/>
    <w:rsid w:val="00FE757C"/>
    <w:rsid w:val="00FE797E"/>
    <w:rsid w:val="00FE79C5"/>
    <w:rsid w:val="00FE7A11"/>
    <w:rsid w:val="00FE7B6D"/>
    <w:rsid w:val="00FF02F6"/>
    <w:rsid w:val="00FF0C76"/>
    <w:rsid w:val="00FF0EDC"/>
    <w:rsid w:val="00FF115D"/>
    <w:rsid w:val="00FF18D8"/>
    <w:rsid w:val="00FF1BC4"/>
    <w:rsid w:val="00FF1D19"/>
    <w:rsid w:val="00FF2612"/>
    <w:rsid w:val="00FF2783"/>
    <w:rsid w:val="00FF2E3D"/>
    <w:rsid w:val="00FF433C"/>
    <w:rsid w:val="00FF4E56"/>
    <w:rsid w:val="00FF5694"/>
    <w:rsid w:val="00FF5DC8"/>
    <w:rsid w:val="00FF6149"/>
    <w:rsid w:val="00FF61B9"/>
    <w:rsid w:val="00FF6537"/>
    <w:rsid w:val="00FF6D4E"/>
    <w:rsid w:val="00FF6F8D"/>
    <w:rsid w:val="00FF7B17"/>
    <w:rsid w:val="00FF7B9A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3DC8F52"/>
  <w15:docId w15:val="{BCA9BDF1-E7BD-4046-AC47-1213CE14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5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3598"/>
    <w:rPr>
      <w:color w:val="0000FF"/>
      <w:u w:val="single"/>
    </w:rPr>
  </w:style>
  <w:style w:type="character" w:styleId="CommentReference">
    <w:name w:val="annotation reference"/>
    <w:semiHidden/>
    <w:rsid w:val="00313F1A"/>
    <w:rPr>
      <w:sz w:val="16"/>
      <w:szCs w:val="16"/>
    </w:rPr>
  </w:style>
  <w:style w:type="paragraph" w:styleId="CommentText">
    <w:name w:val="annotation text"/>
    <w:basedOn w:val="Normal"/>
    <w:semiHidden/>
    <w:rsid w:val="00313F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13F1A"/>
    <w:rPr>
      <w:b/>
      <w:bCs/>
    </w:rPr>
  </w:style>
  <w:style w:type="paragraph" w:styleId="BalloonText">
    <w:name w:val="Balloon Text"/>
    <w:basedOn w:val="Normal"/>
    <w:semiHidden/>
    <w:rsid w:val="00313F1A"/>
    <w:rPr>
      <w:rFonts w:ascii="Tahoma" w:hAnsi="Tahoma" w:cs="Tahoma"/>
      <w:sz w:val="16"/>
      <w:szCs w:val="16"/>
    </w:rPr>
  </w:style>
  <w:style w:type="paragraph" w:customStyle="1" w:styleId="CogBullet3">
    <w:name w:val="Cog Bullet3"/>
    <w:basedOn w:val="Normal"/>
    <w:rsid w:val="004456F8"/>
    <w:pPr>
      <w:numPr>
        <w:numId w:val="3"/>
      </w:numPr>
    </w:pPr>
    <w:rPr>
      <w:rFonts w:ascii="Arial" w:hAnsi="Arial"/>
      <w:sz w:val="20"/>
      <w:szCs w:val="20"/>
      <w:lang w:eastAsia="en-GB"/>
    </w:rPr>
  </w:style>
  <w:style w:type="table" w:styleId="TableGrid">
    <w:name w:val="Table Grid"/>
    <w:basedOn w:val="TableNormal"/>
    <w:rsid w:val="00481B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ptanitin2222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n%20Gupta\Desktop\resume%200804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080413</Template>
  <TotalTime>0</TotalTime>
  <Pages>3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&lt;NAME IN BLOCK LETTERS&gt;</vt:lpstr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&lt;NAME IN BLOCK LETTERS&gt;</dc:title>
  <dc:creator>Nitin Gupta</dc:creator>
  <cp:lastModifiedBy>DELL</cp:lastModifiedBy>
  <cp:revision>2</cp:revision>
  <dcterms:created xsi:type="dcterms:W3CDTF">2019-11-03T13:31:00Z</dcterms:created>
  <dcterms:modified xsi:type="dcterms:W3CDTF">2019-11-03T13:31:00Z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440988.000000000</vt:lpwstr>
  </property>
  <property fmtid="{D5CDD505-2E9C-101B-9397-08002B2CF9AE}" pid="3" name="ResumeDevelopmentListID">
    <vt:lpwstr>182616.000000000</vt:lpwstr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110510TS616326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18261600.0000000</vt:lpwstr>
  </property>
  <property fmtid="{D5CDD505-2E9C-101B-9397-08002B2CF9AE}" pid="10" name="DeveloperAllocationDateTime">
    <vt:lpwstr>2011-05-14T18:41:48Z</vt:lpwstr>
  </property>
  <property fmtid="{D5CDD505-2E9C-101B-9397-08002B2CF9AE}" pid="11" name="NormDays">
    <vt:lpwstr>11.00:00:00</vt:lpwstr>
  </property>
  <property fmtid="{D5CDD505-2E9C-101B-9397-08002B2CF9AE}" pid="12" name="TemplateUrl">
    <vt:lpwstr/>
  </property>
  <property fmtid="{D5CDD505-2E9C-101B-9397-08002B2CF9AE}" pid="13" name="FlaggedParentExecutionIDs">
    <vt:lpwstr/>
  </property>
  <property fmtid="{D5CDD505-2E9C-101B-9397-08002B2CF9AE}" pid="14" name="Trans_Service_ID">
    <vt:lpwstr>1998252</vt:lpwstr>
  </property>
  <property fmtid="{D5CDD505-2E9C-101B-9397-08002B2CF9AE}" pid="15" name="Format">
    <vt:lpwstr>Chronological</vt:lpwstr>
  </property>
  <property fmtid="{D5CDD505-2E9C-101B-9397-08002B2CF9AE}" pid="16" name="OriginalDocumentVersionID">
    <vt:lpwstr>512.000000000000</vt:lpwstr>
  </property>
  <property fmtid="{D5CDD505-2E9C-101B-9397-08002B2CF9AE}" pid="17" name="FunctionalArea">
    <vt:lpwstr>Industrial Automation / Operations &amp; Maintenance and Designing </vt:lpwstr>
  </property>
  <property fmtid="{D5CDD505-2E9C-101B-9397-08002B2CF9AE}" pid="18" name="QAFocusAreaScore">
    <vt:lpwstr>0</vt:lpwstr>
  </property>
  <property fmtid="{D5CDD505-2E9C-101B-9397-08002B2CF9AE}" pid="19" name="QAFormattingScore">
    <vt:lpwstr>0</vt:lpwstr>
  </property>
  <property fmtid="{D5CDD505-2E9C-101B-9397-08002B2CF9AE}" pid="20" name="SuspendedReason">
    <vt:lpwstr/>
  </property>
  <property fmtid="{D5CDD505-2E9C-101B-9397-08002B2CF9AE}" pid="21" name="SendMail">
    <vt:lpwstr>True</vt:lpwstr>
  </property>
  <property fmtid="{D5CDD505-2E9C-101B-9397-08002B2CF9AE}" pid="22" name="TransactionID">
    <vt:lpwstr>616326.000000000</vt:lpwstr>
  </property>
  <property fmtid="{D5CDD505-2E9C-101B-9397-08002B2CF9AE}" pid="23" name="SuspendedBy">
    <vt:lpwstr/>
  </property>
  <property fmtid="{D5CDD505-2E9C-101B-9397-08002B2CF9AE}" pid="24" name="ReFlashParentExecutionIDs">
    <vt:lpwstr/>
  </property>
  <property fmtid="{D5CDD505-2E9C-101B-9397-08002B2CF9AE}" pid="25" name="IsReFlashed">
    <vt:lpwstr>False</vt:lpwstr>
  </property>
  <property fmtid="{D5CDD505-2E9C-101B-9397-08002B2CF9AE}" pid="26" name="ExecutionStage">
    <vt:lpwstr>Auditing Done</vt:lpwstr>
  </property>
  <property fmtid="{D5CDD505-2E9C-101B-9397-08002B2CF9AE}" pid="27" name="CustomerID">
    <vt:lpwstr>161811.000000000</vt:lpwstr>
  </property>
  <property fmtid="{D5CDD505-2E9C-101B-9397-08002B2CF9AE}" pid="28" name="CustomerCode">
    <vt:lpwstr>070831CS161811</vt:lpwstr>
  </property>
  <property fmtid="{D5CDD505-2E9C-101B-9397-08002B2CF9AE}" pid="29" name="xd_ProgID">
    <vt:lpwstr/>
  </property>
  <property fmtid="{D5CDD505-2E9C-101B-9397-08002B2CF9AE}" pid="30" name="AuditorName">
    <vt:lpwstr>Priyanka Chakraborty</vt:lpwstr>
  </property>
  <property fmtid="{D5CDD505-2E9C-101B-9397-08002B2CF9AE}" pid="31" name="SuspendedTag">
    <vt:lpwstr/>
  </property>
  <property fmtid="{D5CDD505-2E9C-101B-9397-08002B2CF9AE}" pid="32" name="ReAssignedRUAActorID">
    <vt:lpwstr/>
  </property>
  <property fmtid="{D5CDD505-2E9C-101B-9397-08002B2CF9AE}" pid="33" name="IsFlagDraftRequestRejected">
    <vt:lpwstr>False</vt:lpwstr>
  </property>
  <property fmtid="{D5CDD505-2E9C-101B-9397-08002B2CF9AE}" pid="34" name="OriginalDeveloperID">
    <vt:lpwstr>0e8b9443-0ba5-4c05-9ae0-36584a77510a</vt:lpwstr>
  </property>
  <property fmtid="{D5CDD505-2E9C-101B-9397-08002B2CF9AE}" pid="35" name="DeveloperName">
    <vt:lpwstr>Saloni Porwal</vt:lpwstr>
  </property>
  <property fmtid="{D5CDD505-2E9C-101B-9397-08002B2CF9AE}" pid="36" name="QAGrammarScore">
    <vt:lpwstr>0</vt:lpwstr>
  </property>
  <property fmtid="{D5CDD505-2E9C-101B-9397-08002B2CF9AE}" pid="37" name="Rating">
    <vt:lpwstr>1</vt:lpwstr>
  </property>
  <property fmtid="{D5CDD505-2E9C-101B-9397-08002B2CF9AE}" pid="38" name="QABonusScore">
    <vt:lpwstr>0</vt:lpwstr>
  </property>
  <property fmtid="{D5CDD505-2E9C-101B-9397-08002B2CF9AE}" pid="39" name="QAFactualFiguresScore">
    <vt:lpwstr>0</vt:lpwstr>
  </property>
  <property fmtid="{D5CDD505-2E9C-101B-9397-08002B2CF9AE}" pid="40" name="WorkflowStatus">
    <vt:lpwstr>Under Process</vt:lpwstr>
  </property>
  <property fmtid="{D5CDD505-2E9C-101B-9397-08002B2CF9AE}" pid="41" name="WorkflowExecutionID">
    <vt:lpwstr>148431.000000000</vt:lpwstr>
  </property>
  <property fmtid="{D5CDD505-2E9C-101B-9397-08002B2CF9AE}" pid="42" name="IsRUA">
    <vt:lpwstr>False</vt:lpwstr>
  </property>
  <property fmtid="{D5CDD505-2E9C-101B-9397-08002B2CF9AE}" pid="43" name="DeveloperVersionID">
    <vt:lpwstr>3584.00000000000</vt:lpwstr>
  </property>
  <property fmtid="{D5CDD505-2E9C-101B-9397-08002B2CF9AE}" pid="44" name="ExperienceLevel">
    <vt:lpwstr>6.00000000000000</vt:lpwstr>
  </property>
  <property fmtid="{D5CDD505-2E9C-101B-9397-08002B2CF9AE}" pid="45" name="QADateTime">
    <vt:lpwstr>2011-05-18T16:13:26Z</vt:lpwstr>
  </property>
</Properties>
</file>